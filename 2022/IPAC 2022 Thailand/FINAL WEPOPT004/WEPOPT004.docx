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255B2E" w14:textId="07A35C90" w:rsidR="00BA4658" w:rsidRPr="0072536A" w:rsidRDefault="00BA4658" w:rsidP="00BA4658">
      <w:pPr>
        <w:pStyle w:val="JACoWPaperTitle"/>
        <w:rPr>
          <w:noProof/>
        </w:rPr>
      </w:pPr>
      <w:r w:rsidRPr="0072536A">
        <w:rPr>
          <w:noProof/>
        </w:rPr>
        <w:t>ACCELERATION AND CROSSING OF TRANSITION ENERGY INVESTIGATION USING AN RF STRUCTURE OF THE BARRIER BUCKET TYPE IN THE NICA ACCELERATOR COMPLEX</w:t>
      </w:r>
    </w:p>
    <w:p w14:paraId="1927B234" w14:textId="77777777" w:rsidR="00BA4658" w:rsidRPr="0072536A" w:rsidRDefault="00BA4658" w:rsidP="00BA4658">
      <w:pPr>
        <w:pStyle w:val="JACoWAuthorList"/>
        <w:rPr>
          <w:noProof/>
          <w:lang w:val="en-GB"/>
        </w:rPr>
        <w:sectPr w:rsidR="00BA4658" w:rsidRPr="0072536A" w:rsidSect="00CE7F15">
          <w:footnotePr>
            <w:pos w:val="beneathText"/>
            <w:numFmt w:val="chicago"/>
          </w:footnotePr>
          <w:endnotePr>
            <w:numFmt w:val="decimal"/>
          </w:endnotePr>
          <w:pgSz w:w="11907" w:h="16840" w:code="9"/>
          <w:pgMar w:top="2098" w:right="1134" w:bottom="1077" w:left="1134" w:header="1077" w:footer="1077" w:gutter="0"/>
          <w:cols w:space="720"/>
          <w:titlePg/>
          <w:docGrid w:linePitch="360"/>
        </w:sectPr>
      </w:pPr>
      <w:r w:rsidRPr="0072536A">
        <w:rPr>
          <w:noProof/>
          <w:lang w:val="en-GB"/>
        </w:rPr>
        <w:t>S. Kolokolchikov, Y. Senichev, A. Melnikov, Institute for Nuclear Research of the Russian Academy of Sciences, Moscow, Russia</w:t>
      </w:r>
      <w:r w:rsidRPr="0072536A">
        <w:rPr>
          <w:noProof/>
          <w:lang w:val="en-GB"/>
        </w:rPr>
        <w:br/>
        <w:t>E. Syresin, Joint Institute for Nuclear Research, Dubna, Russia</w:t>
      </w:r>
    </w:p>
    <w:p w14:paraId="22EC3B1A" w14:textId="77777777" w:rsidR="00BA4658" w:rsidRPr="0072536A" w:rsidRDefault="00BA4658" w:rsidP="00BA4658">
      <w:pPr>
        <w:pStyle w:val="JACoWAbstractHeading"/>
        <w:rPr>
          <w:noProof/>
        </w:rPr>
      </w:pPr>
      <w:r w:rsidRPr="0072536A">
        <w:rPr>
          <w:noProof/>
        </w:rPr>
        <w:t>Abstract</w:t>
      </w:r>
    </w:p>
    <w:p w14:paraId="5BA40F7D" w14:textId="77777777" w:rsidR="00BA4658" w:rsidRPr="0072536A" w:rsidRDefault="00BA4658" w:rsidP="008D1DF8">
      <w:pPr>
        <w:pStyle w:val="JACoWBodyTextIndent"/>
        <w:rPr>
          <w:noProof/>
        </w:rPr>
      </w:pPr>
      <w:r w:rsidRPr="0072536A">
        <w:rPr>
          <w:noProof/>
        </w:rPr>
        <w:t xml:space="preserve">During particle acceleration  to the energy of experiment </w:t>
      </w:r>
      <m:oMath>
        <m:sSub>
          <m:sSubPr>
            <m:ctrlPr>
              <w:rPr>
                <w:rFonts w:ascii="Cambria Math" w:hAnsi="Cambria Math"/>
                <w:noProof/>
              </w:rPr>
            </m:ctrlPr>
          </m:sSubPr>
          <m:e>
            <m:r>
              <w:rPr>
                <w:rFonts w:ascii="Cambria Math" w:hAnsi="Cambria Math"/>
                <w:noProof/>
              </w:rPr>
              <m:t>E</m:t>
            </m:r>
          </m:e>
          <m:sub>
            <m:r>
              <w:rPr>
                <w:rFonts w:ascii="Cambria Math" w:hAnsi="Cambria Math"/>
                <w:noProof/>
              </w:rPr>
              <m:t>exp</m:t>
            </m:r>
          </m:sub>
        </m:sSub>
        <m:r>
          <m:rPr>
            <m:sty m:val="p"/>
          </m:rPr>
          <w:rPr>
            <w:rFonts w:ascii="Cambria Math" w:hAnsi="Cambria Math"/>
            <w:noProof/>
          </w:rPr>
          <m:t xml:space="preserve">=12.6 </m:t>
        </m:r>
        <m:r>
          <w:rPr>
            <w:rFonts w:ascii="Cambria Math" w:hAnsi="Cambria Math"/>
            <w:noProof/>
          </w:rPr>
          <m:t>GeV</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γ</m:t>
            </m:r>
          </m:e>
          <m:sub>
            <m:r>
              <w:rPr>
                <w:rFonts w:ascii="Cambria Math" w:hAnsi="Cambria Math"/>
                <w:noProof/>
              </w:rPr>
              <m:t>exp</m:t>
            </m:r>
          </m:sub>
        </m:sSub>
        <m:r>
          <m:rPr>
            <m:sty m:val="p"/>
          </m:rPr>
          <w:rPr>
            <w:rFonts w:ascii="Cambria Math" w:hAnsi="Cambria Math"/>
            <w:noProof/>
          </w:rPr>
          <m:t>=14.4)</m:t>
        </m:r>
      </m:oMath>
      <w:r w:rsidRPr="0072536A">
        <w:rPr>
          <w:noProof/>
        </w:rPr>
        <w:t xml:space="preserve"> in NICA collider there is a need for the crossing of transition energy  </w:t>
      </w:r>
      <m:oMath>
        <m:sSub>
          <m:sSubPr>
            <m:ctrlPr>
              <w:rPr>
                <w:rFonts w:ascii="Cambria Math" w:hAnsi="Cambria Math"/>
                <w:noProof/>
              </w:rPr>
            </m:ctrlPr>
          </m:sSubPr>
          <m:e>
            <m:r>
              <w:rPr>
                <w:rFonts w:ascii="Cambria Math" w:hAnsi="Cambria Math"/>
                <w:noProof/>
              </w:rPr>
              <m:t>E</m:t>
            </m:r>
          </m:e>
          <m:sub>
            <m:r>
              <w:rPr>
                <w:rFonts w:ascii="Cambria Math" w:hAnsi="Cambria Math"/>
                <w:noProof/>
              </w:rPr>
              <m:t>tr</m:t>
            </m:r>
          </m:sub>
        </m:sSub>
        <m:r>
          <m:rPr>
            <m:sty m:val="p"/>
          </m:rPr>
          <w:rPr>
            <w:rFonts w:ascii="Cambria Math" w:hAnsi="Cambria Math"/>
            <w:noProof/>
          </w:rPr>
          <m:t xml:space="preserve">=5.709 </m:t>
        </m:r>
        <m:r>
          <w:rPr>
            <w:rFonts w:ascii="Cambria Math" w:hAnsi="Cambria Math"/>
            <w:noProof/>
          </w:rPr>
          <m:t>GeV</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r>
          <m:rPr>
            <m:sty m:val="p"/>
          </m:rPr>
          <w:rPr>
            <w:rFonts w:ascii="Cambria Math" w:hAnsi="Cambria Math"/>
            <w:noProof/>
          </w:rPr>
          <m:t>=7.087)</m:t>
        </m:r>
      </m:oMath>
      <w:r w:rsidRPr="0072536A">
        <w:rPr>
          <w:noProof/>
        </w:rPr>
        <w:t xml:space="preserve">. The slip-factor </w:t>
      </w:r>
      <m:oMath>
        <m:r>
          <w:rPr>
            <w:rFonts w:ascii="Cambria Math" w:hAnsi="Cambria Math"/>
            <w:noProof/>
          </w:rPr>
          <m:t>η</m:t>
        </m:r>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sSubSup>
              <m:sSubSupPr>
                <m:ctrlPr>
                  <w:rPr>
                    <w:rFonts w:ascii="Cambria Math" w:hAnsi="Cambria Math"/>
                    <w:noProof/>
                  </w:rPr>
                </m:ctrlPr>
              </m:sSubSupPr>
              <m:e>
                <m:r>
                  <w:rPr>
                    <w:rFonts w:ascii="Cambria Math" w:hAnsi="Cambria Math"/>
                    <w:noProof/>
                  </w:rPr>
                  <m:t>γ</m:t>
                </m:r>
              </m:e>
              <m:sub>
                <m:r>
                  <w:rPr>
                    <w:rFonts w:ascii="Cambria Math" w:hAnsi="Cambria Math"/>
                    <w:noProof/>
                  </w:rPr>
                  <m:t>tr</m:t>
                </m:r>
              </m:sub>
              <m:sup>
                <m:r>
                  <m:rPr>
                    <m:sty m:val="p"/>
                  </m:rPr>
                  <w:rPr>
                    <w:rFonts w:ascii="Cambria Math" w:hAnsi="Cambria Math"/>
                    <w:noProof/>
                  </w:rPr>
                  <m:t>2</m:t>
                </m:r>
              </m:sup>
            </m:sSubSup>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sSup>
              <m:sSupPr>
                <m:ctrlPr>
                  <w:rPr>
                    <w:rFonts w:ascii="Cambria Math" w:hAnsi="Cambria Math"/>
                    <w:noProof/>
                  </w:rPr>
                </m:ctrlPr>
              </m:sSupPr>
              <m:e>
                <m:r>
                  <w:rPr>
                    <w:rFonts w:ascii="Cambria Math" w:hAnsi="Cambria Math"/>
                    <w:noProof/>
                  </w:rPr>
                  <m:t>γ</m:t>
                </m:r>
              </m:e>
              <m:sup>
                <m:r>
                  <m:rPr>
                    <m:sty m:val="p"/>
                  </m:rPr>
                  <w:rPr>
                    <w:rFonts w:ascii="Cambria Math" w:hAnsi="Cambria Math"/>
                    <w:noProof/>
                  </w:rPr>
                  <m:t>2</m:t>
                </m:r>
              </m:sup>
            </m:sSup>
          </m:den>
        </m:f>
      </m:oMath>
      <w:r w:rsidRPr="0072536A">
        <w:rPr>
          <w:noProof/>
        </w:rPr>
        <w:t xml:space="preserve">, which included in the equation of longitudinal motion, changes the sign, that leads to a loss of stability in the longitudinal plane when </w:t>
      </w:r>
      <m:oMath>
        <m:r>
          <w:rPr>
            <w:rFonts w:ascii="Cambria Math" w:hAnsi="Cambria Math"/>
            <w:noProof/>
          </w:rPr>
          <m:t>γ</m:t>
        </m:r>
      </m:oMath>
      <w:r w:rsidRPr="0072536A">
        <w:rPr>
          <w:noProof/>
        </w:rPr>
        <w:t xml:space="preserve"> approaching to </w:t>
      </w:r>
      <m:oMath>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oMath>
      <w:r w:rsidRPr="0072536A">
        <w:rPr>
          <w:noProof/>
        </w:rPr>
        <w:t xml:space="preserve">. In order to minimize the reduction of the beam parameters, a rapid jump of critical energy is assumed during the time </w:t>
      </w:r>
      <m:oMath>
        <m:sSub>
          <m:sSubPr>
            <m:ctrlPr>
              <w:rPr>
                <w:rFonts w:ascii="Cambria Math" w:hAnsi="Cambria Math"/>
                <w:noProof/>
              </w:rPr>
            </m:ctrlPr>
          </m:sSubPr>
          <m:e>
            <m:r>
              <w:rPr>
                <w:rFonts w:ascii="Cambria Math" w:hAnsi="Cambria Math"/>
                <w:noProof/>
              </w:rPr>
              <m:t>t</m:t>
            </m:r>
          </m:e>
          <m:sub>
            <m:r>
              <w:rPr>
                <w:rFonts w:ascii="Cambria Math" w:hAnsi="Cambria Math"/>
                <w:noProof/>
              </w:rPr>
              <m:t>jump</m:t>
            </m:r>
          </m:sub>
        </m:sSub>
        <m:r>
          <m:rPr>
            <m:sty m:val="p"/>
          </m:rPr>
          <w:rPr>
            <w:rFonts w:ascii="Cambria Math" w:hAnsi="Cambria Math"/>
            <w:noProof/>
          </w:rPr>
          <m:t xml:space="preserve">≈10 </m:t>
        </m:r>
        <m:r>
          <w:rPr>
            <w:rFonts w:ascii="Cambria Math" w:hAnsi="Cambria Math"/>
            <w:noProof/>
          </w:rPr>
          <m:t>ms</m:t>
        </m:r>
      </m:oMath>
      <w:r w:rsidRPr="0072536A">
        <w:rPr>
          <w:noProof/>
        </w:rPr>
        <w:t xml:space="preserve"> [1] with a simultaneous change of the polarity of the RF system to ensure the stability of the beam after the jump. RF structure based on “Barrier Bucket” a feature of the NICA collider accelerating system. A non-zero value of the field between the barriers, ensures the acceleration of the beam. This feature makes the system original.</w:t>
      </w:r>
    </w:p>
    <w:p w14:paraId="3FF30D58" w14:textId="7C0D2668" w:rsidR="00BA4658" w:rsidRPr="0072536A" w:rsidRDefault="00BA4658" w:rsidP="008D1DF8">
      <w:pPr>
        <w:pStyle w:val="JACoWBodyTextIndent"/>
        <w:rPr>
          <w:noProof/>
        </w:rPr>
      </w:pPr>
      <w:r w:rsidRPr="0072536A">
        <w:rPr>
          <w:noProof/>
        </w:rPr>
        <w:t xml:space="preserve">In this paper, the main features of the dynamics of the longitudinal motion of the beam crossing through the transition energy are considered, taking into account its jump in the RF structure of the “Barrier Bucket” type. Due to the rapid jump of transition energy the time at which the particles are near the zero value of the first order slip-factor is significantly reduced.  Obviously, in this case, the second order of the slip-factor begins to play a decisive role in the </w:t>
      </w:r>
      <w:r w:rsidR="003F59DA" w:rsidRPr="0072536A">
        <w:rPr>
          <w:noProof/>
        </w:rPr>
        <w:t>behaviour</w:t>
      </w:r>
      <w:r w:rsidRPr="0072536A">
        <w:rPr>
          <w:noProof/>
        </w:rPr>
        <w:t xml:space="preserve"> of particles inside the barrier bucket and completely determines the stability region near transition. In this case, when energy of particles crosses transition energy, focusing of the beam in the longitudinal plane disappears and the influence of the space charge becomes essential</w:t>
      </w:r>
      <w:r w:rsidR="0048465E" w:rsidRPr="0072536A">
        <w:rPr>
          <w:noProof/>
        </w:rPr>
        <w:t>.</w:t>
      </w:r>
    </w:p>
    <w:p w14:paraId="6A53C820" w14:textId="77777777" w:rsidR="00BA4658" w:rsidRPr="0072536A" w:rsidRDefault="00BA4658" w:rsidP="00BA4658">
      <w:pPr>
        <w:pStyle w:val="JACoWSectionHeading"/>
        <w:rPr>
          <w:noProof/>
          <w:szCs w:val="24"/>
          <w:lang w:val="en-GB"/>
        </w:rPr>
      </w:pPr>
      <w:bookmarkStart w:id="0" w:name="_Toc95844332"/>
      <w:r w:rsidRPr="0072536A">
        <w:rPr>
          <w:noProof/>
          <w:szCs w:val="24"/>
          <w:lang w:val="en-GB"/>
        </w:rPr>
        <w:t>RAPID JUMP OF THE TRANSITION ENERGY</w:t>
      </w:r>
      <w:bookmarkEnd w:id="0"/>
    </w:p>
    <w:p w14:paraId="2B3167B1" w14:textId="77777777" w:rsidR="00BA4658" w:rsidRPr="0072536A" w:rsidRDefault="00BA4658" w:rsidP="00BA4658">
      <w:pPr>
        <w:pStyle w:val="JACoWSubsectionHeading"/>
        <w:rPr>
          <w:noProof/>
        </w:rPr>
      </w:pPr>
      <w:r w:rsidRPr="0072536A">
        <w:rPr>
          <w:noProof/>
        </w:rPr>
        <w:t>Jump Schemes</w:t>
      </w:r>
    </w:p>
    <w:p w14:paraId="2163B2A4" w14:textId="262EA440" w:rsidR="00BA4658" w:rsidRPr="0072536A" w:rsidRDefault="00BA4658" w:rsidP="008D1DF8">
      <w:pPr>
        <w:pStyle w:val="JACoWBodyTextIndent"/>
        <w:rPr>
          <w:noProof/>
        </w:rPr>
      </w:pPr>
      <w:r w:rsidRPr="0072536A">
        <w:rPr>
          <w:rStyle w:val="JACoWBodyTextIndentChar"/>
          <w:noProof/>
        </w:rPr>
        <w:t xml:space="preserve">When the particle energy approaches the transition energy, it is assumed to make a rapid jump in the critical energy. This can be achieved by changing the field gradient in the focusing quadrupoles of the arcs, since for periodic structures </w:t>
      </w:r>
      <m:oMath>
        <m:sSub>
          <m:sSubPr>
            <m:ctrlPr>
              <w:rPr>
                <w:rStyle w:val="JACoWBodyTextIndentChar"/>
                <w:rFonts w:ascii="Cambria Math" w:hAnsi="Cambria Math"/>
                <w:i/>
                <w:noProof/>
              </w:rPr>
            </m:ctrlPr>
          </m:sSubPr>
          <m:e>
            <m:r>
              <w:rPr>
                <w:rStyle w:val="JACoWBodyTextIndentChar"/>
                <w:rFonts w:ascii="Cambria Math" w:hAnsi="Cambria Math"/>
                <w:noProof/>
              </w:rPr>
              <m:t>1/</m:t>
            </m:r>
            <m:sSubSup>
              <m:sSubSupPr>
                <m:ctrlPr>
                  <w:rPr>
                    <w:rStyle w:val="JACoWBodyTextIndentChar"/>
                    <w:rFonts w:ascii="Cambria Math" w:hAnsi="Cambria Math"/>
                    <w:i/>
                    <w:noProof/>
                  </w:rPr>
                </m:ctrlPr>
              </m:sSubSupPr>
              <m:e>
                <m:r>
                  <w:rPr>
                    <w:rStyle w:val="JACoWBodyTextIndentChar"/>
                    <w:rFonts w:ascii="Cambria Math" w:hAnsi="Cambria Math"/>
                    <w:noProof/>
                  </w:rPr>
                  <m:t>γ</m:t>
                </m:r>
              </m:e>
              <m:sub>
                <m:r>
                  <w:rPr>
                    <w:rStyle w:val="JACoWBodyTextIndentChar"/>
                    <w:rFonts w:ascii="Cambria Math" w:hAnsi="Cambria Math"/>
                    <w:noProof/>
                  </w:rPr>
                  <m:t>tr</m:t>
                </m:r>
              </m:sub>
              <m:sup>
                <m:r>
                  <w:rPr>
                    <w:rStyle w:val="JACoWBodyTextIndentChar"/>
                    <w:rFonts w:ascii="Cambria Math" w:hAnsi="Cambria Math"/>
                    <w:noProof/>
                  </w:rPr>
                  <m:t>2</m:t>
                </m:r>
              </m:sup>
            </m:sSubSup>
            <m:r>
              <w:rPr>
                <w:rStyle w:val="JACoWBodyTextIndentChar"/>
                <w:rFonts w:ascii="Cambria Math" w:hAnsi="Cambria Math"/>
                <w:noProof/>
              </w:rPr>
              <m:t>=α</m:t>
            </m:r>
          </m:e>
          <m:sub>
            <m:r>
              <w:rPr>
                <w:rStyle w:val="JACoWBodyTextIndentChar"/>
                <w:rFonts w:ascii="Cambria Math" w:hAnsi="Cambria Math"/>
                <w:noProof/>
              </w:rPr>
              <m:t>0</m:t>
            </m:r>
          </m:sub>
        </m:sSub>
        <m:r>
          <w:rPr>
            <w:rStyle w:val="JACoWBodyTextIndentChar"/>
            <w:rFonts w:ascii="Cambria Math" w:hAnsi="Cambria Math"/>
            <w:noProof/>
          </w:rPr>
          <m:t>=1/</m:t>
        </m:r>
        <m:sSubSup>
          <m:sSubSupPr>
            <m:ctrlPr>
              <w:rPr>
                <w:rStyle w:val="JACoWBodyTextIndentChar"/>
                <w:rFonts w:ascii="Cambria Math" w:hAnsi="Cambria Math"/>
                <w:i/>
                <w:noProof/>
              </w:rPr>
            </m:ctrlPr>
          </m:sSubSupPr>
          <m:e>
            <m:r>
              <w:rPr>
                <w:rStyle w:val="JACoWBodyTextIndentChar"/>
                <w:rFonts w:ascii="Cambria Math" w:hAnsi="Cambria Math"/>
                <w:noProof/>
              </w:rPr>
              <m:t>ν</m:t>
            </m:r>
          </m:e>
          <m:sub>
            <m:r>
              <w:rPr>
                <w:rStyle w:val="JACoWBodyTextIndentChar"/>
                <w:rFonts w:ascii="Cambria Math" w:hAnsi="Cambria Math"/>
                <w:noProof/>
              </w:rPr>
              <m:t>x</m:t>
            </m:r>
          </m:sub>
          <m:sup>
            <m:r>
              <w:rPr>
                <w:rStyle w:val="JACoWBodyTextIndentChar"/>
                <w:rFonts w:ascii="Cambria Math" w:hAnsi="Cambria Math"/>
                <w:noProof/>
              </w:rPr>
              <m:t>2</m:t>
            </m:r>
          </m:sup>
        </m:sSubSup>
      </m:oMath>
      <w:r w:rsidRPr="0072536A">
        <w:rPr>
          <w:rStyle w:val="JACoWBodyTextIndentChar"/>
          <w:noProof/>
        </w:rPr>
        <w:t xml:space="preserve">, </w:t>
      </w:r>
      <w:r w:rsidRPr="0072536A">
        <w:rPr>
          <w:noProof/>
        </w:rPr>
        <w:t>where</w:t>
      </w:r>
      <w:r w:rsidRPr="0072536A">
        <w:rPr>
          <w:rStyle w:val="JACoWBodyTextIndentChar"/>
          <w:noProof/>
        </w:rPr>
        <w:t xml:space="preserve"> </w:t>
      </w:r>
      <m:oMath>
        <m:sSub>
          <m:sSubPr>
            <m:ctrlPr>
              <w:rPr>
                <w:rStyle w:val="JACoWBodyTextIndentChar"/>
                <w:rFonts w:ascii="Cambria Math" w:hAnsi="Cambria Math"/>
                <w:i/>
                <w:noProof/>
              </w:rPr>
            </m:ctrlPr>
          </m:sSubPr>
          <m:e>
            <m:r>
              <w:rPr>
                <w:rStyle w:val="JACoWBodyTextIndentChar"/>
                <w:rFonts w:ascii="Cambria Math" w:hAnsi="Cambria Math"/>
                <w:noProof/>
              </w:rPr>
              <m:t>α</m:t>
            </m:r>
          </m:e>
          <m:sub>
            <m:r>
              <w:rPr>
                <w:rStyle w:val="JACoWBodyTextIndentChar"/>
                <w:rFonts w:ascii="Cambria Math" w:hAnsi="Cambria Math"/>
                <w:noProof/>
              </w:rPr>
              <m:t>0</m:t>
            </m:r>
          </m:sub>
        </m:sSub>
      </m:oMath>
      <w:r w:rsidRPr="0072536A">
        <w:rPr>
          <w:rStyle w:val="JACoWBodyTextIndentChar"/>
          <w:noProof/>
        </w:rPr>
        <w:t xml:space="preserve"> – first order of momentum compaction factor, </w:t>
      </w:r>
      <m:oMath>
        <m:sSub>
          <m:sSubPr>
            <m:ctrlPr>
              <w:rPr>
                <w:rStyle w:val="JACoWBodyTextIndentChar"/>
                <w:rFonts w:ascii="Cambria Math" w:hAnsi="Cambria Math"/>
                <w:i/>
                <w:noProof/>
              </w:rPr>
            </m:ctrlPr>
          </m:sSubPr>
          <m:e>
            <m:r>
              <m:rPr>
                <m:sty m:val="p"/>
              </m:rPr>
              <w:rPr>
                <w:rStyle w:val="JACoWBodyTextIndentChar"/>
                <w:rFonts w:ascii="Cambria Math" w:hAnsi="Cambria Math"/>
                <w:noProof/>
              </w:rPr>
              <m:t>ν</m:t>
            </m:r>
          </m:e>
          <m:sub>
            <m:r>
              <w:rPr>
                <w:rStyle w:val="JACoWBodyTextIndentChar"/>
                <w:rFonts w:ascii="Cambria Math" w:hAnsi="Cambria Math"/>
                <w:noProof/>
              </w:rPr>
              <m:t>x</m:t>
            </m:r>
          </m:sub>
        </m:sSub>
      </m:oMath>
      <w:r w:rsidRPr="0072536A">
        <w:rPr>
          <w:rStyle w:val="JACoWBodyTextIndentChar"/>
          <w:noProof/>
        </w:rPr>
        <w:t xml:space="preserve"> – normalized frequency of betatron oscillations (tune) in the horizontal plane. The proposed fast jump in transition energy is proposed to be equal to </w:t>
      </w:r>
      <m:oMath>
        <m:r>
          <w:rPr>
            <w:rStyle w:val="JACoWBodyTextIndentChar"/>
            <w:rFonts w:ascii="Cambria Math" w:hAnsi="Cambria Math"/>
            <w:noProof/>
          </w:rPr>
          <m:t>2∙</m:t>
        </m:r>
        <m:sSub>
          <m:sSubPr>
            <m:ctrlPr>
              <w:rPr>
                <w:rStyle w:val="JACoWBodyTextIndentChar"/>
                <w:rFonts w:ascii="Cambria Math" w:hAnsi="Cambria Math"/>
                <w:i/>
                <w:noProof/>
              </w:rPr>
            </m:ctrlPr>
          </m:sSubPr>
          <m:e>
            <m:r>
              <m:rPr>
                <m:sty m:val="p"/>
              </m:rPr>
              <w:rPr>
                <w:rStyle w:val="JACoWBodyTextIndentChar"/>
                <w:rFonts w:ascii="Cambria Math" w:hAnsi="Cambria Math"/>
                <w:noProof/>
              </w:rPr>
              <m:t>Δγ</m:t>
            </m:r>
          </m:e>
          <m:sub>
            <m:r>
              <w:rPr>
                <w:rStyle w:val="JACoWBodyTextIndentChar"/>
                <w:rFonts w:ascii="Cambria Math" w:hAnsi="Cambria Math"/>
                <w:noProof/>
              </w:rPr>
              <m:t>tr</m:t>
            </m:r>
          </m:sub>
        </m:sSub>
        <m:r>
          <w:rPr>
            <w:rStyle w:val="JACoWBodyTextIndentChar"/>
            <w:rFonts w:ascii="Cambria Math" w:hAnsi="Cambria Math"/>
            <w:noProof/>
          </w:rPr>
          <m:t>=0.09</m:t>
        </m:r>
      </m:oMath>
      <w:r w:rsidRPr="0072536A">
        <w:rPr>
          <w:rStyle w:val="JACoWBodyTextIndentChar"/>
          <w:noProof/>
        </w:rPr>
        <w:t xml:space="preserve"> (</w:t>
      </w:r>
      <w:r w:rsidR="003F59DA" w:rsidRPr="0072536A">
        <w:rPr>
          <w:rStyle w:val="JACoWBodyTextIndentChar"/>
          <w:noProof/>
        </w:rPr>
        <w:t>from</w:t>
      </w:r>
      <w:r w:rsidRPr="0072536A">
        <w:rPr>
          <w:rStyle w:val="JACoWBodyTextIndentChar"/>
          <w:noProof/>
        </w:rPr>
        <w:t xml:space="preserve"> </w:t>
      </w:r>
      <m:oMath>
        <m:sSub>
          <m:sSubPr>
            <m:ctrlPr>
              <w:rPr>
                <w:rStyle w:val="JACoWBodyTextIndentChar"/>
                <w:rFonts w:ascii="Cambria Math" w:hAnsi="Cambria Math"/>
                <w:i/>
                <w:noProof/>
              </w:rPr>
            </m:ctrlPr>
          </m:sSubPr>
          <m:e>
            <m:r>
              <m:rPr>
                <m:sty m:val="p"/>
              </m:rPr>
              <w:rPr>
                <w:rStyle w:val="JACoWBodyTextIndentChar"/>
                <w:rFonts w:ascii="Cambria Math" w:hAnsi="Cambria Math"/>
                <w:noProof/>
              </w:rPr>
              <m:t>γ</m:t>
            </m:r>
          </m:e>
          <m:sub>
            <m:r>
              <w:rPr>
                <w:rStyle w:val="JACoWBodyTextIndentChar"/>
                <w:rFonts w:ascii="Cambria Math" w:hAnsi="Cambria Math"/>
                <w:noProof/>
              </w:rPr>
              <m:t>tr</m:t>
            </m:r>
          </m:sub>
        </m:sSub>
        <m:r>
          <w:rPr>
            <w:rStyle w:val="JACoWBodyTextIndentChar"/>
            <w:rFonts w:ascii="Cambria Math" w:hAnsi="Cambria Math"/>
            <w:noProof/>
          </w:rPr>
          <m:t xml:space="preserve">=7.087 to  </m:t>
        </m:r>
        <m:sSub>
          <m:sSubPr>
            <m:ctrlPr>
              <w:rPr>
                <w:rStyle w:val="JACoWBodyTextIndentChar"/>
                <w:rFonts w:ascii="Cambria Math" w:hAnsi="Cambria Math"/>
                <w:i/>
                <w:noProof/>
              </w:rPr>
            </m:ctrlPr>
          </m:sSubPr>
          <m:e>
            <m:r>
              <m:rPr>
                <m:sty m:val="p"/>
              </m:rPr>
              <w:rPr>
                <w:rStyle w:val="JACoWBodyTextIndentChar"/>
                <w:rFonts w:ascii="Cambria Math" w:hAnsi="Cambria Math"/>
                <w:noProof/>
              </w:rPr>
              <m:t>γ</m:t>
            </m:r>
          </m:e>
          <m:sub>
            <m:r>
              <w:rPr>
                <w:rStyle w:val="JACoWBodyTextIndentChar"/>
                <w:rFonts w:ascii="Cambria Math" w:hAnsi="Cambria Math"/>
                <w:noProof/>
              </w:rPr>
              <m:t>tr</m:t>
            </m:r>
          </m:sub>
        </m:sSub>
        <m:r>
          <w:rPr>
            <w:rStyle w:val="JACoWBodyTextIndentChar"/>
            <w:rFonts w:ascii="Cambria Math" w:hAnsi="Cambria Math"/>
            <w:noProof/>
          </w:rPr>
          <m:t>-</m:t>
        </m:r>
        <m:sSub>
          <m:sSubPr>
            <m:ctrlPr>
              <w:rPr>
                <w:rStyle w:val="JACoWBodyTextIndentChar"/>
                <w:rFonts w:ascii="Cambria Math" w:hAnsi="Cambria Math"/>
                <w:i/>
                <w:noProof/>
              </w:rPr>
            </m:ctrlPr>
          </m:sSubPr>
          <m:e>
            <m:r>
              <w:rPr>
                <w:rStyle w:val="JACoWBodyTextIndentChar"/>
                <w:rFonts w:ascii="Cambria Math" w:hAnsi="Cambria Math"/>
                <w:noProof/>
              </w:rPr>
              <m:t>2∙</m:t>
            </m:r>
            <m:r>
              <m:rPr>
                <m:sty m:val="p"/>
              </m:rPr>
              <w:rPr>
                <w:rStyle w:val="JACoWBodyTextIndentChar"/>
                <w:rFonts w:ascii="Cambria Math" w:hAnsi="Cambria Math"/>
                <w:noProof/>
              </w:rPr>
              <m:t>Δγ</m:t>
            </m:r>
          </m:e>
          <m:sub>
            <m:r>
              <w:rPr>
                <w:rStyle w:val="JACoWBodyTextIndentChar"/>
                <w:rFonts w:ascii="Cambria Math" w:hAnsi="Cambria Math"/>
                <w:noProof/>
              </w:rPr>
              <m:t>tr</m:t>
            </m:r>
          </m:sub>
        </m:sSub>
        <m:r>
          <w:rPr>
            <w:rStyle w:val="JACoWBodyTextIndentChar"/>
            <w:rFonts w:ascii="Cambria Math" w:hAnsi="Cambria Math"/>
            <w:noProof/>
          </w:rPr>
          <m:t>=</m:t>
        </m:r>
        <m:r>
          <m:rPr>
            <m:sty m:val="p"/>
          </m:rPr>
          <w:rPr>
            <w:rStyle w:val="JACoWBodyTextIndentChar"/>
            <w:rFonts w:ascii="Cambria Math" w:hAnsi="Cambria Math"/>
            <w:noProof/>
          </w:rPr>
          <m:t>6.997</m:t>
        </m:r>
      </m:oMath>
      <w:r w:rsidRPr="0072536A">
        <w:rPr>
          <w:rStyle w:val="JACoWBodyTextIndentChar"/>
          <w:noProof/>
        </w:rPr>
        <w:t xml:space="preserve">) [1]. With such a jump, the working point shifts the values from </w:t>
      </w:r>
      <m:oMath>
        <m:sSub>
          <m:sSubPr>
            <m:ctrlPr>
              <w:rPr>
                <w:rStyle w:val="JACoWBodyTextIndentChar"/>
                <w:rFonts w:ascii="Cambria Math" w:hAnsi="Cambria Math"/>
                <w:i/>
                <w:noProof/>
              </w:rPr>
            </m:ctrlPr>
          </m:sSubPr>
          <m:e>
            <m:r>
              <w:rPr>
                <w:rStyle w:val="JACoWBodyTextIndentChar"/>
                <w:rFonts w:ascii="Cambria Math" w:hAnsi="Cambria Math"/>
                <w:noProof/>
              </w:rPr>
              <m:t>ν</m:t>
            </m:r>
          </m:e>
          <m:sub>
            <m:r>
              <w:rPr>
                <w:rStyle w:val="JACoWBodyTextIndentChar"/>
                <w:rFonts w:ascii="Cambria Math" w:hAnsi="Cambria Math"/>
                <w:noProof/>
              </w:rPr>
              <m:t>x</m:t>
            </m:r>
          </m:sub>
        </m:sSub>
        <m:r>
          <w:rPr>
            <w:rStyle w:val="JACoWBodyTextIndentChar"/>
            <w:rFonts w:ascii="Cambria Math" w:hAnsi="Cambria Math"/>
            <w:noProof/>
          </w:rPr>
          <m:t xml:space="preserve">=9.44 и </m:t>
        </m:r>
        <m:sSub>
          <m:sSubPr>
            <m:ctrlPr>
              <w:rPr>
                <w:rStyle w:val="JACoWBodyTextIndentChar"/>
                <w:rFonts w:ascii="Cambria Math" w:hAnsi="Cambria Math"/>
                <w:i/>
                <w:noProof/>
              </w:rPr>
            </m:ctrlPr>
          </m:sSubPr>
          <m:e>
            <m:r>
              <w:rPr>
                <w:rStyle w:val="JACoWBodyTextIndentChar"/>
                <w:rFonts w:ascii="Cambria Math" w:hAnsi="Cambria Math"/>
                <w:noProof/>
              </w:rPr>
              <m:t>ν</m:t>
            </m:r>
          </m:e>
          <m:sub>
            <m:r>
              <w:rPr>
                <w:rStyle w:val="JACoWBodyTextIndentChar"/>
                <w:rFonts w:ascii="Cambria Math" w:hAnsi="Cambria Math"/>
                <w:noProof/>
              </w:rPr>
              <m:t>y</m:t>
            </m:r>
          </m:sub>
        </m:sSub>
        <m:r>
          <w:rPr>
            <w:rStyle w:val="JACoWBodyTextIndentChar"/>
            <w:rFonts w:ascii="Cambria Math" w:hAnsi="Cambria Math"/>
            <w:noProof/>
          </w:rPr>
          <m:t>=9.44</m:t>
        </m:r>
      </m:oMath>
      <w:r w:rsidRPr="0072536A">
        <w:rPr>
          <w:rStyle w:val="JACoWBodyTextIndentChar"/>
          <w:noProof/>
        </w:rPr>
        <w:t xml:space="preserve"> </w:t>
      </w:r>
      <w:r w:rsidR="003F59DA" w:rsidRPr="0072536A">
        <w:rPr>
          <w:rStyle w:val="JACoWBodyTextIndentChar"/>
          <w:noProof/>
        </w:rPr>
        <w:t>to</w:t>
      </w:r>
      <w:r w:rsidRPr="0072536A">
        <w:rPr>
          <w:rStyle w:val="JACoWBodyTextIndentChar"/>
          <w:noProof/>
        </w:rPr>
        <w:t xml:space="preserve">  </w:t>
      </w:r>
      <m:oMath>
        <m:sSub>
          <m:sSubPr>
            <m:ctrlPr>
              <w:rPr>
                <w:rStyle w:val="JACoWBodyTextIndentChar"/>
                <w:rFonts w:ascii="Cambria Math" w:hAnsi="Cambria Math"/>
                <w:i/>
                <w:noProof/>
              </w:rPr>
            </m:ctrlPr>
          </m:sSubPr>
          <m:e>
            <m:r>
              <w:rPr>
                <w:rStyle w:val="JACoWBodyTextIndentChar"/>
                <w:rFonts w:ascii="Cambria Math" w:hAnsi="Cambria Math"/>
                <w:noProof/>
              </w:rPr>
              <m:t>ν</m:t>
            </m:r>
          </m:e>
          <m:sub>
            <m:r>
              <w:rPr>
                <w:rStyle w:val="JACoWBodyTextIndentChar"/>
                <w:rFonts w:ascii="Cambria Math" w:hAnsi="Cambria Math"/>
                <w:noProof/>
              </w:rPr>
              <m:t>x</m:t>
            </m:r>
          </m:sub>
        </m:sSub>
        <m:r>
          <w:rPr>
            <w:rStyle w:val="JACoWBodyTextIndentChar"/>
            <w:rFonts w:ascii="Cambria Math" w:hAnsi="Cambria Math"/>
            <w:noProof/>
          </w:rPr>
          <m:t xml:space="preserve">=9.365 и </m:t>
        </m:r>
        <m:sSub>
          <m:sSubPr>
            <m:ctrlPr>
              <w:rPr>
                <w:rStyle w:val="JACoWBodyTextIndentChar"/>
                <w:rFonts w:ascii="Cambria Math" w:hAnsi="Cambria Math"/>
                <w:i/>
                <w:noProof/>
              </w:rPr>
            </m:ctrlPr>
          </m:sSubPr>
          <m:e>
            <m:r>
              <w:rPr>
                <w:rStyle w:val="JACoWBodyTextIndentChar"/>
                <w:rFonts w:ascii="Cambria Math" w:hAnsi="Cambria Math"/>
                <w:noProof/>
              </w:rPr>
              <m:t>ν</m:t>
            </m:r>
          </m:e>
          <m:sub>
            <m:r>
              <w:rPr>
                <w:rStyle w:val="JACoWBodyTextIndentChar"/>
                <w:rFonts w:ascii="Cambria Math" w:hAnsi="Cambria Math"/>
                <w:noProof/>
              </w:rPr>
              <m:t>y</m:t>
            </m:r>
          </m:sub>
        </m:sSub>
        <m:r>
          <w:rPr>
            <w:rStyle w:val="JACoWBodyTextIndentChar"/>
            <w:rFonts w:ascii="Cambria Math" w:hAnsi="Cambria Math"/>
            <w:noProof/>
          </w:rPr>
          <m:t>=9.465</m:t>
        </m:r>
      </m:oMath>
      <w:r w:rsidRPr="0072536A">
        <w:rPr>
          <w:rStyle w:val="JACoWBodyTextIndentChar"/>
          <w:noProof/>
        </w:rPr>
        <w:t>. The maximum change rate of</w:t>
      </w:r>
      <w:r w:rsidRPr="0072536A">
        <w:rPr>
          <w:noProof/>
        </w:rPr>
        <w:t xml:space="preserve"> </w:t>
      </w:r>
      <w:r w:rsidRPr="0072536A">
        <w:rPr>
          <w:noProof/>
        </w:rPr>
        <w:t xml:space="preserve">transition energy is limited by the parameters of quadrupoles and their power systems </w:t>
      </w:r>
      <m:oMath>
        <m:sSub>
          <m:sSubPr>
            <m:ctrlPr>
              <w:rPr>
                <w:rFonts w:ascii="Cambria Math" w:hAnsi="Cambria Math"/>
                <w:noProof/>
              </w:rPr>
            </m:ctrlPr>
          </m:sSubPr>
          <m:e>
            <m:acc>
              <m:accPr>
                <m:chr m:val="̇"/>
                <m:ctrlPr>
                  <w:rPr>
                    <w:rFonts w:ascii="Cambria Math" w:hAnsi="Cambria Math"/>
                    <w:noProof/>
                  </w:rPr>
                </m:ctrlPr>
              </m:accPr>
              <m:e>
                <m:r>
                  <m:rPr>
                    <m:sty m:val="p"/>
                  </m:rPr>
                  <w:rPr>
                    <w:rFonts w:ascii="Cambria Math" w:hAnsi="Cambria Math"/>
                    <w:noProof/>
                  </w:rPr>
                  <m:t>γ</m:t>
                </m:r>
              </m:e>
            </m:acc>
          </m:e>
          <m:sub>
            <m:r>
              <w:rPr>
                <w:rFonts w:ascii="Cambria Math" w:hAnsi="Cambria Math"/>
                <w:noProof/>
              </w:rPr>
              <m:t>tr</m:t>
            </m:r>
          </m:sub>
        </m:sSub>
        <m:r>
          <m:rPr>
            <m:sty m:val="p"/>
          </m:rPr>
          <w:rPr>
            <w:rFonts w:ascii="Cambria Math" w:hAnsi="Cambria Math"/>
            <w:noProof/>
          </w:rPr>
          <m:t>=</m:t>
        </m:r>
        <m:f>
          <m:fPr>
            <m:type m:val="skw"/>
            <m:ctrlPr>
              <w:rPr>
                <w:rFonts w:ascii="Cambria Math" w:hAnsi="Cambria Math"/>
                <w:noProof/>
              </w:rPr>
            </m:ctrlPr>
          </m:fPr>
          <m:num>
            <m:r>
              <w:rPr>
                <w:rFonts w:ascii="Cambria Math" w:hAnsi="Cambria Math"/>
                <w:noProof/>
              </w:rPr>
              <m:t>d</m:t>
            </m:r>
            <m:sSub>
              <m:sSubPr>
                <m:ctrlPr>
                  <w:rPr>
                    <w:rFonts w:ascii="Cambria Math" w:hAnsi="Cambria Math"/>
                    <w:noProof/>
                  </w:rPr>
                </m:ctrlPr>
              </m:sSubPr>
              <m:e>
                <m:r>
                  <m:rPr>
                    <m:sty m:val="p"/>
                  </m:rPr>
                  <w:rPr>
                    <w:rFonts w:ascii="Cambria Math" w:hAnsi="Cambria Math"/>
                    <w:noProof/>
                  </w:rPr>
                  <m:t>γ</m:t>
                </m:r>
              </m:e>
              <m:sub>
                <m:r>
                  <w:rPr>
                    <w:rFonts w:ascii="Cambria Math" w:hAnsi="Cambria Math"/>
                    <w:noProof/>
                  </w:rPr>
                  <m:t>tr</m:t>
                </m:r>
              </m:sub>
            </m:sSub>
          </m:num>
          <m:den>
            <m:r>
              <w:rPr>
                <w:rFonts w:ascii="Cambria Math" w:hAnsi="Cambria Math"/>
                <w:noProof/>
              </w:rPr>
              <m:t>dt</m:t>
            </m:r>
          </m:den>
        </m:f>
        <m:r>
          <m:rPr>
            <m:sty m:val="p"/>
          </m:rPr>
          <w:rPr>
            <w:rFonts w:ascii="Cambria Math" w:hAnsi="Cambria Math"/>
            <w:noProof/>
          </w:rPr>
          <m:t xml:space="preserve">=8.5 </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-1</m:t>
            </m:r>
          </m:sup>
        </m:sSup>
      </m:oMath>
      <w:r w:rsidRPr="0072536A">
        <w:rPr>
          <w:noProof/>
        </w:rPr>
        <w:t>. Such a jump can be made during the time:</w:t>
      </w:r>
    </w:p>
    <w:p w14:paraId="08C9000B" w14:textId="77777777" w:rsidR="00BA4658" w:rsidRPr="0072536A" w:rsidRDefault="002350F0" w:rsidP="008D1DF8">
      <w:pPr>
        <w:pStyle w:val="JACoWBodyTextIndent"/>
        <w:rPr>
          <w:noProof/>
        </w:rPr>
      </w:pPr>
      <m:oMathPara>
        <m:oMath>
          <m:sSub>
            <m:sSubPr>
              <m:ctrlPr>
                <w:rPr>
                  <w:rFonts w:ascii="Cambria Math" w:hAnsi="Cambria Math"/>
                  <w:noProof/>
                </w:rPr>
              </m:ctrlPr>
            </m:sSubPr>
            <m:e>
              <m:r>
                <w:rPr>
                  <w:rFonts w:ascii="Cambria Math" w:hAnsi="Cambria Math"/>
                  <w:noProof/>
                </w:rPr>
                <m:t>t</m:t>
              </m:r>
            </m:e>
            <m:sub>
              <m:r>
                <w:rPr>
                  <w:rFonts w:ascii="Cambria Math" w:hAnsi="Cambria Math"/>
                  <w:noProof/>
                </w:rPr>
                <m:t>jump</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T</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n</m:t>
              </m:r>
            </m:e>
            <m:sub>
              <m:r>
                <w:rPr>
                  <w:rFonts w:ascii="Cambria Math" w:hAnsi="Cambria Math"/>
                  <w:noProof/>
                </w:rPr>
                <m:t>jump</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2∙</m:t>
              </m:r>
              <m:sSub>
                <m:sSubPr>
                  <m:ctrlPr>
                    <w:rPr>
                      <w:rFonts w:ascii="Cambria Math" w:hAnsi="Cambria Math"/>
                      <w:noProof/>
                    </w:rPr>
                  </m:ctrlPr>
                </m:sSubPr>
                <m:e>
                  <m:r>
                    <m:rPr>
                      <m:sty m:val="p"/>
                    </m:rPr>
                    <w:rPr>
                      <w:rFonts w:ascii="Cambria Math" w:hAnsi="Cambria Math"/>
                      <w:noProof/>
                    </w:rPr>
                    <m:t>Δγ</m:t>
                  </m:r>
                </m:e>
                <m:sub>
                  <m:r>
                    <w:rPr>
                      <w:rFonts w:ascii="Cambria Math" w:hAnsi="Cambria Math"/>
                      <w:noProof/>
                    </w:rPr>
                    <m:t>tr</m:t>
                  </m:r>
                </m:sub>
              </m:sSub>
            </m:num>
            <m:den>
              <m:sSub>
                <m:sSubPr>
                  <m:ctrlPr>
                    <w:rPr>
                      <w:rFonts w:ascii="Cambria Math" w:hAnsi="Cambria Math"/>
                      <w:noProof/>
                    </w:rPr>
                  </m:ctrlPr>
                </m:sSubPr>
                <m:e>
                  <m:acc>
                    <m:accPr>
                      <m:chr m:val="̇"/>
                      <m:ctrlPr>
                        <w:rPr>
                          <w:rFonts w:ascii="Cambria Math" w:hAnsi="Cambria Math"/>
                          <w:noProof/>
                        </w:rPr>
                      </m:ctrlPr>
                    </m:accPr>
                    <m:e>
                      <m:r>
                        <m:rPr>
                          <m:sty m:val="p"/>
                        </m:rPr>
                        <w:rPr>
                          <w:rFonts w:ascii="Cambria Math" w:hAnsi="Cambria Math"/>
                          <w:noProof/>
                        </w:rPr>
                        <m:t>γ</m:t>
                      </m:r>
                    </m:e>
                  </m:acc>
                </m:e>
                <m:sub>
                  <m:r>
                    <w:rPr>
                      <w:rFonts w:ascii="Cambria Math" w:hAnsi="Cambria Math"/>
                      <w:noProof/>
                    </w:rPr>
                    <m:t>tr</m:t>
                  </m:r>
                </m:sub>
              </m:sSub>
            </m:den>
          </m:f>
          <m:r>
            <m:rPr>
              <m:sty m:val="p"/>
            </m:rPr>
            <w:rPr>
              <w:rFonts w:ascii="Cambria Math" w:hAnsi="Cambria Math"/>
              <w:noProof/>
            </w:rPr>
            <m:t xml:space="preserve">=10.5 </m:t>
          </m:r>
          <m:r>
            <w:rPr>
              <w:rFonts w:ascii="Cambria Math" w:hAnsi="Cambria Math"/>
              <w:noProof/>
            </w:rPr>
            <m:t>ms</m:t>
          </m:r>
          <m:r>
            <m:rPr>
              <m:sty m:val="p"/>
            </m:rPr>
            <w:rPr>
              <w:rFonts w:ascii="Cambria Math" w:hAnsi="Cambria Math"/>
              <w:noProof/>
            </w:rPr>
            <m:t xml:space="preserve"> , (1)</m:t>
          </m:r>
        </m:oMath>
      </m:oMathPara>
    </w:p>
    <w:p w14:paraId="22135DE5" w14:textId="2122C553" w:rsidR="00BA4658" w:rsidRPr="0072536A" w:rsidRDefault="00EE76F3" w:rsidP="001721EF">
      <w:pPr>
        <w:pStyle w:val="JACoWBodyTextIndent"/>
        <w:ind w:firstLine="0"/>
        <w:rPr>
          <w:noProof/>
        </w:rPr>
      </w:pPr>
      <w:r w:rsidRPr="0072536A">
        <w:rPr>
          <w:noProof/>
        </w:rPr>
        <w:drawing>
          <wp:anchor distT="0" distB="0" distL="114300" distR="114300" simplePos="0" relativeHeight="251669504" behindDoc="0" locked="0" layoutInCell="1" allowOverlap="1" wp14:anchorId="7E069F29" wp14:editId="67A58225">
            <wp:simplePos x="0" y="0"/>
            <wp:positionH relativeFrom="column">
              <wp:posOffset>-27305</wp:posOffset>
            </wp:positionH>
            <wp:positionV relativeFrom="paragraph">
              <wp:posOffset>635000</wp:posOffset>
            </wp:positionV>
            <wp:extent cx="1504950" cy="1217930"/>
            <wp:effectExtent l="0" t="0" r="0" b="127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4950" cy="1217930"/>
                    </a:xfrm>
                    <a:prstGeom prst="rect">
                      <a:avLst/>
                    </a:prstGeom>
                  </pic:spPr>
                </pic:pic>
              </a:graphicData>
            </a:graphic>
            <wp14:sizeRelH relativeFrom="page">
              <wp14:pctWidth>0</wp14:pctWidth>
            </wp14:sizeRelH>
            <wp14:sizeRelV relativeFrom="page">
              <wp14:pctHeight>0</wp14:pctHeight>
            </wp14:sizeRelV>
          </wp:anchor>
        </w:drawing>
      </w:r>
      <w:r w:rsidR="00BA4658" w:rsidRPr="0072536A">
        <w:rPr>
          <w:noProof/>
        </w:rPr>
        <w:drawing>
          <wp:anchor distT="0" distB="0" distL="114300" distR="114300" simplePos="0" relativeHeight="251668480" behindDoc="0" locked="0" layoutInCell="1" allowOverlap="1" wp14:anchorId="40131916" wp14:editId="37B64998">
            <wp:simplePos x="0" y="0"/>
            <wp:positionH relativeFrom="column">
              <wp:posOffset>1511300</wp:posOffset>
            </wp:positionH>
            <wp:positionV relativeFrom="paragraph">
              <wp:posOffset>654050</wp:posOffset>
            </wp:positionV>
            <wp:extent cx="1463675" cy="1217930"/>
            <wp:effectExtent l="0" t="0" r="0" b="127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3675" cy="1217930"/>
                    </a:xfrm>
                    <a:prstGeom prst="rect">
                      <a:avLst/>
                    </a:prstGeom>
                  </pic:spPr>
                </pic:pic>
              </a:graphicData>
            </a:graphic>
            <wp14:sizeRelH relativeFrom="page">
              <wp14:pctWidth>0</wp14:pctWidth>
            </wp14:sizeRelH>
            <wp14:sizeRelV relativeFrom="page">
              <wp14:pctHeight>0</wp14:pctHeight>
            </wp14:sizeRelV>
          </wp:anchor>
        </w:drawing>
      </w:r>
      <w:r w:rsidR="00BA4658" w:rsidRPr="0072536A">
        <w:rPr>
          <w:noProof/>
        </w:rPr>
        <w:t xml:space="preserve">where </w:t>
      </w:r>
      <m:oMath>
        <m:sSub>
          <m:sSubPr>
            <m:ctrlPr>
              <w:rPr>
                <w:rFonts w:ascii="Cambria Math" w:hAnsi="Cambria Math"/>
                <w:noProof/>
              </w:rPr>
            </m:ctrlPr>
          </m:sSubPr>
          <m:e>
            <m:r>
              <w:rPr>
                <w:rFonts w:ascii="Cambria Math" w:hAnsi="Cambria Math"/>
                <w:noProof/>
              </w:rPr>
              <m:t>T</m:t>
            </m:r>
          </m:e>
          <m:sub>
            <m:r>
              <m:rPr>
                <m:sty m:val="p"/>
              </m:rPr>
              <w:rPr>
                <w:rFonts w:ascii="Cambria Math" w:hAnsi="Cambria Math"/>
                <w:noProof/>
              </w:rPr>
              <m:t>0</m:t>
            </m:r>
          </m:sub>
        </m:sSub>
        <m:r>
          <m:rPr>
            <m:sty m:val="p"/>
          </m:rPr>
          <w:rPr>
            <w:rFonts w:ascii="Cambria Math" w:hAnsi="Cambria Math"/>
            <w:noProof/>
          </w:rPr>
          <m:t xml:space="preserve">=1.7 </m:t>
        </m:r>
        <m:r>
          <w:rPr>
            <w:rFonts w:ascii="Cambria Math" w:hAnsi="Cambria Math"/>
            <w:noProof/>
          </w:rPr>
          <m:t>μs</m:t>
        </m:r>
      </m:oMath>
      <w:r w:rsidR="00BA4658" w:rsidRPr="0072536A">
        <w:rPr>
          <w:noProof/>
        </w:rPr>
        <w:t xml:space="preserve"> – the time of one revolution period in the ring, </w:t>
      </w:r>
      <m:oMath>
        <m:r>
          <m:rPr>
            <m:sty m:val="p"/>
          </m:rPr>
          <w:rPr>
            <w:rFonts w:ascii="Cambria Math" w:hAnsi="Cambria Math"/>
            <w:noProof/>
          </w:rPr>
          <m:t>∆</m:t>
        </m:r>
        <m:sSub>
          <m:sSubPr>
            <m:ctrlPr>
              <w:rPr>
                <w:rFonts w:ascii="Cambria Math" w:hAnsi="Cambria Math"/>
                <w:noProof/>
              </w:rPr>
            </m:ctrlPr>
          </m:sSubPr>
          <m:e>
            <m:r>
              <w:rPr>
                <w:rFonts w:ascii="Cambria Math" w:hAnsi="Cambria Math"/>
                <w:noProof/>
              </w:rPr>
              <m:t>n</m:t>
            </m:r>
          </m:e>
          <m:sub>
            <m:r>
              <w:rPr>
                <w:rFonts w:ascii="Cambria Math" w:hAnsi="Cambria Math"/>
                <w:noProof/>
              </w:rPr>
              <m:t>jump</m:t>
            </m:r>
          </m:sub>
        </m:sSub>
        <m:r>
          <m:rPr>
            <m:sty m:val="p"/>
          </m:rPr>
          <w:rPr>
            <w:rFonts w:ascii="Cambria Math" w:hAnsi="Cambria Math"/>
            <w:noProof/>
          </w:rPr>
          <m:t>=6226</m:t>
        </m:r>
      </m:oMath>
      <w:r w:rsidR="00BA4658" w:rsidRPr="0072536A">
        <w:rPr>
          <w:noProof/>
        </w:rPr>
        <w:t xml:space="preserve"> – the number of revolution periods of the particles on orbit during which a transition energy jump occurs.</w:t>
      </w:r>
    </w:p>
    <w:p w14:paraId="6895896D" w14:textId="4AA45805" w:rsidR="00BA4658" w:rsidRPr="0072536A" w:rsidRDefault="00990DBB" w:rsidP="00990DBB">
      <w:pPr>
        <w:pStyle w:val="FigureCaptionMultiLine"/>
        <w:rPr>
          <w:noProof/>
        </w:rPr>
      </w:pPr>
      <w:r w:rsidRPr="0072536A">
        <w:rPr>
          <w:noProof/>
        </w:rPr>
        <w:t>Figure 1</w:t>
      </w:r>
      <w:r w:rsidR="00050B3C" w:rsidRPr="0072536A">
        <w:rPr>
          <w:noProof/>
        </w:rPr>
        <w:t>:</w:t>
      </w:r>
      <w:r w:rsidRPr="0072536A">
        <w:rPr>
          <w:noProof/>
        </w:rPr>
        <w:t xml:space="preserve"> On the left – a schematic diagrams of the transition energy change </w:t>
      </w:r>
      <m:oMath>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oMath>
      <w:r w:rsidRPr="0072536A">
        <w:rPr>
          <w:noProof/>
        </w:rPr>
        <w:t xml:space="preserve">  during the jump and its recovery. The blue solid line shows the transition energy </w:t>
      </w:r>
      <m:oMath>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oMath>
      <w:r w:rsidRPr="0072536A">
        <w:rPr>
          <w:noProof/>
        </w:rPr>
        <w:t xml:space="preserve">, the solid red line is the energy of particles </w:t>
      </w:r>
      <m:oMath>
        <m:r>
          <w:rPr>
            <w:rFonts w:ascii="Cambria Math" w:hAnsi="Cambria Math"/>
            <w:noProof/>
          </w:rPr>
          <m:t>γ</m:t>
        </m:r>
      </m:oMath>
      <w:r w:rsidRPr="0072536A">
        <w:rPr>
          <w:noProof/>
        </w:rPr>
        <w:t>. Blue dashed lines – </w:t>
      </w:r>
      <m:oMath>
        <m:r>
          <w:rPr>
            <w:rFonts w:ascii="Cambria Math" w:hAnsi="Cambria Math"/>
            <w:noProof/>
          </w:rPr>
          <m:t>γ</m:t>
        </m:r>
      </m:oMath>
      <w:r w:rsidRPr="0072536A">
        <w:rPr>
          <w:noProof/>
        </w:rPr>
        <w:t xml:space="preserve"> of particles shifted by </w:t>
      </w:r>
      <m:oMath>
        <m:r>
          <m:rPr>
            <m:sty m:val="p"/>
          </m:rPr>
          <w:rPr>
            <w:rFonts w:ascii="Cambria Math" w:hAnsi="Cambria Math"/>
            <w:noProof/>
          </w:rPr>
          <m:t>±∆</m:t>
        </m:r>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oMath>
      <w:r w:rsidRPr="0072536A">
        <w:rPr>
          <w:noProof/>
        </w:rPr>
        <w:t>.</w:t>
      </w:r>
    </w:p>
    <w:p w14:paraId="4BC5FEED" w14:textId="77777777" w:rsidR="00BA4658" w:rsidRPr="0072536A" w:rsidRDefault="00BA4658" w:rsidP="008D1DF8">
      <w:pPr>
        <w:pStyle w:val="JACoWBodyTextIndent"/>
        <w:rPr>
          <w:noProof/>
        </w:rPr>
      </w:pPr>
      <w:r w:rsidRPr="0072536A">
        <w:rPr>
          <w:noProof/>
        </w:rPr>
        <w:t xml:space="preserve">Figure 1 shows the change of transition energy </w:t>
      </w:r>
      <m:oMath>
        <m:sSub>
          <m:sSubPr>
            <m:ctrlPr>
              <w:rPr>
                <w:rFonts w:ascii="Cambria Math" w:hAnsi="Cambria Math"/>
                <w:i/>
                <w:noProof/>
              </w:rPr>
            </m:ctrlPr>
          </m:sSubPr>
          <m:e>
            <m:r>
              <w:rPr>
                <w:rFonts w:ascii="Cambria Math" w:hAnsi="Cambria Math"/>
                <w:noProof/>
              </w:rPr>
              <m:t>γ</m:t>
            </m:r>
          </m:e>
          <m:sub>
            <m:r>
              <w:rPr>
                <w:rFonts w:ascii="Cambria Math" w:hAnsi="Cambria Math"/>
                <w:noProof/>
              </w:rPr>
              <m:t>tr</m:t>
            </m:r>
          </m:sub>
        </m:sSub>
      </m:oMath>
      <w:r w:rsidRPr="0072536A">
        <w:rPr>
          <w:noProof/>
        </w:rPr>
        <w:t xml:space="preserve"> together with the beam energy </w:t>
      </w:r>
      <m:oMath>
        <m:r>
          <w:rPr>
            <w:rFonts w:ascii="Cambria Math" w:hAnsi="Cambria Math"/>
            <w:noProof/>
          </w:rPr>
          <m:t>γ</m:t>
        </m:r>
      </m:oMath>
      <w:r w:rsidRPr="0072536A">
        <w:rPr>
          <w:noProof/>
        </w:rPr>
        <w:t xml:space="preserve"> at the moment of the jump and after it, at a different scale.</w:t>
      </w:r>
    </w:p>
    <w:p w14:paraId="05D1AC42" w14:textId="77777777" w:rsidR="00BA4658" w:rsidRPr="0072536A" w:rsidRDefault="00BA4658" w:rsidP="00BA4658">
      <w:pPr>
        <w:pStyle w:val="JACoWSubsectionHeading"/>
        <w:rPr>
          <w:noProof/>
        </w:rPr>
      </w:pPr>
      <w:r w:rsidRPr="0072536A">
        <w:rPr>
          <w:noProof/>
        </w:rPr>
        <w:t>Dynamic Aperture</w:t>
      </w:r>
    </w:p>
    <w:p w14:paraId="57CA1181" w14:textId="77777777" w:rsidR="00BA4658" w:rsidRPr="0072536A" w:rsidRDefault="00BA4658" w:rsidP="000E371C">
      <w:pPr>
        <w:pStyle w:val="JACoWBodyTextIndent"/>
        <w:rPr>
          <w:noProof/>
        </w:rPr>
      </w:pPr>
      <w:r w:rsidRPr="0072536A">
        <w:rPr>
          <w:noProof/>
        </w:rPr>
        <w:t>A change of the transition energy is possible due to a change in the tune of betatron oscillations in the x-plane, which is achieved by changing the gradient of the focusing lenses in the collider arcs. With the changed parameters of quadrupole lenses, the dynamic aperture was evaluated, it determines the stable area for movement of particles in the transverse plane. The corresponding calculations were carried out using OptiM and MADX programs.</w:t>
      </w:r>
    </w:p>
    <w:p w14:paraId="083FB5CC" w14:textId="7951415B" w:rsidR="00BA4658" w:rsidRPr="0072536A" w:rsidRDefault="00562390" w:rsidP="000879AB">
      <w:pPr>
        <w:pStyle w:val="JACoWBodyTextIndent"/>
        <w:rPr>
          <w:noProof/>
        </w:rPr>
      </w:pPr>
      <w:r w:rsidRPr="0072536A">
        <w:rPr>
          <w:noProof/>
        </w:rPr>
        <w:t>The results shown on Figure 2a indicate a working point at</w:t>
      </w:r>
      <w:r w:rsidR="00BA4658" w:rsidRPr="0072536A">
        <w:rPr>
          <w:noProof/>
        </w:rPr>
        <w:t xml:space="preserve">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 xml:space="preserve">=9.44 и </m:t>
        </m:r>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=9.44</m:t>
        </m:r>
      </m:oMath>
      <w:r w:rsidR="00EE76F3" w:rsidRPr="0072536A">
        <w:rPr>
          <w:noProof/>
        </w:rPr>
        <w:t>. I</w:t>
      </w:r>
      <w:r w:rsidR="00BA4658" w:rsidRPr="0072536A">
        <w:rPr>
          <w:noProof/>
        </w:rPr>
        <w:t>t is not suboptimal, since the dynamic aperture in the vertical plane is already initially small at these operating values</w:t>
      </w:r>
      <w:r w:rsidR="000879AB" w:rsidRPr="0072536A">
        <w:rPr>
          <w:noProof/>
        </w:rPr>
        <w:t xml:space="preserve"> (for this reason octupole correctors are used).</w:t>
      </w:r>
      <w:r w:rsidR="001E600D" w:rsidRPr="0072536A">
        <w:rPr>
          <w:noProof/>
        </w:rPr>
        <w:t xml:space="preserve"> </w:t>
      </w:r>
      <w:r w:rsidR="00EE76F3" w:rsidRPr="0072536A">
        <w:rPr>
          <w:noProof/>
        </w:rPr>
        <w:t>I</w:t>
      </w:r>
      <w:r w:rsidR="00BA4658" w:rsidRPr="0072536A">
        <w:rPr>
          <w:noProof/>
        </w:rPr>
        <w:t xml:space="preserve">f we assume the fact that it is necessary to reach the low frequency in the horizontal plane, with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=9.3627</m:t>
        </m:r>
      </m:oMath>
      <w:r w:rsidR="00BA4658" w:rsidRPr="0072536A">
        <w:rPr>
          <w:noProof/>
        </w:rPr>
        <w:t xml:space="preserve"> and in the vertical plane </w:t>
      </w:r>
      <m:oMath>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=9.4541</m:t>
        </m:r>
      </m:oMath>
      <w:r w:rsidR="00BA4658" w:rsidRPr="0072536A">
        <w:rPr>
          <w:noProof/>
        </w:rPr>
        <w:t xml:space="preserve"> (see Figure </w:t>
      </w:r>
      <w:r w:rsidR="000879AB" w:rsidRPr="0072536A">
        <w:rPr>
          <w:noProof/>
        </w:rPr>
        <w:t>2</w:t>
      </w:r>
      <w:r w:rsidR="00513757" w:rsidRPr="0072536A">
        <w:rPr>
          <w:noProof/>
        </w:rPr>
        <w:t xml:space="preserve"> a</w:t>
      </w:r>
      <w:r w:rsidR="00BA4658" w:rsidRPr="0072536A">
        <w:rPr>
          <w:noProof/>
        </w:rPr>
        <w:t xml:space="preserve">). So thus, the transition energy is achieved </w:t>
      </w:r>
      <m:oMath>
        <m:sSub>
          <m:sSubPr>
            <m:ctrlPr>
              <w:rPr>
                <w:rFonts w:ascii="Cambria Math" w:hAnsi="Cambria Math"/>
                <w:i/>
                <w:noProof/>
              </w:rPr>
            </m:ctrlPr>
          </m:sSubPr>
          <m:e>
            <m:r>
              <m:rPr>
                <m:sty m:val="p"/>
              </m:rPr>
              <w:rPr>
                <w:rFonts w:ascii="Cambria Math" w:hAnsi="Cambria Math"/>
                <w:noProof/>
              </w:rPr>
              <m:t>γ</m:t>
            </m:r>
          </m:e>
          <m:sub>
            <m:r>
              <w:rPr>
                <w:rFonts w:ascii="Cambria Math" w:hAnsi="Cambria Math"/>
                <w:noProof/>
              </w:rPr>
              <m:t>tr</m:t>
            </m:r>
          </m:sub>
        </m:sSub>
        <m:r>
          <w:rPr>
            <w:rFonts w:ascii="Cambria Math" w:hAnsi="Cambria Math"/>
            <w:noProof/>
          </w:rPr>
          <m:t>-</m:t>
        </m:r>
        <m:sSub>
          <m:sSubPr>
            <m:ctrlPr>
              <w:rPr>
                <w:rFonts w:ascii="Cambria Math" w:hAnsi="Cambria Math"/>
                <w:i/>
                <w:noProof/>
              </w:rPr>
            </m:ctrlPr>
          </m:sSubPr>
          <m:e>
            <m:r>
              <w:rPr>
                <w:rFonts w:ascii="Cambria Math" w:hAnsi="Cambria Math"/>
                <w:noProof/>
              </w:rPr>
              <m:t>2∙</m:t>
            </m:r>
            <m:r>
              <m:rPr>
                <m:sty m:val="p"/>
              </m:rPr>
              <w:rPr>
                <w:rFonts w:ascii="Cambria Math" w:hAnsi="Cambria Math"/>
                <w:noProof/>
              </w:rPr>
              <m:t>Δγ</m:t>
            </m:r>
          </m:e>
          <m:sub>
            <m:r>
              <w:rPr>
                <w:rFonts w:ascii="Cambria Math" w:hAnsi="Cambria Math"/>
                <w:noProof/>
              </w:rPr>
              <m:t>tr</m:t>
            </m:r>
          </m:sub>
        </m:sSub>
        <m:r>
          <w:rPr>
            <w:rFonts w:ascii="Cambria Math" w:hAnsi="Cambria Math"/>
            <w:noProof/>
          </w:rPr>
          <m:t>=</m:t>
        </m:r>
        <m:r>
          <m:rPr>
            <m:sty m:val="p"/>
          </m:rPr>
          <w:rPr>
            <w:rFonts w:ascii="Cambria Math" w:hAnsi="Cambria Math"/>
            <w:noProof/>
          </w:rPr>
          <m:t>6.997</m:t>
        </m:r>
      </m:oMath>
      <w:r w:rsidR="00BA4658" w:rsidRPr="0072536A">
        <w:rPr>
          <w:noProof/>
        </w:rPr>
        <w:t>, the dynamic aperture in the horizontal plane disappears completely at these values of betatron tunes.</w:t>
      </w:r>
    </w:p>
    <w:p w14:paraId="06D3F072" w14:textId="77777777" w:rsidR="00512457" w:rsidRPr="0072536A" w:rsidRDefault="00512457" w:rsidP="000E371C">
      <w:pPr>
        <w:pStyle w:val="JACoWBodyTextIndent"/>
        <w:rPr>
          <w:noProof/>
        </w:rPr>
      </w:pPr>
    </w:p>
    <w:p w14:paraId="769CA731" w14:textId="77777777" w:rsidR="00512457" w:rsidRPr="0072536A" w:rsidRDefault="00512457" w:rsidP="00512457">
      <w:pPr>
        <w:pStyle w:val="a2"/>
        <w:numPr>
          <w:ilvl w:val="0"/>
          <w:numId w:val="26"/>
        </w:numPr>
        <w:rPr>
          <w:noProof/>
          <w:kern w:val="16"/>
        </w:rPr>
      </w:pPr>
      <m:oMath>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x</m:t>
            </m:r>
          </m:sub>
        </m:sSub>
        <m:r>
          <w:rPr>
            <w:rFonts w:ascii="Cambria Math" w:hAnsi="Cambria Math"/>
            <w:noProof/>
            <w:kern w:val="16"/>
          </w:rPr>
          <m:t xml:space="preserve">=9.362 </m:t>
        </m:r>
        <m:r>
          <m:rPr>
            <m:sty m:val="p"/>
          </m:rPr>
          <w:rPr>
            <w:rFonts w:ascii="Cambria Math" w:hAnsi="Cambria Math"/>
            <w:noProof/>
            <w:kern w:val="16"/>
          </w:rPr>
          <m:t>and</m:t>
        </m:r>
        <m:r>
          <w:rPr>
            <w:rFonts w:ascii="Cambria Math" w:hAnsi="Cambria Math"/>
            <w:noProof/>
            <w:kern w:val="16"/>
          </w:rPr>
          <m:t xml:space="preserve"> </m:t>
        </m:r>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y</m:t>
            </m:r>
          </m:sub>
        </m:sSub>
        <m:r>
          <w:rPr>
            <w:rFonts w:ascii="Cambria Math" w:hAnsi="Cambria Math"/>
            <w:noProof/>
            <w:kern w:val="16"/>
          </w:rPr>
          <m:t>=9.454</m:t>
        </m:r>
      </m:oMath>
    </w:p>
    <w:p w14:paraId="72C6E7CD" w14:textId="77777777" w:rsidR="00512457" w:rsidRPr="0072536A" w:rsidRDefault="00512457" w:rsidP="00512457">
      <w:pPr>
        <w:pStyle w:val="a2"/>
        <w:numPr>
          <w:ilvl w:val="0"/>
          <w:numId w:val="26"/>
        </w:numPr>
        <w:rPr>
          <w:noProof/>
          <w:kern w:val="16"/>
        </w:rPr>
      </w:pPr>
      <m:oMath>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x</m:t>
            </m:r>
          </m:sub>
        </m:sSub>
        <m:r>
          <w:rPr>
            <w:rFonts w:ascii="Cambria Math" w:hAnsi="Cambria Math"/>
            <w:noProof/>
            <w:kern w:val="16"/>
          </w:rPr>
          <m:t xml:space="preserve">=9.44 </m:t>
        </m:r>
        <m:r>
          <m:rPr>
            <m:sty m:val="p"/>
          </m:rPr>
          <w:rPr>
            <w:rFonts w:ascii="Cambria Math" w:hAnsi="Cambria Math"/>
            <w:noProof/>
            <w:kern w:val="16"/>
          </w:rPr>
          <m:t>and</m:t>
        </m:r>
        <m:r>
          <w:rPr>
            <w:rFonts w:ascii="Cambria Math" w:hAnsi="Cambria Math"/>
            <w:noProof/>
            <w:kern w:val="16"/>
          </w:rPr>
          <m:t xml:space="preserve"> </m:t>
        </m:r>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y</m:t>
            </m:r>
          </m:sub>
        </m:sSub>
        <m:r>
          <w:rPr>
            <w:rFonts w:ascii="Cambria Math" w:hAnsi="Cambria Math"/>
            <w:noProof/>
            <w:kern w:val="16"/>
          </w:rPr>
          <m:t>=9.44</m:t>
        </m:r>
      </m:oMath>
    </w:p>
    <w:p w14:paraId="53B79DFB" w14:textId="77777777" w:rsidR="00512457" w:rsidRPr="0072536A" w:rsidRDefault="00512457" w:rsidP="00512457">
      <w:pPr>
        <w:pStyle w:val="a2"/>
        <w:numPr>
          <w:ilvl w:val="0"/>
          <w:numId w:val="26"/>
        </w:numPr>
        <w:rPr>
          <w:noProof/>
          <w:kern w:val="16"/>
        </w:rPr>
      </w:pPr>
      <m:oMath>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x</m:t>
            </m:r>
          </m:sub>
        </m:sSub>
        <m:r>
          <w:rPr>
            <w:rFonts w:ascii="Cambria Math" w:hAnsi="Cambria Math"/>
            <w:noProof/>
            <w:kern w:val="16"/>
          </w:rPr>
          <m:t xml:space="preserve">=9.4785 </m:t>
        </m:r>
        <m:r>
          <m:rPr>
            <m:sty m:val="p"/>
          </m:rPr>
          <w:rPr>
            <w:rFonts w:ascii="Cambria Math" w:hAnsi="Cambria Math"/>
            <w:noProof/>
            <w:kern w:val="16"/>
          </w:rPr>
          <m:t>and</m:t>
        </m:r>
        <m:r>
          <w:rPr>
            <w:rFonts w:ascii="Cambria Math" w:hAnsi="Cambria Math"/>
            <w:noProof/>
            <w:kern w:val="16"/>
          </w:rPr>
          <m:t xml:space="preserve"> </m:t>
        </m:r>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y</m:t>
            </m:r>
          </m:sub>
        </m:sSub>
        <m:r>
          <w:rPr>
            <w:rFonts w:ascii="Cambria Math" w:hAnsi="Cambria Math"/>
            <w:noProof/>
            <w:kern w:val="16"/>
          </w:rPr>
          <m:t>=9.4330</m:t>
        </m:r>
      </m:oMath>
    </w:p>
    <w:p w14:paraId="60ADD186" w14:textId="1B1E01D3" w:rsidR="00512457" w:rsidRPr="0072536A" w:rsidRDefault="00512457" w:rsidP="00512457">
      <w:pPr>
        <w:pStyle w:val="a2"/>
        <w:numPr>
          <w:ilvl w:val="0"/>
          <w:numId w:val="26"/>
        </w:numPr>
        <w:rPr>
          <w:noProof/>
          <w:kern w:val="16"/>
        </w:rPr>
      </w:pPr>
      <m:oMath>
        <m:sSub>
          <m:sSubPr>
            <m:ctrlPr>
              <w:rPr>
                <w:rFonts w:ascii="Cambria Math" w:hAnsi="Cambria Math"/>
                <w:i/>
                <w:noProof/>
                <w:kern w:val="16"/>
              </w:rPr>
            </m:ctrlPr>
          </m:sSubPr>
          <m:e>
            <m:r>
              <w:rPr>
                <w:rFonts w:ascii="Cambria Math" w:hAnsi="Cambria Math"/>
                <w:noProof/>
              </w:rPr>
              <m:t>ν</m:t>
            </m:r>
          </m:e>
          <m:sub>
            <m:r>
              <w:rPr>
                <w:rFonts w:ascii="Cambria Math" w:hAnsi="Cambria Math"/>
                <w:noProof/>
              </w:rPr>
              <m:t>x</m:t>
            </m:r>
          </m:sub>
        </m:sSub>
        <m:r>
          <w:rPr>
            <w:rFonts w:ascii="Cambria Math" w:hAnsi="Cambria Math"/>
            <w:noProof/>
          </w:rPr>
          <m:t>=</m:t>
        </m:r>
        <m:r>
          <m:rPr>
            <m:sty m:val="p"/>
          </m:rPr>
          <w:rPr>
            <w:rFonts w:ascii="Cambria Math" w:hAnsi="Cambria Math"/>
            <w:noProof/>
          </w:rPr>
          <m:t>9.4014</m:t>
        </m:r>
        <m:r>
          <w:rPr>
            <w:rFonts w:ascii="Cambria Math" w:hAnsi="Cambria Math"/>
            <w:noProof/>
          </w:rPr>
          <m:t xml:space="preserve"> </m:t>
        </m:r>
        <m:r>
          <m:rPr>
            <m:sty m:val="p"/>
          </m:rPr>
          <w:rPr>
            <w:rFonts w:ascii="Cambria Math" w:hAnsi="Cambria Math"/>
            <w:noProof/>
          </w:rPr>
          <m:t>and</m:t>
        </m:r>
        <m:r>
          <w:rPr>
            <w:rFonts w:ascii="Cambria Math" w:hAnsi="Cambria Math"/>
            <w:noProof/>
          </w:rPr>
          <m:t xml:space="preserve"> </m:t>
        </m:r>
        <m:sSub>
          <m:sSubPr>
            <m:ctrlPr>
              <w:rPr>
                <w:rFonts w:ascii="Cambria Math" w:hAnsi="Cambria Math"/>
                <w:i/>
                <w:noProof/>
                <w:kern w:val="16"/>
              </w:rPr>
            </m:ctrlPr>
          </m:sSubPr>
          <m:e>
            <m:r>
              <w:rPr>
                <w:rFonts w:ascii="Cambria Math" w:hAnsi="Cambria Math"/>
                <w:noProof/>
              </w:rPr>
              <m:t>ν</m:t>
            </m:r>
          </m:e>
          <m:sub>
            <m:r>
              <w:rPr>
                <w:rFonts w:ascii="Cambria Math" w:hAnsi="Cambria Math"/>
                <w:noProof/>
              </w:rPr>
              <m:t>y</m:t>
            </m:r>
          </m:sub>
        </m:sSub>
        <m:r>
          <w:rPr>
            <w:rFonts w:ascii="Cambria Math" w:hAnsi="Cambria Math"/>
            <w:noProof/>
          </w:rPr>
          <m:t>=9.447</m:t>
        </m:r>
      </m:oMath>
    </w:p>
    <w:p w14:paraId="04ACE96E" w14:textId="77D2D91E" w:rsidR="00512457" w:rsidRPr="0072536A" w:rsidRDefault="00512457" w:rsidP="00512457">
      <w:pPr>
        <w:pStyle w:val="FigureCaptionMultiLine"/>
        <w:rPr>
          <w:noProof/>
        </w:rPr>
      </w:pPr>
      <w:r w:rsidRPr="0072536A">
        <w:rPr>
          <w:noProof/>
        </w:rPr>
        <w:t xml:space="preserve">Figure 2: Dynamic apertures (x–plane on the left, y–plane on the right) for the various (a-d) working point with </w:t>
      </w:r>
      <m:oMath>
        <m:r>
          <w:rPr>
            <w:rFonts w:ascii="Cambria Math" w:hAnsi="Cambria Math"/>
            <w:noProof/>
          </w:rPr>
          <m:t>dp</m:t>
        </m:r>
        <m:r>
          <m:rPr>
            <m:sty m:val="p"/>
          </m:rPr>
          <w:rPr>
            <w:rFonts w:ascii="Cambria Math" w:hAnsi="Cambria Math"/>
            <w:noProof/>
          </w:rPr>
          <m:t>/</m:t>
        </m:r>
        <m:r>
          <w:rPr>
            <w:rFonts w:ascii="Cambria Math" w:hAnsi="Cambria Math"/>
            <w:noProof/>
          </w:rPr>
          <m:t>p</m:t>
        </m:r>
        <m:r>
          <m:rPr>
            <m:sty m:val="p"/>
          </m:rPr>
          <w:rPr>
            <w:rFonts w:ascii="Cambria Math" w:hAnsi="Cambria Math"/>
            <w:noProof/>
          </w:rPr>
          <m:t>=0</m:t>
        </m:r>
      </m:oMath>
      <w:r w:rsidRPr="0072536A">
        <w:rPr>
          <w:noProof/>
        </w:rPr>
        <w:t>. On the abscissa axis is the coordinate in meters, on the ordinate axis is the relative momentum in radians.</w:t>
      </w:r>
    </w:p>
    <w:p w14:paraId="0F2E17AC" w14:textId="3A807DB6" w:rsidR="00BA4658" w:rsidRPr="0072536A" w:rsidRDefault="00512457" w:rsidP="000E371C">
      <w:pPr>
        <w:pStyle w:val="JACoWBodyTextIndent"/>
        <w:rPr>
          <w:noProof/>
        </w:rPr>
      </w:pPr>
      <w:r w:rsidRPr="0072536A">
        <w:rPr>
          <w:noProof/>
          <w:szCs w:val="24"/>
        </w:rPr>
        <w:drawing>
          <wp:anchor distT="0" distB="0" distL="114300" distR="114300" simplePos="0" relativeHeight="251667456" behindDoc="0" locked="0" layoutInCell="1" allowOverlap="1" wp14:anchorId="0CBC54C5" wp14:editId="56251425">
            <wp:simplePos x="0" y="0"/>
            <wp:positionH relativeFrom="column">
              <wp:posOffset>1425575</wp:posOffset>
            </wp:positionH>
            <wp:positionV relativeFrom="page">
              <wp:posOffset>3865880</wp:posOffset>
            </wp:positionV>
            <wp:extent cx="1475740" cy="1053465"/>
            <wp:effectExtent l="0" t="0" r="0" b="63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5740" cy="105346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5408" behindDoc="0" locked="0" layoutInCell="1" allowOverlap="1" wp14:anchorId="0CE6DCA3" wp14:editId="6782B9D6">
            <wp:simplePos x="0" y="0"/>
            <wp:positionH relativeFrom="column">
              <wp:posOffset>1424940</wp:posOffset>
            </wp:positionH>
            <wp:positionV relativeFrom="page">
              <wp:posOffset>5104130</wp:posOffset>
            </wp:positionV>
            <wp:extent cx="1475740" cy="1052195"/>
            <wp:effectExtent l="0" t="0" r="0" b="1905"/>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75740" cy="105219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3360" behindDoc="0" locked="0" layoutInCell="1" allowOverlap="1" wp14:anchorId="729ACDBA" wp14:editId="1D204440">
            <wp:simplePos x="0" y="0"/>
            <wp:positionH relativeFrom="column">
              <wp:posOffset>1409065</wp:posOffset>
            </wp:positionH>
            <wp:positionV relativeFrom="page">
              <wp:posOffset>1383665</wp:posOffset>
            </wp:positionV>
            <wp:extent cx="1504315" cy="106807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4315" cy="106807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2336" behindDoc="0" locked="0" layoutInCell="1" allowOverlap="1" wp14:anchorId="6C1CA6A3" wp14:editId="79E7083D">
            <wp:simplePos x="0" y="0"/>
            <wp:positionH relativeFrom="column">
              <wp:posOffset>-62230</wp:posOffset>
            </wp:positionH>
            <wp:positionV relativeFrom="page">
              <wp:posOffset>1377315</wp:posOffset>
            </wp:positionV>
            <wp:extent cx="1475740" cy="1068070"/>
            <wp:effectExtent l="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5740" cy="106807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0288" behindDoc="0" locked="0" layoutInCell="1" allowOverlap="1" wp14:anchorId="4112E056" wp14:editId="2F3406D2">
            <wp:simplePos x="0" y="0"/>
            <wp:positionH relativeFrom="column">
              <wp:posOffset>-83820</wp:posOffset>
            </wp:positionH>
            <wp:positionV relativeFrom="page">
              <wp:posOffset>2633345</wp:posOffset>
            </wp:positionV>
            <wp:extent cx="1475740" cy="1053465"/>
            <wp:effectExtent l="0" t="0" r="0"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5740" cy="105346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6432" behindDoc="0" locked="0" layoutInCell="1" allowOverlap="1" wp14:anchorId="69967F07" wp14:editId="79F66719">
            <wp:simplePos x="0" y="0"/>
            <wp:positionH relativeFrom="margin">
              <wp:posOffset>-88900</wp:posOffset>
            </wp:positionH>
            <wp:positionV relativeFrom="page">
              <wp:posOffset>3855085</wp:posOffset>
            </wp:positionV>
            <wp:extent cx="1475740" cy="1049655"/>
            <wp:effectExtent l="0" t="0" r="0" b="444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5740" cy="104965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4384" behindDoc="0" locked="0" layoutInCell="1" allowOverlap="1" wp14:anchorId="47C4F1E5" wp14:editId="7CDE2EDA">
            <wp:simplePos x="0" y="0"/>
            <wp:positionH relativeFrom="margin">
              <wp:posOffset>-88265</wp:posOffset>
            </wp:positionH>
            <wp:positionV relativeFrom="page">
              <wp:posOffset>5109210</wp:posOffset>
            </wp:positionV>
            <wp:extent cx="1475740" cy="1045210"/>
            <wp:effectExtent l="0" t="0" r="0" b="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75740" cy="104521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1312" behindDoc="0" locked="0" layoutInCell="1" allowOverlap="1" wp14:anchorId="64A2DB13" wp14:editId="72B85C4D">
            <wp:simplePos x="0" y="0"/>
            <wp:positionH relativeFrom="column">
              <wp:posOffset>1429100</wp:posOffset>
            </wp:positionH>
            <wp:positionV relativeFrom="page">
              <wp:posOffset>2628265</wp:posOffset>
            </wp:positionV>
            <wp:extent cx="1475740" cy="1044575"/>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5740" cy="1044575"/>
                    </a:xfrm>
                    <a:prstGeom prst="rect">
                      <a:avLst/>
                    </a:prstGeom>
                  </pic:spPr>
                </pic:pic>
              </a:graphicData>
            </a:graphic>
            <wp14:sizeRelH relativeFrom="page">
              <wp14:pctWidth>0</wp14:pctWidth>
            </wp14:sizeRelH>
            <wp14:sizeRelV relativeFrom="page">
              <wp14:pctHeight>0</wp14:pctHeight>
            </wp14:sizeRelV>
          </wp:anchor>
        </w:drawing>
      </w:r>
      <w:r w:rsidR="00562390" w:rsidRPr="0072536A">
        <w:rPr>
          <w:noProof/>
        </w:rPr>
        <w:t>Hence</w:t>
      </w:r>
      <w:r w:rsidR="003F59DA" w:rsidRPr="0072536A">
        <w:rPr>
          <w:noProof/>
        </w:rPr>
        <w:t xml:space="preserve">, </w:t>
      </w:r>
      <w:r w:rsidR="00BA4658" w:rsidRPr="0072536A">
        <w:rPr>
          <w:noProof/>
        </w:rPr>
        <w:t xml:space="preserve">we considered another option (see Figure </w:t>
      </w:r>
      <w:r w:rsidR="000879AB" w:rsidRPr="0072536A">
        <w:rPr>
          <w:noProof/>
        </w:rPr>
        <w:t>1 right</w:t>
      </w:r>
      <w:r w:rsidR="00BA4658" w:rsidRPr="0072536A">
        <w:rPr>
          <w:noProof/>
        </w:rPr>
        <w:t xml:space="preserve">): first, we gradually raise the transition energy to </w:t>
      </w:r>
      <m:oMath>
        <m:sSub>
          <m:sSubPr>
            <m:ctrlPr>
              <w:rPr>
                <w:rFonts w:ascii="Cambria Math" w:hAnsi="Cambria Math"/>
                <w:i/>
                <w:noProof/>
              </w:rPr>
            </m:ctrlPr>
          </m:sSubPr>
          <m:e>
            <m:r>
              <m:rPr>
                <m:sty m:val="p"/>
              </m:rPr>
              <w:rPr>
                <w:rFonts w:ascii="Cambria Math" w:hAnsi="Cambria Math"/>
                <w:noProof/>
              </w:rPr>
              <m:t>γ</m:t>
            </m:r>
          </m:e>
          <m:sub>
            <m:r>
              <w:rPr>
                <w:rFonts w:ascii="Cambria Math" w:hAnsi="Cambria Math"/>
                <w:noProof/>
              </w:rPr>
              <m:t>tr</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Δγ</m:t>
            </m:r>
          </m:e>
          <m:sub>
            <m:r>
              <w:rPr>
                <w:rFonts w:ascii="Cambria Math" w:hAnsi="Cambria Math"/>
                <w:noProof/>
              </w:rPr>
              <m:t>tr</m:t>
            </m:r>
          </m:sub>
        </m:sSub>
        <m:r>
          <w:rPr>
            <w:rFonts w:ascii="Cambria Math" w:hAnsi="Cambria Math"/>
            <w:noProof/>
          </w:rPr>
          <m:t>≈ 7.13</m:t>
        </m:r>
      </m:oMath>
      <w:r w:rsidR="00BA4658" w:rsidRPr="0072536A">
        <w:rPr>
          <w:noProof/>
        </w:rPr>
        <w:t xml:space="preserve">, then we make a rapid jump down to </w:t>
      </w:r>
      <m:oMath>
        <m:r>
          <w:rPr>
            <w:rFonts w:ascii="Cambria Math" w:hAnsi="Cambria Math"/>
            <w:noProof/>
          </w:rPr>
          <m:t>2∙</m:t>
        </m:r>
        <m:sSub>
          <m:sSubPr>
            <m:ctrlPr>
              <w:rPr>
                <w:rFonts w:ascii="Cambria Math" w:hAnsi="Cambria Math"/>
                <w:i/>
                <w:noProof/>
              </w:rPr>
            </m:ctrlPr>
          </m:sSubPr>
          <m:e>
            <m:r>
              <m:rPr>
                <m:sty m:val="p"/>
              </m:rPr>
              <w:rPr>
                <w:rFonts w:ascii="Cambria Math" w:hAnsi="Cambria Math"/>
                <w:noProof/>
              </w:rPr>
              <m:t>Δγ</m:t>
            </m:r>
          </m:e>
          <m:sub>
            <m:r>
              <w:rPr>
                <w:rFonts w:ascii="Cambria Math" w:hAnsi="Cambria Math"/>
                <w:noProof/>
              </w:rPr>
              <m:t>tr</m:t>
            </m:r>
          </m:sub>
        </m:sSub>
      </m:oMath>
      <w:r w:rsidR="00BA4658" w:rsidRPr="0072536A">
        <w:rPr>
          <w:noProof/>
        </w:rPr>
        <w:t xml:space="preserve"> up to </w:t>
      </w:r>
      <m:oMath>
        <m:sSub>
          <m:sSubPr>
            <m:ctrlPr>
              <w:rPr>
                <w:rFonts w:ascii="Cambria Math" w:hAnsi="Cambria Math"/>
                <w:i/>
                <w:noProof/>
              </w:rPr>
            </m:ctrlPr>
          </m:sSubPr>
          <m:e>
            <m:r>
              <m:rPr>
                <m:sty m:val="p"/>
              </m:rPr>
              <w:rPr>
                <w:rFonts w:ascii="Cambria Math" w:hAnsi="Cambria Math"/>
                <w:noProof/>
              </w:rPr>
              <m:t>γ</m:t>
            </m:r>
          </m:e>
          <m:sub>
            <m:r>
              <w:rPr>
                <w:rFonts w:ascii="Cambria Math" w:hAnsi="Cambria Math"/>
                <w:noProof/>
              </w:rPr>
              <m:t>tr</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Δγ</m:t>
            </m:r>
          </m:e>
          <m:sub>
            <m:r>
              <w:rPr>
                <w:rFonts w:ascii="Cambria Math" w:hAnsi="Cambria Math"/>
                <w:noProof/>
              </w:rPr>
              <m:t>tr</m:t>
            </m:r>
          </m:sub>
        </m:sSub>
        <m:r>
          <w:rPr>
            <w:rFonts w:ascii="Cambria Math" w:hAnsi="Cambria Math"/>
            <w:noProof/>
          </w:rPr>
          <m:t>≈7.04</m:t>
        </m:r>
      </m:oMath>
      <w:r w:rsidR="00BA4658" w:rsidRPr="0072536A">
        <w:rPr>
          <w:noProof/>
        </w:rPr>
        <w:t xml:space="preserve">. In this case, the working point changes from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 xml:space="preserve">=9.44 и </m:t>
        </m:r>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=9.44</m:t>
        </m:r>
      </m:oMath>
      <w:r w:rsidR="00BA4658" w:rsidRPr="0072536A">
        <w:rPr>
          <w:noProof/>
        </w:rPr>
        <w:t xml:space="preserve">  up to the value before the jump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 xml:space="preserve">=9.4769 и </m:t>
        </m:r>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=9.43</m:t>
        </m:r>
      </m:oMath>
      <w:r w:rsidR="00BA4658" w:rsidRPr="0072536A">
        <w:rPr>
          <w:noProof/>
        </w:rPr>
        <w:t xml:space="preserve"> (see Figure </w:t>
      </w:r>
      <w:r w:rsidR="000879AB" w:rsidRPr="0072536A">
        <w:rPr>
          <w:noProof/>
        </w:rPr>
        <w:t>2</w:t>
      </w:r>
      <w:r w:rsidR="00720924" w:rsidRPr="0072536A">
        <w:rPr>
          <w:noProof/>
        </w:rPr>
        <w:t xml:space="preserve"> </w:t>
      </w:r>
      <w:r w:rsidR="000879AB" w:rsidRPr="0072536A">
        <w:rPr>
          <w:noProof/>
        </w:rPr>
        <w:t>c</w:t>
      </w:r>
      <w:r w:rsidR="00BA4658" w:rsidRPr="0072536A">
        <w:rPr>
          <w:noProof/>
        </w:rPr>
        <w:t xml:space="preserve">) and after the jump down to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m:t>
        </m:r>
        <m:r>
          <m:rPr>
            <m:sty m:val="p"/>
          </m:rPr>
          <w:rPr>
            <w:rFonts w:ascii="Cambria Math" w:hAnsi="Cambria Math"/>
            <w:noProof/>
          </w:rPr>
          <m:t>9.4015</m:t>
        </m:r>
        <m:r>
          <w:rPr>
            <w:rFonts w:ascii="Cambria Math" w:hAnsi="Cambria Math"/>
            <w:noProof/>
          </w:rPr>
          <m:t xml:space="preserve"> и </m:t>
        </m:r>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=9.447</m:t>
        </m:r>
      </m:oMath>
      <w:r w:rsidR="00BA4658" w:rsidRPr="0072536A">
        <w:rPr>
          <w:noProof/>
        </w:rPr>
        <w:t xml:space="preserve"> (see Figure </w:t>
      </w:r>
      <w:r w:rsidR="000879AB" w:rsidRPr="0072536A">
        <w:rPr>
          <w:noProof/>
        </w:rPr>
        <w:t>2</w:t>
      </w:r>
      <w:r w:rsidR="00EE76F3" w:rsidRPr="0072536A">
        <w:rPr>
          <w:noProof/>
        </w:rPr>
        <w:t xml:space="preserve"> </w:t>
      </w:r>
      <w:r w:rsidR="000879AB" w:rsidRPr="0072536A">
        <w:rPr>
          <w:noProof/>
        </w:rPr>
        <w:t>d</w:t>
      </w:r>
      <w:r w:rsidR="00BA4658" w:rsidRPr="0072536A">
        <w:rPr>
          <w:noProof/>
        </w:rPr>
        <w:t>).</w:t>
      </w:r>
      <w:r w:rsidR="00EE76F3" w:rsidRPr="0072536A">
        <w:rPr>
          <w:noProof/>
        </w:rPr>
        <w:t xml:space="preserve"> In this case, the dynamic aperture is acheved </w:t>
      </w:r>
      <w:r w:rsidR="00EE76F3" w:rsidRPr="0072536A">
        <w:rPr>
          <w:noProof/>
        </w:rPr>
        <w:t>a sufficient value</w:t>
      </w:r>
      <w:r w:rsidR="00EE76F3" w:rsidRPr="0072536A">
        <w:rPr>
          <w:noProof/>
        </w:rPr>
        <w:t>.</w:t>
      </w:r>
    </w:p>
    <w:p w14:paraId="22610051" w14:textId="5BED673F" w:rsidR="00BA4658" w:rsidRPr="0072536A" w:rsidRDefault="00BA4658" w:rsidP="00BA4658">
      <w:pPr>
        <w:pStyle w:val="JACoWSectionHeading"/>
        <w:rPr>
          <w:caps w:val="0"/>
          <w:noProof/>
          <w:szCs w:val="24"/>
          <w:lang w:val="en-GB"/>
        </w:rPr>
      </w:pPr>
      <w:bookmarkStart w:id="1" w:name="_Toc95844333"/>
      <w:r w:rsidRPr="0072536A">
        <w:rPr>
          <w:caps w:val="0"/>
          <w:noProof/>
          <w:szCs w:val="24"/>
          <w:lang w:val="en-GB"/>
        </w:rPr>
        <w:t>BARRIER BUCKET RF SYSTEM</w:t>
      </w:r>
      <w:bookmarkEnd w:id="1"/>
    </w:p>
    <w:p w14:paraId="7E55DB8B" w14:textId="5D239FE6" w:rsidR="00BA4658" w:rsidRPr="0072536A" w:rsidRDefault="00BA4658" w:rsidP="007D07DA">
      <w:pPr>
        <w:pStyle w:val="JACoWBodyTextIndent"/>
        <w:rPr>
          <w:noProof/>
        </w:rPr>
      </w:pPr>
      <w:r w:rsidRPr="0072536A">
        <w:rPr>
          <w:noProof/>
        </w:rPr>
        <w:t xml:space="preserve">The RF-1 system is used to retain, accumulate and accelerate particles to the experimental energy in the collider rings. Each collider ring has one RF-1 system. During retention and accumulation, 2 pairs of rectangular pulses with opposite signs are generated with the amplitude of each barrier </w:t>
      </w:r>
      <m:oMath>
        <m:sSub>
          <m:sSubPr>
            <m:ctrlPr>
              <w:rPr>
                <w:rFonts w:ascii="Cambria Math" w:hAnsi="Cambria Math"/>
                <w:noProof/>
              </w:rPr>
            </m:ctrlPr>
          </m:sSubPr>
          <m:e>
            <m:r>
              <w:rPr>
                <w:rFonts w:ascii="Cambria Math" w:hAnsi="Cambria Math"/>
                <w:noProof/>
              </w:rPr>
              <m:t>V</m:t>
            </m:r>
          </m:e>
          <m:sub>
            <m:r>
              <w:rPr>
                <w:rFonts w:ascii="Cambria Math" w:hAnsi="Cambria Math"/>
                <w:noProof/>
              </w:rPr>
              <m:t>bb</m:t>
            </m:r>
          </m:sub>
        </m:sSub>
        <m:r>
          <m:rPr>
            <m:sty m:val="p"/>
          </m:rPr>
          <w:rPr>
            <w:rFonts w:ascii="Cambria Math" w:hAnsi="Cambria Math"/>
            <w:noProof/>
          </w:rPr>
          <m:t xml:space="preserve">=±5 </m:t>
        </m:r>
        <m:r>
          <w:rPr>
            <w:rFonts w:ascii="Cambria Math" w:hAnsi="Cambria Math"/>
            <w:noProof/>
          </w:rPr>
          <m:t>kV</m:t>
        </m:r>
      </m:oMath>
      <w:r w:rsidRPr="0072536A">
        <w:rPr>
          <w:noProof/>
        </w:rPr>
        <w:t xml:space="preserve"> (see Figure </w:t>
      </w:r>
      <w:r w:rsidR="00EC0014" w:rsidRPr="0072536A">
        <w:rPr>
          <w:noProof/>
        </w:rPr>
        <w:t>3</w:t>
      </w:r>
      <w:r w:rsidRPr="0072536A">
        <w:rPr>
          <w:noProof/>
        </w:rPr>
        <w:t xml:space="preserve">). The time duration of a single pulse can vary from </w:t>
      </w:r>
      <m:oMath>
        <m:sSub>
          <m:sSubPr>
            <m:ctrlPr>
              <w:rPr>
                <w:rFonts w:ascii="Cambria Math" w:hAnsi="Cambria Math"/>
                <w:noProof/>
              </w:rPr>
            </m:ctrlPr>
          </m:sSubPr>
          <m:e>
            <m:r>
              <w:rPr>
                <w:rFonts w:ascii="Cambria Math" w:hAnsi="Cambria Math"/>
                <w:noProof/>
              </w:rPr>
              <m:t>T</m:t>
            </m:r>
          </m:e>
          <m:sub>
            <m:r>
              <w:rPr>
                <w:rFonts w:ascii="Cambria Math" w:hAnsi="Cambria Math"/>
                <w:noProof/>
              </w:rPr>
              <m:t>bb</m:t>
            </m:r>
          </m:sub>
        </m:sSub>
        <m:r>
          <m:rPr>
            <m:sty m:val="p"/>
          </m:rPr>
          <w:rPr>
            <w:rFonts w:ascii="Cambria Math" w:hAnsi="Cambria Math"/>
            <w:noProof/>
          </w:rPr>
          <m:t xml:space="preserve">=10 till 80 </m:t>
        </m:r>
        <m:r>
          <w:rPr>
            <w:rFonts w:ascii="Cambria Math" w:hAnsi="Cambria Math"/>
            <w:noProof/>
          </w:rPr>
          <m:t>ns</m:t>
        </m:r>
      </m:oMath>
      <w:r w:rsidRPr="0072536A">
        <w:rPr>
          <w:noProof/>
        </w:rPr>
        <w:t xml:space="preserve">. The accumulated particles enclosed between </w:t>
      </w:r>
      <w:r w:rsidRPr="0072536A">
        <w:rPr>
          <w:noProof/>
        </w:rPr>
        <w:t xml:space="preserve">2 pulses will be inductively accelerated by a constant potential </w:t>
      </w:r>
      <m:oMath>
        <m:sSub>
          <m:sSubPr>
            <m:ctrlPr>
              <w:rPr>
                <w:rFonts w:ascii="Cambria Math" w:hAnsi="Cambria Math"/>
                <w:noProof/>
              </w:rPr>
            </m:ctrlPr>
          </m:sSubPr>
          <m:e>
            <m:r>
              <w:rPr>
                <w:rFonts w:ascii="Cambria Math" w:hAnsi="Cambria Math"/>
                <w:noProof/>
              </w:rPr>
              <m:t>V</m:t>
            </m:r>
          </m:e>
          <m:sub>
            <m:r>
              <w:rPr>
                <w:rFonts w:ascii="Cambria Math" w:hAnsi="Cambria Math"/>
                <w:noProof/>
              </w:rPr>
              <m:t>acc</m:t>
            </m:r>
          </m:sub>
        </m:sSub>
        <m:r>
          <m:rPr>
            <m:sty m:val="p"/>
          </m:rPr>
          <w:rPr>
            <w:rFonts w:ascii="Cambria Math" w:hAnsi="Cambria Math"/>
            <w:noProof/>
          </w:rPr>
          <m:t xml:space="preserve">=300 </m:t>
        </m:r>
        <m:r>
          <w:rPr>
            <w:rFonts w:ascii="Cambria Math" w:hAnsi="Cambria Math"/>
            <w:noProof/>
          </w:rPr>
          <m:t>V</m:t>
        </m:r>
      </m:oMath>
      <w:r w:rsidRPr="0072536A">
        <w:rPr>
          <w:noProof/>
        </w:rPr>
        <w:t xml:space="preserve">, which is additionally created also by the RF-1 system [1]. </w:t>
      </w:r>
    </w:p>
    <w:p w14:paraId="44D96FBC" w14:textId="5E925523" w:rsidR="008D1DF8" w:rsidRPr="0072536A" w:rsidRDefault="00EE76F3" w:rsidP="001721EF">
      <w:pPr>
        <w:pStyle w:val="FigureCaptionMultiLine"/>
        <w:rPr>
          <w:noProof/>
        </w:rPr>
      </w:pPr>
      <w:r w:rsidRPr="0072536A">
        <w:rPr>
          <w:rFonts w:cs="Arial"/>
          <w:b/>
          <w:bCs/>
          <w:iCs/>
          <w:noProof/>
          <w:sz w:val="24"/>
          <w:szCs w:val="28"/>
        </w:rPr>
        <w:drawing>
          <wp:anchor distT="0" distB="0" distL="114300" distR="114300" simplePos="0" relativeHeight="251659264" behindDoc="0" locked="0" layoutInCell="1" allowOverlap="1" wp14:anchorId="4DFB81B4" wp14:editId="17658D23">
            <wp:simplePos x="0" y="0"/>
            <wp:positionH relativeFrom="margin">
              <wp:posOffset>3119120</wp:posOffset>
            </wp:positionH>
            <wp:positionV relativeFrom="paragraph">
              <wp:posOffset>25400</wp:posOffset>
            </wp:positionV>
            <wp:extent cx="1475105" cy="1223010"/>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5105" cy="122301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70528" behindDoc="0" locked="0" layoutInCell="1" allowOverlap="1" wp14:anchorId="67321592" wp14:editId="494FD9DB">
            <wp:simplePos x="0" y="0"/>
            <wp:positionH relativeFrom="column">
              <wp:posOffset>1494155</wp:posOffset>
            </wp:positionH>
            <wp:positionV relativeFrom="paragraph">
              <wp:posOffset>25685</wp:posOffset>
            </wp:positionV>
            <wp:extent cx="1626235" cy="1234440"/>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6235" cy="1234440"/>
                    </a:xfrm>
                    <a:prstGeom prst="rect">
                      <a:avLst/>
                    </a:prstGeom>
                  </pic:spPr>
                </pic:pic>
              </a:graphicData>
            </a:graphic>
            <wp14:sizeRelH relativeFrom="page">
              <wp14:pctWidth>0</wp14:pctWidth>
            </wp14:sizeRelH>
            <wp14:sizeRelV relativeFrom="page">
              <wp14:pctHeight>0</wp14:pctHeight>
            </wp14:sizeRelV>
          </wp:anchor>
        </w:drawing>
      </w:r>
      <w:r w:rsidR="008D1DF8" w:rsidRPr="0072536A">
        <w:rPr>
          <w:noProof/>
        </w:rPr>
        <w:t>Figure 3</w:t>
      </w:r>
      <w:r w:rsidR="00050B3C" w:rsidRPr="0072536A">
        <w:rPr>
          <w:noProof/>
        </w:rPr>
        <w:t>:</w:t>
      </w:r>
      <w:r w:rsidR="008D1DF8" w:rsidRPr="0072536A">
        <w:rPr>
          <w:noProof/>
        </w:rPr>
        <w:t xml:space="preserve"> Left – shows the Barrier Bucket RF type; right – scheme of </w:t>
      </w:r>
      <m:oMath>
        <m:sSub>
          <m:sSubPr>
            <m:ctrlPr>
              <w:rPr>
                <w:rFonts w:ascii="Cambria Math" w:hAnsi="Cambria Math"/>
                <w:noProof/>
              </w:rPr>
            </m:ctrlPr>
          </m:sSubPr>
          <m:e>
            <m:r>
              <w:rPr>
                <w:rFonts w:ascii="Cambria Math" w:hAnsi="Cambria Math"/>
                <w:noProof/>
              </w:rPr>
              <m:t>η</m:t>
            </m:r>
          </m:e>
          <m:sub>
            <m:r>
              <m:rPr>
                <m:sty m:val="p"/>
              </m:rPr>
              <w:rPr>
                <w:rFonts w:ascii="Cambria Math" w:hAnsi="Cambria Math"/>
                <w:noProof/>
              </w:rPr>
              <m:t>0</m:t>
            </m:r>
          </m:sub>
        </m:sSub>
      </m:oMath>
      <w:r w:rsidR="008D1DF8" w:rsidRPr="0072536A">
        <w:rPr>
          <w:noProof/>
        </w:rPr>
        <w:t xml:space="preserve"> change during jump.</w:t>
      </w:r>
    </w:p>
    <w:p w14:paraId="3ED46592" w14:textId="3E89F0CD" w:rsidR="00BA4658" w:rsidRPr="0072536A" w:rsidRDefault="00BA4658" w:rsidP="001721EF">
      <w:pPr>
        <w:pStyle w:val="JACoWBodyTextIndent"/>
        <w:rPr>
          <w:noProof/>
        </w:rPr>
      </w:pPr>
      <w:r w:rsidRPr="0072536A">
        <w:rPr>
          <w:noProof/>
        </w:rPr>
        <w:t>When the energy approaches the transition value, the RF barriers turn off and, after the proton energy becomes greater than the transition energy, the RF barriers turn on and a polarity changes. This is necessary because the slip-factor value changes it’s sign after transition energy crossing.</w:t>
      </w:r>
    </w:p>
    <w:p w14:paraId="75497877" w14:textId="07297AEB" w:rsidR="00BA4658" w:rsidRPr="0072536A" w:rsidRDefault="00BA4658" w:rsidP="00BA4658">
      <w:pPr>
        <w:pStyle w:val="JACoWSectionHeading"/>
        <w:rPr>
          <w:noProof/>
          <w:lang w:val="en-GB"/>
        </w:rPr>
      </w:pPr>
      <w:bookmarkStart w:id="2" w:name="_Toc95844334"/>
      <w:r w:rsidRPr="0072536A">
        <w:rPr>
          <w:caps w:val="0"/>
          <w:noProof/>
          <w:szCs w:val="24"/>
          <w:lang w:val="en-GB"/>
        </w:rPr>
        <w:t>SLIP-FACTOR NEAR TRANSITION ENERGY</w:t>
      </w:r>
      <w:bookmarkEnd w:id="2"/>
    </w:p>
    <w:p w14:paraId="1E9F52B0" w14:textId="285AD78D" w:rsidR="00BA4658" w:rsidRPr="0072536A" w:rsidRDefault="00BA4658" w:rsidP="000E371C">
      <w:pPr>
        <w:pStyle w:val="JACoWBodyTextIndent"/>
        <w:rPr>
          <w:noProof/>
        </w:rPr>
      </w:pPr>
      <w:r w:rsidRPr="0072536A">
        <w:rPr>
          <w:noProof/>
        </w:rPr>
        <w:t xml:space="preserve">On the one hand, when the slip-factor is purely zero </w:t>
      </w:r>
      <m:oMath>
        <m:r>
          <w:rPr>
            <w:rFonts w:ascii="Cambria Math" w:hAnsi="Cambria Math"/>
            <w:noProof/>
          </w:rPr>
          <m:t>η=0</m:t>
        </m:r>
      </m:oMath>
      <w:r w:rsidRPr="0072536A">
        <w:rPr>
          <w:noProof/>
        </w:rPr>
        <w:t xml:space="preserve"> the system is isochronous and with any spread of momentum, the bunch does not increase the length. On the other hand, the following second order of slip-factor begins to play an essential role η</w:t>
      </w:r>
      <m:oMath>
        <m:r>
          <w:rPr>
            <w:rFonts w:ascii="Cambria Math" w:hAnsi="Cambria Math"/>
            <w:noProof/>
          </w:rPr>
          <m:t>=</m:t>
        </m:r>
        <m:sSub>
          <m:sSubPr>
            <m:ctrlPr>
              <w:rPr>
                <w:rFonts w:ascii="Cambria Math" w:hAnsi="Cambria Math"/>
                <w:i/>
                <w:noProof/>
              </w:rPr>
            </m:ctrlPr>
          </m:sSubPr>
          <m:e>
            <m:r>
              <w:rPr>
                <w:rFonts w:ascii="Cambria Math" w:hAnsi="Cambria Math"/>
                <w:noProof/>
              </w:rPr>
              <m:t>η</m:t>
            </m:r>
          </m:e>
          <m:sub>
            <m:r>
              <w:rPr>
                <w:rFonts w:ascii="Cambria Math" w:hAnsi="Cambria Math"/>
                <w:noProof/>
              </w:rPr>
              <m:t>1</m:t>
            </m:r>
          </m:sub>
        </m:sSub>
        <m:r>
          <w:rPr>
            <w:rFonts w:ascii="Cambria Math" w:hAnsi="Cambria Math"/>
            <w:noProof/>
          </w:rPr>
          <m:t>δ</m:t>
        </m:r>
      </m:oMath>
      <w:r w:rsidRPr="0072536A">
        <w:rPr>
          <w:noProof/>
        </w:rPr>
        <w:t>, which distorts the movement and can lead to an increase in momentum spread. And finally, in the absence of focusing in the longitudinal plane, the space charge can introduce large distortions into the phase portrait of the bunch.</w:t>
      </w:r>
    </w:p>
    <w:p w14:paraId="6133DB50" w14:textId="4422F30E" w:rsidR="00BA4658" w:rsidRPr="0072536A" w:rsidRDefault="00BA4658" w:rsidP="000E371C">
      <w:pPr>
        <w:pStyle w:val="JACoWBodyTextIndent"/>
        <w:rPr>
          <w:noProof/>
        </w:rPr>
      </w:pPr>
      <w:r w:rsidRPr="0072536A">
        <w:rPr>
          <w:noProof/>
        </w:rPr>
        <w:t>During acceleration and retention of particles far away from the transition energy, the value of the slip-factor is calculated as</w:t>
      </w:r>
      <w:r w:rsidR="00512457" w:rsidRPr="0072536A">
        <w:rPr>
          <w:noProof/>
        </w:rPr>
        <w:t xml:space="preserve"> (see Fig</w:t>
      </w:r>
      <w:r w:rsidR="000B29DE" w:rsidRPr="0072536A">
        <w:rPr>
          <w:noProof/>
        </w:rPr>
        <w:t>u</w:t>
      </w:r>
      <w:r w:rsidR="00512457" w:rsidRPr="0072536A">
        <w:rPr>
          <w:noProof/>
        </w:rPr>
        <w:t>re 3 right)</w:t>
      </w:r>
    </w:p>
    <w:p w14:paraId="1D7180CE" w14:textId="6D9E11F1" w:rsidR="00BA4658" w:rsidRPr="0072536A" w:rsidRDefault="00BA4658" w:rsidP="00BA4658">
      <w:pPr>
        <w:pStyle w:val="a2"/>
        <w:rPr>
          <w:i/>
          <w:noProof/>
          <w:kern w:val="16"/>
        </w:rPr>
      </w:pPr>
      <m:oMathPara>
        <m:oMath>
          <m:r>
            <w:rPr>
              <w:rFonts w:ascii="Cambria Math" w:hAnsi="Cambria Math"/>
              <w:noProof/>
              <w:kern w:val="16"/>
            </w:rPr>
            <m:t>η=</m:t>
          </m:r>
          <m:sSub>
            <m:sSubPr>
              <m:ctrlPr>
                <w:rPr>
                  <w:rFonts w:ascii="Cambria Math" w:hAnsi="Cambria Math"/>
                  <w:i/>
                  <w:noProof/>
                  <w:kern w:val="16"/>
                </w:rPr>
              </m:ctrlPr>
            </m:sSubPr>
            <m:e>
              <m:r>
                <w:rPr>
                  <w:rFonts w:ascii="Cambria Math" w:hAnsi="Cambria Math"/>
                  <w:noProof/>
                  <w:kern w:val="16"/>
                </w:rPr>
                <m:t>η</m:t>
              </m:r>
            </m:e>
            <m:sub>
              <m:r>
                <w:rPr>
                  <w:rFonts w:ascii="Cambria Math" w:hAnsi="Cambria Math"/>
                  <w:noProof/>
                  <w:kern w:val="16"/>
                </w:rPr>
                <m:t>0</m:t>
              </m:r>
            </m:sub>
          </m:sSub>
          <m:r>
            <w:rPr>
              <w:rFonts w:ascii="Cambria Math" w:hAnsi="Cambria Math"/>
              <w:noProof/>
              <w:kern w:val="16"/>
            </w:rPr>
            <m:t>=</m:t>
          </m:r>
          <m:sSub>
            <m:sSubPr>
              <m:ctrlPr>
                <w:rPr>
                  <w:rFonts w:ascii="Cambria Math" w:hAnsi="Cambria Math"/>
                  <w:i/>
                  <w:noProof/>
                  <w:kern w:val="16"/>
                </w:rPr>
              </m:ctrlPr>
            </m:sSubPr>
            <m:e>
              <m:r>
                <w:rPr>
                  <w:rFonts w:ascii="Cambria Math" w:hAnsi="Cambria Math"/>
                  <w:noProof/>
                  <w:kern w:val="16"/>
                </w:rPr>
                <m:t>α</m:t>
              </m:r>
            </m:e>
            <m:sub>
              <m:r>
                <w:rPr>
                  <w:rFonts w:ascii="Cambria Math" w:hAnsi="Cambria Math"/>
                  <w:noProof/>
                  <w:kern w:val="16"/>
                </w:rPr>
                <m:t>0</m:t>
              </m:r>
            </m:sub>
          </m:sSub>
          <m:r>
            <w:rPr>
              <w:rFonts w:ascii="Cambria Math" w:hAnsi="Cambria Math"/>
              <w:noProof/>
              <w:kern w:val="16"/>
            </w:rPr>
            <m:t>-</m:t>
          </m:r>
          <m:f>
            <m:fPr>
              <m:ctrlPr>
                <w:rPr>
                  <w:rFonts w:ascii="Cambria Math" w:hAnsi="Cambria Math"/>
                  <w:i/>
                  <w:noProof/>
                  <w:kern w:val="16"/>
                </w:rPr>
              </m:ctrlPr>
            </m:fPr>
            <m:num>
              <m:r>
                <w:rPr>
                  <w:rFonts w:ascii="Cambria Math" w:hAnsi="Cambria Math"/>
                  <w:noProof/>
                  <w:kern w:val="16"/>
                </w:rPr>
                <m:t>1</m:t>
              </m:r>
            </m:num>
            <m:den>
              <m:sSubSup>
                <m:sSubSupPr>
                  <m:ctrlPr>
                    <w:rPr>
                      <w:rFonts w:ascii="Cambria Math" w:hAnsi="Cambria Math"/>
                      <w:i/>
                      <w:noProof/>
                      <w:kern w:val="16"/>
                    </w:rPr>
                  </m:ctrlPr>
                </m:sSubSupPr>
                <m:e>
                  <m:r>
                    <w:rPr>
                      <w:rFonts w:ascii="Cambria Math" w:hAnsi="Cambria Math"/>
                      <w:noProof/>
                      <w:kern w:val="16"/>
                    </w:rPr>
                    <m:t>γ</m:t>
                  </m:r>
                </m:e>
                <m:sub>
                  <m:r>
                    <w:rPr>
                      <w:rFonts w:ascii="Cambria Math" w:hAnsi="Cambria Math"/>
                      <w:noProof/>
                      <w:kern w:val="16"/>
                    </w:rPr>
                    <m:t>0</m:t>
                  </m:r>
                </m:sub>
                <m:sup>
                  <m:r>
                    <w:rPr>
                      <w:rFonts w:ascii="Cambria Math" w:hAnsi="Cambria Math"/>
                      <w:noProof/>
                      <w:kern w:val="16"/>
                    </w:rPr>
                    <m:t>2</m:t>
                  </m:r>
                </m:sup>
              </m:sSubSup>
            </m:den>
          </m:f>
          <m:r>
            <w:rPr>
              <w:rFonts w:ascii="Cambria Math" w:hAnsi="Cambria Math"/>
              <w:noProof/>
              <w:kern w:val="16"/>
            </w:rPr>
            <m:t xml:space="preserve"> , (2)</m:t>
          </m:r>
        </m:oMath>
      </m:oMathPara>
    </w:p>
    <w:p w14:paraId="2667122A" w14:textId="1CC84584" w:rsidR="00BA4658" w:rsidRPr="0072536A" w:rsidRDefault="00BA4658" w:rsidP="000E371C">
      <w:pPr>
        <w:pStyle w:val="JACoWBodyTextIndent"/>
        <w:rPr>
          <w:noProof/>
        </w:rPr>
      </w:pPr>
      <w:r w:rsidRPr="0072536A">
        <w:rPr>
          <w:noProof/>
        </w:rPr>
        <w:t xml:space="preserve">however, such an expression takes into account only the first order, and in general, the slip-factor depends on </w:t>
      </w:r>
      <m:oMath>
        <m:r>
          <w:rPr>
            <w:rFonts w:ascii="Cambria Math" w:hAnsi="Cambria Math"/>
            <w:noProof/>
          </w:rPr>
          <m:t>δ=dp/p</m:t>
        </m:r>
      </m:oMath>
      <w:r w:rsidRPr="0072536A">
        <w:rPr>
          <w:noProof/>
        </w:rPr>
        <w:t xml:space="preserve"> as [</w:t>
      </w:r>
      <w:r w:rsidR="00F569A1" w:rsidRPr="0072536A">
        <w:rPr>
          <w:noProof/>
        </w:rPr>
        <w:t>2</w:t>
      </w:r>
      <w:r w:rsidRPr="0072536A">
        <w:rPr>
          <w:noProof/>
        </w:rPr>
        <w:t>]:</w:t>
      </w:r>
    </w:p>
    <w:p w14:paraId="5B3098FE" w14:textId="77777777" w:rsidR="00BA4658" w:rsidRPr="0072536A" w:rsidRDefault="00BA4658" w:rsidP="00BA4658">
      <w:pPr>
        <w:pStyle w:val="a2"/>
        <w:rPr>
          <w:i/>
          <w:noProof/>
          <w:kern w:val="16"/>
        </w:rPr>
      </w:pPr>
      <m:oMathPara>
        <m:oMath>
          <m:r>
            <w:rPr>
              <w:rFonts w:ascii="Cambria Math" w:hAnsi="Cambria Math"/>
              <w:noProof/>
              <w:kern w:val="16"/>
            </w:rPr>
            <m:t>η=</m:t>
          </m:r>
          <m:sSub>
            <m:sSubPr>
              <m:ctrlPr>
                <w:rPr>
                  <w:rFonts w:ascii="Cambria Math" w:hAnsi="Cambria Math"/>
                  <w:i/>
                  <w:noProof/>
                  <w:kern w:val="16"/>
                </w:rPr>
              </m:ctrlPr>
            </m:sSubPr>
            <m:e>
              <m:r>
                <w:rPr>
                  <w:rFonts w:ascii="Cambria Math" w:hAnsi="Cambria Math"/>
                  <w:noProof/>
                  <w:kern w:val="16"/>
                </w:rPr>
                <m:t>η</m:t>
              </m:r>
            </m:e>
            <m:sub>
              <m:r>
                <w:rPr>
                  <w:rFonts w:ascii="Cambria Math" w:hAnsi="Cambria Math"/>
                  <w:noProof/>
                  <w:kern w:val="16"/>
                </w:rPr>
                <m:t>0</m:t>
              </m:r>
            </m:sub>
          </m:sSub>
          <m:r>
            <w:rPr>
              <w:rFonts w:ascii="Cambria Math" w:hAnsi="Cambria Math"/>
              <w:noProof/>
              <w:kern w:val="16"/>
            </w:rPr>
            <m:t>+</m:t>
          </m:r>
          <m:sSub>
            <m:sSubPr>
              <m:ctrlPr>
                <w:rPr>
                  <w:rFonts w:ascii="Cambria Math" w:hAnsi="Cambria Math"/>
                  <w:i/>
                  <w:noProof/>
                  <w:kern w:val="16"/>
                </w:rPr>
              </m:ctrlPr>
            </m:sSubPr>
            <m:e>
              <m:r>
                <w:rPr>
                  <w:rFonts w:ascii="Cambria Math" w:hAnsi="Cambria Math"/>
                  <w:noProof/>
                  <w:kern w:val="16"/>
                </w:rPr>
                <m:t>η</m:t>
              </m:r>
            </m:e>
            <m:sub>
              <m:r>
                <w:rPr>
                  <w:rFonts w:ascii="Cambria Math" w:hAnsi="Cambria Math"/>
                  <w:noProof/>
                  <w:kern w:val="16"/>
                </w:rPr>
                <m:t>1</m:t>
              </m:r>
            </m:sub>
          </m:sSub>
          <m:r>
            <w:rPr>
              <w:rFonts w:ascii="Cambria Math" w:hAnsi="Cambria Math"/>
              <w:noProof/>
              <w:kern w:val="16"/>
            </w:rPr>
            <m:t>δ+⋯ , (3)</m:t>
          </m:r>
        </m:oMath>
      </m:oMathPara>
    </w:p>
    <w:p w14:paraId="726A29E7" w14:textId="0F35953C" w:rsidR="00BA4658" w:rsidRPr="0072536A" w:rsidRDefault="00BA4658" w:rsidP="00A94110">
      <w:pPr>
        <w:pStyle w:val="JACoWBodyTextIndent"/>
        <w:ind w:firstLine="0"/>
        <w:rPr>
          <w:noProof/>
        </w:rPr>
      </w:pPr>
      <w:r w:rsidRPr="0072536A">
        <w:rPr>
          <w:noProof/>
        </w:rPr>
        <w:t xml:space="preserve">where </w:t>
      </w:r>
      <m:oMath>
        <m:sSub>
          <m:sSubPr>
            <m:ctrlPr>
              <w:rPr>
                <w:rFonts w:ascii="Cambria Math" w:hAnsi="Cambria Math"/>
                <w:noProof/>
              </w:rPr>
            </m:ctrlPr>
          </m:sSubPr>
          <m:e>
            <m:r>
              <w:rPr>
                <w:rFonts w:ascii="Cambria Math" w:hAnsi="Cambria Math"/>
                <w:noProof/>
              </w:rPr>
              <m:t>η</m:t>
            </m:r>
          </m:e>
          <m:sub>
            <m:r>
              <m:rPr>
                <m:sty m:val="p"/>
              </m:rPr>
              <w:rPr>
                <w:rFonts w:ascii="Cambria Math" w:hAnsi="Cambria Math"/>
                <w:noProof/>
              </w:rPr>
              <m:t>1</m:t>
            </m:r>
          </m:sub>
        </m:sSub>
        <m:r>
          <m:rPr>
            <m:sty m:val="p"/>
          </m:rPr>
          <w:rPr>
            <w:rFonts w:ascii="Cambria Math" w:hAnsi="Cambria Math"/>
            <w:noProof/>
          </w:rPr>
          <m:t xml:space="preserve"> = </m:t>
        </m:r>
        <m:sSub>
          <m:sSubPr>
            <m:ctrlPr>
              <w:rPr>
                <w:rFonts w:ascii="Cambria Math" w:hAnsi="Cambria Math"/>
                <w:noProof/>
              </w:rPr>
            </m:ctrlPr>
          </m:sSubPr>
          <m:e>
            <m:r>
              <w:rPr>
                <w:rFonts w:ascii="Cambria Math" w:hAnsi="Cambria Math"/>
                <w:noProof/>
              </w:rPr>
              <m:t>α</m:t>
            </m:r>
          </m:e>
          <m:sub>
            <m:r>
              <m:rPr>
                <m:sty m:val="p"/>
              </m:rPr>
              <w:rPr>
                <w:rFonts w:ascii="Cambria Math" w:hAnsi="Cambria Math"/>
                <w:noProof/>
              </w:rPr>
              <m:t>1</m:t>
            </m:r>
          </m:sub>
        </m:sSub>
        <m:r>
          <m:rPr>
            <m:sty m:val="p"/>
          </m:rPr>
          <w:rPr>
            <w:rFonts w:ascii="Cambria Math" w:hAnsi="Cambria Math"/>
            <w:noProof/>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η</m:t>
                </m:r>
              </m:e>
              <m:sub>
                <m:r>
                  <m:rPr>
                    <m:sty m:val="p"/>
                  </m:rPr>
                  <w:rPr>
                    <w:rFonts w:ascii="Cambria Math" w:hAnsi="Cambria Math"/>
                    <w:noProof/>
                  </w:rPr>
                  <m:t>0</m:t>
                </m:r>
              </m:sub>
            </m:sSub>
          </m:num>
          <m:den>
            <m:sSubSup>
              <m:sSubSupPr>
                <m:ctrlPr>
                  <w:rPr>
                    <w:rFonts w:ascii="Cambria Math" w:hAnsi="Cambria Math"/>
                    <w:noProof/>
                  </w:rPr>
                </m:ctrlPr>
              </m:sSubSupPr>
              <m:e>
                <m:r>
                  <w:rPr>
                    <w:rFonts w:ascii="Cambria Math" w:hAnsi="Cambria Math"/>
                    <w:noProof/>
                  </w:rPr>
                  <m:t>γ</m:t>
                </m:r>
              </m:e>
              <m:sub>
                <m:r>
                  <m:rPr>
                    <m:sty m:val="p"/>
                  </m:rPr>
                  <w:rPr>
                    <w:rFonts w:ascii="Cambria Math" w:hAnsi="Cambria Math"/>
                    <w:noProof/>
                  </w:rPr>
                  <m:t>0</m:t>
                </m:r>
              </m:sub>
              <m:sup>
                <m:r>
                  <m:rPr>
                    <m:sty m:val="p"/>
                  </m:rPr>
                  <w:rPr>
                    <w:rFonts w:ascii="Cambria Math" w:hAnsi="Cambria Math"/>
                    <w:noProof/>
                  </w:rPr>
                  <m:t>2</m:t>
                </m:r>
              </m:sup>
            </m:sSubSup>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3</m:t>
            </m:r>
          </m:num>
          <m:den>
            <m:r>
              <m:rPr>
                <m:sty m:val="p"/>
              </m:rPr>
              <w:rPr>
                <w:rFonts w:ascii="Cambria Math" w:hAnsi="Cambria Math"/>
                <w:noProof/>
              </w:rPr>
              <m:t>2</m:t>
            </m:r>
          </m:den>
        </m:f>
        <m:f>
          <m:fPr>
            <m:ctrlPr>
              <w:rPr>
                <w:rFonts w:ascii="Cambria Math" w:hAnsi="Cambria Math"/>
                <w:noProof/>
              </w:rPr>
            </m:ctrlPr>
          </m:fPr>
          <m:num>
            <m:sSup>
              <m:sSupPr>
                <m:ctrlPr>
                  <w:rPr>
                    <w:rFonts w:ascii="Cambria Math" w:hAnsi="Cambria Math"/>
                    <w:noProof/>
                  </w:rPr>
                </m:ctrlPr>
              </m:sSupPr>
              <m:e>
                <m:r>
                  <w:rPr>
                    <w:rFonts w:ascii="Cambria Math" w:hAnsi="Cambria Math"/>
                    <w:noProof/>
                  </w:rPr>
                  <m:t>β</m:t>
                </m:r>
              </m:e>
              <m:sup>
                <m:r>
                  <m:rPr>
                    <m:sty m:val="p"/>
                  </m:rPr>
                  <w:rPr>
                    <w:rFonts w:ascii="Cambria Math" w:hAnsi="Cambria Math"/>
                    <w:noProof/>
                  </w:rPr>
                  <m:t>2</m:t>
                </m:r>
              </m:sup>
            </m:sSup>
          </m:num>
          <m:den>
            <m:sSup>
              <m:sSupPr>
                <m:ctrlPr>
                  <w:rPr>
                    <w:rFonts w:ascii="Cambria Math" w:hAnsi="Cambria Math"/>
                    <w:noProof/>
                  </w:rPr>
                </m:ctrlPr>
              </m:sSupPr>
              <m:e>
                <m:r>
                  <w:rPr>
                    <w:rFonts w:ascii="Cambria Math" w:hAnsi="Cambria Math"/>
                    <w:noProof/>
                  </w:rPr>
                  <m:t>γ</m:t>
                </m:r>
              </m:e>
              <m:sup>
                <m:r>
                  <m:rPr>
                    <m:sty m:val="p"/>
                  </m:rPr>
                  <w:rPr>
                    <w:rFonts w:ascii="Cambria Math" w:hAnsi="Cambria Math"/>
                    <w:noProof/>
                  </w:rPr>
                  <m:t>2</m:t>
                </m:r>
              </m:sup>
            </m:sSup>
          </m:den>
        </m:f>
      </m:oMath>
      <w:r w:rsidRPr="0072536A">
        <w:rPr>
          <w:noProof/>
        </w:rPr>
        <w:t>.</w:t>
      </w:r>
    </w:p>
    <w:p w14:paraId="5796C36C" w14:textId="77777777" w:rsidR="00BA4658" w:rsidRPr="0072536A" w:rsidRDefault="00BA4658" w:rsidP="00AE0A77">
      <w:pPr>
        <w:pStyle w:val="JACoWBodyTextIndent"/>
        <w:rPr>
          <w:noProof/>
        </w:rPr>
      </w:pPr>
      <w:r w:rsidRPr="0072536A">
        <w:rPr>
          <w:noProof/>
        </w:rPr>
        <w:t>Modeling the process of transition energy crossing, the first two orders of decomposition are taken into account. The corresponding momentum compaction factor (MСF) coefficients depend only on the collider magneto-optical structure.</w:t>
      </w:r>
    </w:p>
    <w:p w14:paraId="4DD1C9F3" w14:textId="61F6D477" w:rsidR="0048465E" w:rsidRPr="0072536A" w:rsidRDefault="00BA4658" w:rsidP="0048465E">
      <w:pPr>
        <w:pStyle w:val="JACoWBodyTextIndent"/>
        <w:rPr>
          <w:noProof/>
        </w:rPr>
      </w:pPr>
      <w:r w:rsidRPr="0072536A">
        <w:rPr>
          <w:noProof/>
        </w:rPr>
        <w:t xml:space="preserve">Making a rapid jump of transition energy, parameters </w:t>
      </w:r>
      <m:oMath>
        <m:sSub>
          <m:sSubPr>
            <m:ctrlPr>
              <w:rPr>
                <w:rFonts w:ascii="Cambria Math" w:hAnsi="Cambria Math"/>
                <w:i/>
                <w:noProof/>
              </w:rPr>
            </m:ctrlPr>
          </m:sSubPr>
          <m:e>
            <m:r>
              <w:rPr>
                <w:rFonts w:ascii="Cambria Math" w:hAnsi="Cambria Math"/>
                <w:noProof/>
              </w:rPr>
              <m:t>α</m:t>
            </m:r>
          </m:e>
          <m:sub>
            <m:r>
              <w:rPr>
                <w:rFonts w:ascii="Cambria Math" w:hAnsi="Cambria Math"/>
                <w:noProof/>
              </w:rPr>
              <m:t>0,</m:t>
            </m:r>
          </m:sub>
        </m:sSub>
        <m:sSub>
          <m:sSubPr>
            <m:ctrlPr>
              <w:rPr>
                <w:rFonts w:ascii="Cambria Math" w:hAnsi="Cambria Math"/>
                <w:i/>
                <w:noProof/>
              </w:rPr>
            </m:ctrlPr>
          </m:sSubPr>
          <m:e>
            <m:r>
              <w:rPr>
                <w:rFonts w:ascii="Cambria Math" w:hAnsi="Cambria Math"/>
                <w:noProof/>
              </w:rPr>
              <m:t>α</m:t>
            </m:r>
          </m:e>
          <m:sub>
            <m:r>
              <w:rPr>
                <w:rFonts w:ascii="Cambria Math" w:hAnsi="Cambria Math"/>
                <w:noProof/>
              </w:rPr>
              <m:t>1</m:t>
            </m:r>
          </m:sub>
        </m:sSub>
        <m:r>
          <w:rPr>
            <w:rFonts w:ascii="Cambria Math" w:hAnsi="Cambria Math"/>
            <w:noProof/>
          </w:rPr>
          <m:t>,…</m:t>
        </m:r>
      </m:oMath>
      <w:r w:rsidRPr="0072536A">
        <w:rPr>
          <w:noProof/>
        </w:rPr>
        <w:t xml:space="preserve"> also undergo a jump. Value </w:t>
      </w:r>
      <m:oMath>
        <m:sSub>
          <m:sSubPr>
            <m:ctrlPr>
              <w:rPr>
                <w:rFonts w:ascii="Cambria Math" w:hAnsi="Cambria Math"/>
                <w:i/>
                <w:noProof/>
              </w:rPr>
            </m:ctrlPr>
          </m:sSubPr>
          <m:e>
            <m:r>
              <w:rPr>
                <w:rFonts w:ascii="Cambria Math" w:hAnsi="Cambria Math"/>
                <w:noProof/>
              </w:rPr>
              <m:t>α</m:t>
            </m:r>
          </m:e>
          <m:sub>
            <m:r>
              <w:rPr>
                <w:rFonts w:ascii="Cambria Math" w:hAnsi="Cambria Math"/>
                <w:noProof/>
              </w:rPr>
              <m:t>0</m:t>
            </m:r>
          </m:sub>
        </m:sSub>
      </m:oMath>
      <w:r w:rsidRPr="0072536A">
        <w:rPr>
          <w:noProof/>
        </w:rPr>
        <w:t xml:space="preserve">, as we have already said, it is determined by  </w:t>
      </w:r>
      <m:oMath>
        <m:sSub>
          <m:sSubPr>
            <m:ctrlPr>
              <w:rPr>
                <w:rFonts w:ascii="Cambria Math" w:hAnsi="Cambria Math"/>
                <w:i/>
                <w:noProof/>
              </w:rPr>
            </m:ctrlPr>
          </m:sSubPr>
          <m:e>
            <m:r>
              <w:rPr>
                <w:rFonts w:ascii="Cambria Math" w:hAnsi="Cambria Math"/>
                <w:noProof/>
              </w:rPr>
              <m:t>α</m:t>
            </m:r>
          </m:e>
          <m:sub>
            <m:r>
              <w:rPr>
                <w:rFonts w:ascii="Cambria Math" w:hAnsi="Cambria Math"/>
                <w:noProof/>
              </w:rPr>
              <m:t>0</m:t>
            </m:r>
          </m:sub>
        </m:sSub>
        <m:r>
          <w:rPr>
            <w:rFonts w:ascii="Cambria Math" w:hAnsi="Cambria Math"/>
            <w:noProof/>
          </w:rPr>
          <m:t>=1/</m:t>
        </m:r>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γ</m:t>
                </m:r>
              </m:e>
              <m:sub>
                <m:r>
                  <w:rPr>
                    <w:rFonts w:ascii="Cambria Math" w:hAnsi="Cambria Math"/>
                    <w:noProof/>
                  </w:rPr>
                  <m:t>tr</m:t>
                </m:r>
              </m:sub>
            </m:sSub>
          </m:e>
          <m:sup>
            <m:r>
              <w:rPr>
                <w:rFonts w:ascii="Cambria Math" w:hAnsi="Cambria Math"/>
                <w:noProof/>
              </w:rPr>
              <m:t>2</m:t>
            </m:r>
          </m:sup>
        </m:sSup>
      </m:oMath>
      <w:r w:rsidRPr="0072536A">
        <w:rPr>
          <w:noProof/>
        </w:rPr>
        <w:t xml:space="preserve">. Coefficient </w:t>
      </w:r>
      <m:oMath>
        <m:sSub>
          <m:sSubPr>
            <m:ctrlPr>
              <w:rPr>
                <w:rFonts w:ascii="Cambria Math" w:hAnsi="Cambria Math"/>
                <w:i/>
                <w:noProof/>
              </w:rPr>
            </m:ctrlPr>
          </m:sSubPr>
          <m:e>
            <m:r>
              <w:rPr>
                <w:rFonts w:ascii="Cambria Math" w:hAnsi="Cambria Math"/>
                <w:noProof/>
              </w:rPr>
              <m:t>α</m:t>
            </m:r>
          </m:e>
          <m:sub>
            <m:r>
              <w:rPr>
                <w:rFonts w:ascii="Cambria Math" w:hAnsi="Cambria Math"/>
                <w:noProof/>
              </w:rPr>
              <m:t>1</m:t>
            </m:r>
          </m:sub>
        </m:sSub>
      </m:oMath>
      <w:r w:rsidRPr="0072536A">
        <w:rPr>
          <w:noProof/>
        </w:rPr>
        <w:t xml:space="preserve"> for different values </w:t>
      </w:r>
      <m:oMath>
        <m:sSub>
          <m:sSubPr>
            <m:ctrlPr>
              <w:rPr>
                <w:rFonts w:ascii="Cambria Math" w:hAnsi="Cambria Math"/>
                <w:i/>
                <w:noProof/>
              </w:rPr>
            </m:ctrlPr>
          </m:sSubPr>
          <m:e>
            <m:r>
              <w:rPr>
                <w:rFonts w:ascii="Cambria Math" w:hAnsi="Cambria Math"/>
                <w:noProof/>
              </w:rPr>
              <m:t>γ</m:t>
            </m:r>
          </m:e>
          <m:sub>
            <m:r>
              <w:rPr>
                <w:rFonts w:ascii="Cambria Math" w:hAnsi="Cambria Math"/>
                <w:noProof/>
              </w:rPr>
              <m:t>tr</m:t>
            </m:r>
          </m:sub>
        </m:sSub>
      </m:oMath>
      <w:r w:rsidRPr="0072536A">
        <w:rPr>
          <w:noProof/>
        </w:rPr>
        <w:t xml:space="preserve"> is calculated using the program MADX/PTC [</w:t>
      </w:r>
      <w:r w:rsidR="00F569A1" w:rsidRPr="0072536A">
        <w:rPr>
          <w:noProof/>
        </w:rPr>
        <w:t>3</w:t>
      </w:r>
      <w:r w:rsidRPr="0072536A">
        <w:rPr>
          <w:noProof/>
        </w:rPr>
        <w:t>].</w:t>
      </w:r>
      <w:bookmarkStart w:id="3" w:name="_Toc95844335"/>
    </w:p>
    <w:p w14:paraId="79F4FC14" w14:textId="043D4ED1" w:rsidR="00BA4658" w:rsidRPr="0072536A" w:rsidRDefault="00BA4658" w:rsidP="0048465E">
      <w:pPr>
        <w:pStyle w:val="JACoWSectionHeading"/>
        <w:rPr>
          <w:noProof/>
          <w:lang w:val="en-GB"/>
        </w:rPr>
      </w:pPr>
      <w:r w:rsidRPr="0072536A">
        <w:rPr>
          <w:noProof/>
          <w:lang w:val="en-GB"/>
        </w:rPr>
        <w:t>LONGITUDINAL DYNAMIC</w:t>
      </w:r>
      <w:bookmarkEnd w:id="3"/>
    </w:p>
    <w:p w14:paraId="467789F8" w14:textId="1D845528" w:rsidR="00BA4658" w:rsidRPr="0072536A" w:rsidRDefault="00BA4658" w:rsidP="000E371C">
      <w:pPr>
        <w:pStyle w:val="JACoWBodyTextIndent"/>
        <w:rPr>
          <w:noProof/>
        </w:rPr>
      </w:pPr>
      <w:r w:rsidRPr="0072536A">
        <w:rPr>
          <w:noProof/>
        </w:rPr>
        <w:t>Equations of longitudinal motion in Barrier Bucket in coordinates (</w:t>
      </w:r>
      <m:oMath>
        <m:r>
          <w:rPr>
            <w:rFonts w:ascii="Cambria Math" w:hAnsi="Cambria Math"/>
            <w:noProof/>
          </w:rPr>
          <m:t>τ</m:t>
        </m:r>
        <m:r>
          <m:rPr>
            <m:sty m:val="p"/>
          </m:rPr>
          <w:rPr>
            <w:rFonts w:ascii="Cambria Math" w:hAnsi="Cambria Math"/>
            <w:noProof/>
          </w:rPr>
          <m:t>,∆</m:t>
        </m:r>
        <m:r>
          <w:rPr>
            <w:rFonts w:ascii="Cambria Math" w:hAnsi="Cambria Math"/>
            <w:noProof/>
          </w:rPr>
          <m:t>E</m:t>
        </m:r>
      </m:oMath>
      <w:r w:rsidRPr="0072536A">
        <w:rPr>
          <w:noProof/>
        </w:rPr>
        <w:t>) [</w:t>
      </w:r>
      <w:r w:rsidR="00F569A1" w:rsidRPr="0072536A">
        <w:rPr>
          <w:noProof/>
        </w:rPr>
        <w:t>4</w:t>
      </w:r>
      <w:r w:rsidRPr="0072536A">
        <w:rPr>
          <w:noProof/>
        </w:rPr>
        <w:t>]:</w:t>
      </w:r>
    </w:p>
    <w:p w14:paraId="72F4CEED" w14:textId="77777777" w:rsidR="00BA4658" w:rsidRPr="0072536A" w:rsidRDefault="00BA4658" w:rsidP="00BA4658">
      <w:pPr>
        <w:pStyle w:val="a2"/>
        <w:rPr>
          <w:noProof/>
          <w:kern w:val="16"/>
        </w:rPr>
      </w:pPr>
    </w:p>
    <w:p w14:paraId="34B34027" w14:textId="77777777" w:rsidR="00BA4658" w:rsidRPr="0072536A" w:rsidRDefault="002350F0" w:rsidP="00BA4658">
      <w:pPr>
        <w:pStyle w:val="a2"/>
        <w:rPr>
          <w:iCs/>
          <w:noProof/>
          <w:kern w:val="16"/>
        </w:rPr>
      </w:pPr>
      <m:oMathPara>
        <m:oMath>
          <m:f>
            <m:fPr>
              <m:ctrlPr>
                <w:rPr>
                  <w:rFonts w:ascii="Cambria Math" w:hAnsi="Cambria Math"/>
                  <w:i/>
                  <w:noProof/>
                  <w:kern w:val="16"/>
                </w:rPr>
              </m:ctrlPr>
            </m:fPr>
            <m:num>
              <m:r>
                <w:rPr>
                  <w:rFonts w:ascii="Cambria Math" w:hAnsi="Cambria Math"/>
                  <w:noProof/>
                  <w:kern w:val="16"/>
                </w:rPr>
                <m:t>dτ</m:t>
              </m:r>
            </m:num>
            <m:den>
              <m:r>
                <w:rPr>
                  <w:rFonts w:ascii="Cambria Math" w:hAnsi="Cambria Math"/>
                  <w:noProof/>
                  <w:kern w:val="16"/>
                </w:rPr>
                <m:t>dt</m:t>
              </m:r>
            </m:den>
          </m:f>
          <m:r>
            <w:rPr>
              <w:rFonts w:ascii="Cambria Math" w:hAnsi="Cambria Math"/>
              <w:noProof/>
              <w:kern w:val="16"/>
            </w:rPr>
            <m:t>=</m:t>
          </m:r>
          <m:f>
            <m:fPr>
              <m:ctrlPr>
                <w:rPr>
                  <w:rFonts w:ascii="Cambria Math" w:hAnsi="Cambria Math"/>
                  <w:i/>
                  <w:noProof/>
                  <w:kern w:val="16"/>
                </w:rPr>
              </m:ctrlPr>
            </m:fPr>
            <m:num>
              <m:r>
                <w:rPr>
                  <w:rFonts w:ascii="Cambria Math" w:hAnsi="Cambria Math"/>
                  <w:noProof/>
                  <w:kern w:val="16"/>
                </w:rPr>
                <m:t>ηh</m:t>
              </m:r>
            </m:num>
            <m:den>
              <m:sSup>
                <m:sSupPr>
                  <m:ctrlPr>
                    <w:rPr>
                      <w:rFonts w:ascii="Cambria Math" w:hAnsi="Cambria Math"/>
                      <w:i/>
                      <w:noProof/>
                      <w:kern w:val="16"/>
                    </w:rPr>
                  </m:ctrlPr>
                </m:sSupPr>
                <m:e>
                  <m:r>
                    <w:rPr>
                      <w:rFonts w:ascii="Cambria Math" w:hAnsi="Cambria Math"/>
                      <w:noProof/>
                      <w:kern w:val="16"/>
                    </w:rPr>
                    <m:t>β</m:t>
                  </m:r>
                </m:e>
                <m:sup>
                  <m:r>
                    <w:rPr>
                      <w:rFonts w:ascii="Cambria Math" w:hAnsi="Cambria Math"/>
                      <w:noProof/>
                      <w:kern w:val="16"/>
                    </w:rPr>
                    <m:t>2</m:t>
                  </m:r>
                </m:sup>
              </m:sSup>
              <m:sSub>
                <m:sSubPr>
                  <m:ctrlPr>
                    <w:rPr>
                      <w:rFonts w:ascii="Cambria Math" w:hAnsi="Cambria Math"/>
                      <w:i/>
                      <w:noProof/>
                      <w:kern w:val="16"/>
                    </w:rPr>
                  </m:ctrlPr>
                </m:sSubPr>
                <m:e>
                  <m:r>
                    <w:rPr>
                      <w:rFonts w:ascii="Cambria Math" w:hAnsi="Cambria Math"/>
                      <w:noProof/>
                      <w:kern w:val="16"/>
                    </w:rPr>
                    <m:t>E</m:t>
                  </m:r>
                </m:e>
                <m:sub>
                  <m:r>
                    <w:rPr>
                      <w:rFonts w:ascii="Cambria Math" w:hAnsi="Cambria Math"/>
                      <w:noProof/>
                      <w:kern w:val="16"/>
                    </w:rPr>
                    <m:t>0</m:t>
                  </m:r>
                </m:sub>
              </m:sSub>
            </m:den>
          </m:f>
          <m:r>
            <w:rPr>
              <w:rFonts w:ascii="Cambria Math" w:hAnsi="Cambria Math"/>
              <w:noProof/>
              <w:kern w:val="16"/>
            </w:rPr>
            <m:t xml:space="preserve">∆E    and   </m:t>
          </m:r>
          <m:f>
            <m:fPr>
              <m:ctrlPr>
                <w:rPr>
                  <w:rFonts w:ascii="Cambria Math" w:hAnsi="Cambria Math"/>
                  <w:i/>
                  <w:noProof/>
                  <w:kern w:val="16"/>
                </w:rPr>
              </m:ctrlPr>
            </m:fPr>
            <m:num>
              <m:r>
                <w:rPr>
                  <w:rFonts w:ascii="Cambria Math" w:hAnsi="Cambria Math"/>
                  <w:noProof/>
                  <w:kern w:val="16"/>
                </w:rPr>
                <m:t>d∆E</m:t>
              </m:r>
            </m:num>
            <m:den>
              <m:r>
                <w:rPr>
                  <w:rFonts w:ascii="Cambria Math" w:hAnsi="Cambria Math"/>
                  <w:noProof/>
                  <w:kern w:val="16"/>
                </w:rPr>
                <m:t>dt</m:t>
              </m:r>
            </m:den>
          </m:f>
          <m:r>
            <w:rPr>
              <w:rFonts w:ascii="Cambria Math" w:hAnsi="Cambria Math"/>
              <w:noProof/>
              <w:kern w:val="16"/>
            </w:rPr>
            <m:t>=</m:t>
          </m:r>
          <m:f>
            <m:fPr>
              <m:ctrlPr>
                <w:rPr>
                  <w:rFonts w:ascii="Cambria Math" w:hAnsi="Cambria Math"/>
                  <w:i/>
                  <w:noProof/>
                  <w:kern w:val="16"/>
                </w:rPr>
              </m:ctrlPr>
            </m:fPr>
            <m:num>
              <m:r>
                <w:rPr>
                  <w:rFonts w:ascii="Cambria Math" w:hAnsi="Cambria Math"/>
                  <w:noProof/>
                  <w:kern w:val="16"/>
                </w:rPr>
                <m:t>Ze</m:t>
              </m:r>
            </m:num>
            <m:den>
              <m:r>
                <w:rPr>
                  <w:rFonts w:ascii="Cambria Math" w:hAnsi="Cambria Math"/>
                  <w:noProof/>
                  <w:kern w:val="16"/>
                </w:rPr>
                <m:t>A</m:t>
              </m:r>
            </m:den>
          </m:f>
          <m:f>
            <m:fPr>
              <m:ctrlPr>
                <w:rPr>
                  <w:rFonts w:ascii="Cambria Math" w:hAnsi="Cambria Math"/>
                  <w:i/>
                  <w:noProof/>
                  <w:kern w:val="16"/>
                </w:rPr>
              </m:ctrlPr>
            </m:fPr>
            <m:num>
              <m:sSub>
                <m:sSubPr>
                  <m:ctrlPr>
                    <w:rPr>
                      <w:rFonts w:ascii="Cambria Math" w:hAnsi="Cambria Math"/>
                      <w:i/>
                      <w:noProof/>
                      <w:kern w:val="16"/>
                    </w:rPr>
                  </m:ctrlPr>
                </m:sSubPr>
                <m:e>
                  <m:r>
                    <w:rPr>
                      <w:rFonts w:ascii="Cambria Math" w:hAnsi="Cambria Math"/>
                      <w:noProof/>
                      <w:kern w:val="16"/>
                    </w:rPr>
                    <m:t>ω</m:t>
                  </m:r>
                </m:e>
                <m:sub>
                  <m:r>
                    <w:rPr>
                      <w:rFonts w:ascii="Cambria Math" w:hAnsi="Cambria Math"/>
                      <w:noProof/>
                      <w:kern w:val="16"/>
                    </w:rPr>
                    <m:t>0</m:t>
                  </m:r>
                </m:sub>
              </m:sSub>
            </m:num>
            <m:den>
              <m:r>
                <w:rPr>
                  <w:rFonts w:ascii="Cambria Math" w:hAnsi="Cambria Math"/>
                  <w:noProof/>
                  <w:kern w:val="16"/>
                </w:rPr>
                <m:t>2π</m:t>
              </m:r>
            </m:den>
          </m:f>
          <m:r>
            <w:rPr>
              <w:rFonts w:ascii="Cambria Math" w:hAnsi="Cambria Math"/>
              <w:noProof/>
              <w:kern w:val="16"/>
            </w:rPr>
            <m:t>Ug</m:t>
          </m:r>
          <m:d>
            <m:dPr>
              <m:ctrlPr>
                <w:rPr>
                  <w:rFonts w:ascii="Cambria Math" w:hAnsi="Cambria Math"/>
                  <w:i/>
                  <w:noProof/>
                  <w:kern w:val="16"/>
                </w:rPr>
              </m:ctrlPr>
            </m:dPr>
            <m:e>
              <m:r>
                <w:rPr>
                  <w:rFonts w:ascii="Cambria Math" w:hAnsi="Cambria Math"/>
                  <w:noProof/>
                  <w:kern w:val="16"/>
                </w:rPr>
                <m:t>τ</m:t>
              </m:r>
            </m:e>
          </m:d>
          <m:r>
            <w:rPr>
              <w:rFonts w:ascii="Cambria Math" w:hAnsi="Cambria Math"/>
              <w:noProof/>
              <w:kern w:val="16"/>
            </w:rPr>
            <m:t>, (4)</m:t>
          </m:r>
        </m:oMath>
      </m:oMathPara>
    </w:p>
    <w:p w14:paraId="5BB0DAED" w14:textId="77777777" w:rsidR="00BA4658" w:rsidRPr="0072536A" w:rsidRDefault="00BA4658" w:rsidP="00BA4658">
      <w:pPr>
        <w:pStyle w:val="a2"/>
        <w:rPr>
          <w:iCs/>
          <w:noProof/>
          <w:kern w:val="16"/>
        </w:rPr>
      </w:pPr>
    </w:p>
    <w:p w14:paraId="2ACBB03B" w14:textId="77777777" w:rsidR="00BA4658" w:rsidRPr="0072536A" w:rsidRDefault="00BA4658" w:rsidP="001721EF">
      <w:pPr>
        <w:pStyle w:val="JACoWBodyTextIndent"/>
        <w:ind w:firstLine="0"/>
        <w:rPr>
          <w:noProof/>
        </w:rPr>
      </w:pPr>
      <w:r w:rsidRPr="0072536A">
        <w:rPr>
          <w:noProof/>
        </w:rPr>
        <w:t xml:space="preserve">where </w:t>
      </w:r>
      <m:oMath>
        <m:sSub>
          <m:sSubPr>
            <m:ctrlPr>
              <w:rPr>
                <w:rFonts w:ascii="Cambria Math" w:hAnsi="Cambria Math"/>
                <w:noProof/>
              </w:rPr>
            </m:ctrlPr>
          </m:sSubPr>
          <m:e>
            <m:r>
              <w:rPr>
                <w:rFonts w:ascii="Cambria Math" w:hAnsi="Cambria Math"/>
                <w:noProof/>
              </w:rPr>
              <m:t>E</m:t>
            </m:r>
          </m:e>
          <m:sub>
            <m:r>
              <m:rPr>
                <m:sty m:val="p"/>
              </m:rPr>
              <w:rPr>
                <w:rFonts w:ascii="Cambria Math" w:hAnsi="Cambria Math"/>
                <w:noProof/>
              </w:rPr>
              <m:t>0</m:t>
            </m:r>
          </m:sub>
        </m:sSub>
      </m:oMath>
      <w:r w:rsidRPr="0072536A">
        <w:rPr>
          <w:noProof/>
        </w:rPr>
        <w:t xml:space="preserve"> – synchronous particle energy, </w:t>
      </w:r>
      <m:oMath>
        <m:r>
          <w:rPr>
            <w:rFonts w:ascii="Cambria Math" w:hAnsi="Cambria Math"/>
            <w:noProof/>
          </w:rPr>
          <m:t>Ug</m:t>
        </m:r>
        <m:d>
          <m:dPr>
            <m:ctrlPr>
              <w:rPr>
                <w:rFonts w:ascii="Cambria Math" w:hAnsi="Cambria Math"/>
                <w:noProof/>
              </w:rPr>
            </m:ctrlPr>
          </m:dPr>
          <m:e>
            <m:r>
              <w:rPr>
                <w:rFonts w:ascii="Cambria Math" w:hAnsi="Cambria Math"/>
                <w:noProof/>
              </w:rPr>
              <m:t>τ</m:t>
            </m:r>
          </m:e>
        </m:d>
      </m:oMath>
      <w:r w:rsidRPr="0072536A">
        <w:rPr>
          <w:noProof/>
        </w:rPr>
        <w:t xml:space="preserve"> – voltage generated by RF-barriers, </w:t>
      </w:r>
      <m:oMath>
        <m:sSub>
          <m:sSubPr>
            <m:ctrlPr>
              <w:rPr>
                <w:rFonts w:ascii="Cambria Math" w:hAnsi="Cambria Math"/>
                <w:noProof/>
              </w:rPr>
            </m:ctrlPr>
          </m:sSubPr>
          <m:e>
            <m:r>
              <w:rPr>
                <w:rFonts w:ascii="Cambria Math" w:hAnsi="Cambria Math"/>
                <w:noProof/>
              </w:rPr>
              <m:t>ω</m:t>
            </m:r>
          </m:e>
          <m:sub>
            <m:r>
              <m:rPr>
                <m:sty m:val="p"/>
              </m:rPr>
              <w:rPr>
                <w:rFonts w:ascii="Cambria Math" w:hAnsi="Cambria Math"/>
                <w:noProof/>
              </w:rPr>
              <m:t>0</m:t>
            </m:r>
          </m:sub>
        </m:sSub>
        <m:r>
          <m:rPr>
            <m:sty m:val="p"/>
          </m:rPr>
          <w:rPr>
            <w:rFonts w:ascii="Cambria Math" w:hAnsi="Cambria Math"/>
            <w:noProof/>
          </w:rPr>
          <m:t>=</m:t>
        </m:r>
        <m:f>
          <m:fPr>
            <m:type m:val="skw"/>
            <m:ctrlPr>
              <w:rPr>
                <w:rFonts w:ascii="Cambria Math" w:hAnsi="Cambria Math"/>
                <w:noProof/>
              </w:rPr>
            </m:ctrlPr>
          </m:fPr>
          <m:num>
            <m:r>
              <m:rPr>
                <m:sty m:val="p"/>
              </m:rPr>
              <w:rPr>
                <w:rFonts w:ascii="Cambria Math" w:hAnsi="Cambria Math"/>
                <w:noProof/>
              </w:rPr>
              <m:t>2</m:t>
            </m:r>
            <m:r>
              <w:rPr>
                <w:rFonts w:ascii="Cambria Math" w:hAnsi="Cambria Math"/>
                <w:noProof/>
              </w:rPr>
              <m:t>π</m:t>
            </m:r>
          </m:num>
          <m:den>
            <m:sSub>
              <m:sSubPr>
                <m:ctrlPr>
                  <w:rPr>
                    <w:rFonts w:ascii="Cambria Math" w:hAnsi="Cambria Math"/>
                    <w:noProof/>
                  </w:rPr>
                </m:ctrlPr>
              </m:sSubPr>
              <m:e>
                <m:r>
                  <w:rPr>
                    <w:rFonts w:ascii="Cambria Math" w:hAnsi="Cambria Math"/>
                    <w:noProof/>
                  </w:rPr>
                  <m:t>T</m:t>
                </m:r>
              </m:e>
              <m:sub>
                <m:r>
                  <m:rPr>
                    <m:sty m:val="p"/>
                  </m:rPr>
                  <w:rPr>
                    <w:rFonts w:ascii="Cambria Math" w:hAnsi="Cambria Math"/>
                    <w:noProof/>
                  </w:rPr>
                  <m:t>0</m:t>
                </m:r>
              </m:sub>
            </m:sSub>
          </m:den>
        </m:f>
      </m:oMath>
      <w:r w:rsidRPr="0072536A">
        <w:rPr>
          <w:noProof/>
        </w:rPr>
        <w:t xml:space="preserve">, </w:t>
      </w:r>
      <m:oMath>
        <m:r>
          <w:rPr>
            <w:rFonts w:ascii="Cambria Math" w:hAnsi="Cambria Math"/>
            <w:noProof/>
          </w:rPr>
          <m:t>h</m:t>
        </m:r>
      </m:oMath>
      <w:r w:rsidRPr="0072536A">
        <w:rPr>
          <w:noProof/>
        </w:rPr>
        <w:t xml:space="preserve"> – harmonic number.</w:t>
      </w:r>
    </w:p>
    <w:p w14:paraId="6334A41E" w14:textId="65C6DCDF" w:rsidR="00BA4658" w:rsidRPr="0072536A" w:rsidRDefault="00BA4658" w:rsidP="000E371C">
      <w:pPr>
        <w:pStyle w:val="JACoWBodyTextIndent"/>
        <w:rPr>
          <w:noProof/>
        </w:rPr>
      </w:pPr>
      <w:r w:rsidRPr="0072536A">
        <w:rPr>
          <w:noProof/>
        </w:rPr>
        <w:t xml:space="preserve">For </w:t>
      </w:r>
      <w:r w:rsidR="00EC0014" w:rsidRPr="0072536A">
        <w:rPr>
          <w:noProof/>
        </w:rPr>
        <w:t>modelling</w:t>
      </w:r>
      <w:r w:rsidRPr="0072536A">
        <w:rPr>
          <w:noProof/>
        </w:rPr>
        <w:t xml:space="preserve">, in equations (4) it is convenient to switch from the time derivative to the turnover derivative </w:t>
      </w:r>
      <m:oMath>
        <m:r>
          <w:rPr>
            <w:rFonts w:ascii="Cambria Math" w:hAnsi="Cambria Math"/>
            <w:noProof/>
          </w:rPr>
          <m:t>t</m:t>
        </m:r>
        <m:r>
          <m:rPr>
            <m:sty m:val="p"/>
          </m:rPr>
          <w:rPr>
            <w:rFonts w:ascii="Cambria Math" w:hAnsi="Cambria Math"/>
            <w:noProof/>
          </w:rPr>
          <m:t>=</m:t>
        </m:r>
        <m:r>
          <w:rPr>
            <w:rFonts w:ascii="Cambria Math" w:hAnsi="Cambria Math"/>
            <w:noProof/>
          </w:rPr>
          <m:t>n</m:t>
        </m:r>
        <m:sSub>
          <m:sSubPr>
            <m:ctrlPr>
              <w:rPr>
                <w:rFonts w:ascii="Cambria Math" w:hAnsi="Cambria Math"/>
                <w:noProof/>
              </w:rPr>
            </m:ctrlPr>
          </m:sSubPr>
          <m:e>
            <m:r>
              <w:rPr>
                <w:rFonts w:ascii="Cambria Math" w:hAnsi="Cambria Math"/>
                <w:noProof/>
              </w:rPr>
              <m:t>T</m:t>
            </m:r>
          </m:e>
          <m:sub>
            <m:r>
              <m:rPr>
                <m:sty m:val="p"/>
              </m:rPr>
              <w:rPr>
                <w:rFonts w:ascii="Cambria Math" w:hAnsi="Cambria Math"/>
                <w:noProof/>
              </w:rPr>
              <m:t>0</m:t>
            </m:r>
          </m:sub>
        </m:sSub>
      </m:oMath>
      <w:r w:rsidRPr="0072536A">
        <w:rPr>
          <w:noProof/>
        </w:rPr>
        <w:t xml:space="preserve">: (also note that for protons </w:t>
      </w:r>
      <m:oMath>
        <m:f>
          <m:fPr>
            <m:type m:val="skw"/>
            <m:ctrlPr>
              <w:rPr>
                <w:rFonts w:ascii="Cambria Math" w:hAnsi="Cambria Math"/>
                <w:noProof/>
              </w:rPr>
            </m:ctrlPr>
          </m:fPr>
          <m:num>
            <m:r>
              <w:rPr>
                <w:rFonts w:ascii="Cambria Math" w:hAnsi="Cambria Math"/>
                <w:noProof/>
              </w:rPr>
              <m:t>Z</m:t>
            </m:r>
          </m:num>
          <m:den>
            <m:r>
              <w:rPr>
                <w:rFonts w:ascii="Cambria Math" w:hAnsi="Cambria Math"/>
                <w:noProof/>
              </w:rPr>
              <m:t>A</m:t>
            </m:r>
          </m:den>
        </m:f>
        <m:r>
          <m:rPr>
            <m:sty m:val="p"/>
          </m:rPr>
          <w:rPr>
            <w:rFonts w:ascii="Cambria Math" w:hAnsi="Cambria Math"/>
            <w:noProof/>
          </w:rPr>
          <m:t>=1</m:t>
        </m:r>
      </m:oMath>
      <w:r w:rsidRPr="0072536A">
        <w:rPr>
          <w:noProof/>
        </w:rPr>
        <w:t>)</w:t>
      </w:r>
    </w:p>
    <w:p w14:paraId="7589072F" w14:textId="77777777" w:rsidR="00BA4658" w:rsidRPr="0072536A" w:rsidRDefault="002350F0" w:rsidP="00BA4658">
      <w:pPr>
        <w:pStyle w:val="a2"/>
        <w:ind w:firstLine="0"/>
        <w:rPr>
          <w:iCs/>
          <w:noProof/>
          <w:kern w:val="16"/>
        </w:rPr>
      </w:pPr>
      <m:oMathPara>
        <m:oMath>
          <m:f>
            <m:fPr>
              <m:ctrlPr>
                <w:rPr>
                  <w:rFonts w:ascii="Cambria Math" w:hAnsi="Cambria Math"/>
                  <w:i/>
                  <w:noProof/>
                  <w:kern w:val="16"/>
                </w:rPr>
              </m:ctrlPr>
            </m:fPr>
            <m:num>
              <m:r>
                <w:rPr>
                  <w:rFonts w:ascii="Cambria Math" w:hAnsi="Cambria Math"/>
                  <w:noProof/>
                  <w:kern w:val="16"/>
                </w:rPr>
                <m:t>dτ</m:t>
              </m:r>
            </m:num>
            <m:den>
              <m:r>
                <w:rPr>
                  <w:rFonts w:ascii="Cambria Math" w:hAnsi="Cambria Math"/>
                  <w:noProof/>
                  <w:kern w:val="16"/>
                </w:rPr>
                <m:t>dn</m:t>
              </m:r>
            </m:den>
          </m:f>
          <m:r>
            <w:rPr>
              <w:rFonts w:ascii="Cambria Math" w:hAnsi="Cambria Math"/>
              <w:noProof/>
              <w:kern w:val="16"/>
            </w:rPr>
            <m:t>=η</m:t>
          </m:r>
          <m:f>
            <m:fPr>
              <m:ctrlPr>
                <w:rPr>
                  <w:rFonts w:ascii="Cambria Math" w:hAnsi="Cambria Math"/>
                  <w:i/>
                  <w:noProof/>
                  <w:kern w:val="16"/>
                </w:rPr>
              </m:ctrlPr>
            </m:fPr>
            <m:num>
              <m:sSub>
                <m:sSubPr>
                  <m:ctrlPr>
                    <w:rPr>
                      <w:rFonts w:ascii="Cambria Math" w:hAnsi="Cambria Math"/>
                      <w:i/>
                      <w:noProof/>
                      <w:kern w:val="16"/>
                    </w:rPr>
                  </m:ctrlPr>
                </m:sSubPr>
                <m:e>
                  <m:r>
                    <w:rPr>
                      <w:rFonts w:ascii="Cambria Math" w:hAnsi="Cambria Math"/>
                      <w:noProof/>
                      <w:kern w:val="16"/>
                    </w:rPr>
                    <m:t>T</m:t>
                  </m:r>
                </m:e>
                <m:sub>
                  <m:r>
                    <w:rPr>
                      <w:rFonts w:ascii="Cambria Math" w:hAnsi="Cambria Math"/>
                      <w:noProof/>
                      <w:kern w:val="16"/>
                    </w:rPr>
                    <m:t>0</m:t>
                  </m:r>
                </m:sub>
              </m:sSub>
              <m:r>
                <w:rPr>
                  <w:rFonts w:ascii="Cambria Math" w:hAnsi="Cambria Math"/>
                  <w:noProof/>
                  <w:kern w:val="16"/>
                </w:rPr>
                <m:t>h</m:t>
              </m:r>
            </m:num>
            <m:den>
              <m:sSup>
                <m:sSupPr>
                  <m:ctrlPr>
                    <w:rPr>
                      <w:rFonts w:ascii="Cambria Math" w:hAnsi="Cambria Math"/>
                      <w:i/>
                      <w:noProof/>
                      <w:kern w:val="16"/>
                    </w:rPr>
                  </m:ctrlPr>
                </m:sSupPr>
                <m:e>
                  <m:r>
                    <w:rPr>
                      <w:rFonts w:ascii="Cambria Math" w:hAnsi="Cambria Math"/>
                      <w:noProof/>
                      <w:kern w:val="16"/>
                    </w:rPr>
                    <m:t>β</m:t>
                  </m:r>
                </m:e>
                <m:sup>
                  <m:r>
                    <w:rPr>
                      <w:rFonts w:ascii="Cambria Math" w:hAnsi="Cambria Math"/>
                      <w:noProof/>
                      <w:kern w:val="16"/>
                    </w:rPr>
                    <m:t>2</m:t>
                  </m:r>
                </m:sup>
              </m:sSup>
              <m:sSub>
                <m:sSubPr>
                  <m:ctrlPr>
                    <w:rPr>
                      <w:rFonts w:ascii="Cambria Math" w:hAnsi="Cambria Math"/>
                      <w:i/>
                      <w:noProof/>
                      <w:kern w:val="16"/>
                    </w:rPr>
                  </m:ctrlPr>
                </m:sSubPr>
                <m:e>
                  <m:r>
                    <w:rPr>
                      <w:rFonts w:ascii="Cambria Math" w:hAnsi="Cambria Math"/>
                      <w:noProof/>
                      <w:kern w:val="16"/>
                    </w:rPr>
                    <m:t>E</m:t>
                  </m:r>
                </m:e>
                <m:sub>
                  <m:r>
                    <w:rPr>
                      <w:rFonts w:ascii="Cambria Math" w:hAnsi="Cambria Math"/>
                      <w:noProof/>
                      <w:kern w:val="16"/>
                    </w:rPr>
                    <m:t>0</m:t>
                  </m:r>
                </m:sub>
              </m:sSub>
            </m:den>
          </m:f>
          <m:r>
            <w:rPr>
              <w:rFonts w:ascii="Cambria Math" w:hAnsi="Cambria Math"/>
              <w:noProof/>
              <w:kern w:val="16"/>
            </w:rPr>
            <m:t xml:space="preserve">∆E    and   </m:t>
          </m:r>
          <m:f>
            <m:fPr>
              <m:ctrlPr>
                <w:rPr>
                  <w:rFonts w:ascii="Cambria Math" w:hAnsi="Cambria Math"/>
                  <w:i/>
                  <w:noProof/>
                  <w:kern w:val="16"/>
                </w:rPr>
              </m:ctrlPr>
            </m:fPr>
            <m:num>
              <m:r>
                <w:rPr>
                  <w:rFonts w:ascii="Cambria Math" w:hAnsi="Cambria Math"/>
                  <w:noProof/>
                  <w:kern w:val="16"/>
                </w:rPr>
                <m:t>d∆E</m:t>
              </m:r>
            </m:num>
            <m:den>
              <m:r>
                <w:rPr>
                  <w:rFonts w:ascii="Cambria Math" w:hAnsi="Cambria Math"/>
                  <w:noProof/>
                  <w:kern w:val="16"/>
                </w:rPr>
                <m:t>dn</m:t>
              </m:r>
            </m:den>
          </m:f>
          <m:r>
            <w:rPr>
              <w:rFonts w:ascii="Cambria Math" w:hAnsi="Cambria Math"/>
              <w:noProof/>
              <w:kern w:val="16"/>
            </w:rPr>
            <m:t>=V</m:t>
          </m:r>
          <m:d>
            <m:dPr>
              <m:ctrlPr>
                <w:rPr>
                  <w:rFonts w:ascii="Cambria Math" w:hAnsi="Cambria Math"/>
                  <w:i/>
                  <w:noProof/>
                  <w:kern w:val="16"/>
                </w:rPr>
              </m:ctrlPr>
            </m:dPr>
            <m:e>
              <m:r>
                <w:rPr>
                  <w:rFonts w:ascii="Cambria Math" w:hAnsi="Cambria Math"/>
                  <w:noProof/>
                  <w:kern w:val="16"/>
                </w:rPr>
                <m:t>τ</m:t>
              </m:r>
            </m:e>
          </m:d>
          <m:r>
            <w:rPr>
              <w:rFonts w:ascii="Cambria Math" w:hAnsi="Cambria Math"/>
              <w:noProof/>
              <w:kern w:val="16"/>
            </w:rPr>
            <m:t>, (5)</m:t>
          </m:r>
        </m:oMath>
      </m:oMathPara>
    </w:p>
    <w:p w14:paraId="22D1FABE" w14:textId="5865B938" w:rsidR="00BA4658" w:rsidRPr="0072536A" w:rsidRDefault="00BA4658" w:rsidP="000E371C">
      <w:pPr>
        <w:pStyle w:val="JACoWSubsectionHeading"/>
        <w:rPr>
          <w:noProof/>
        </w:rPr>
      </w:pPr>
      <w:r w:rsidRPr="0072536A">
        <w:rPr>
          <w:noProof/>
        </w:rPr>
        <w:t xml:space="preserve">The influence of the second-order slip-factor  </w:t>
      </w:r>
      <m:oMath>
        <m:sSub>
          <m:sSubPr>
            <m:ctrlPr>
              <w:rPr>
                <w:rFonts w:ascii="Cambria Math" w:hAnsi="Cambria Math"/>
                <w:noProof/>
              </w:rPr>
            </m:ctrlPr>
          </m:sSubPr>
          <m:e>
            <m:r>
              <w:rPr>
                <w:rFonts w:ascii="Cambria Math" w:hAnsi="Cambria Math"/>
                <w:noProof/>
              </w:rPr>
              <m:t>η</m:t>
            </m:r>
          </m:e>
          <m:sub>
            <m:r>
              <w:rPr>
                <w:rFonts w:ascii="Cambria Math" w:hAnsi="Cambria Math"/>
                <w:noProof/>
              </w:rPr>
              <m:t>1</m:t>
            </m:r>
          </m:sub>
        </m:sSub>
      </m:oMath>
      <w:r w:rsidRPr="0072536A">
        <w:rPr>
          <w:noProof/>
        </w:rPr>
        <w:t xml:space="preserve"> on the longitudinal dynamics during the jump</w:t>
      </w:r>
    </w:p>
    <w:p w14:paraId="6DCBC7AA" w14:textId="3DB7B9CC" w:rsidR="00441911" w:rsidRPr="0072536A" w:rsidRDefault="00BA4658" w:rsidP="00441911">
      <w:pPr>
        <w:pStyle w:val="JACoWBodyTextIndent"/>
        <w:rPr>
          <w:noProof/>
        </w:rPr>
      </w:pPr>
      <w:r w:rsidRPr="0072536A">
        <w:rPr>
          <w:iCs/>
          <w:noProof/>
        </w:rPr>
        <w:t xml:space="preserve">First, let's consider a jump taking into account only the first-order of the slip factor </w:t>
      </w:r>
      <m:oMath>
        <m:r>
          <w:rPr>
            <w:rFonts w:ascii="Cambria Math" w:hAnsi="Cambria Math"/>
            <w:noProof/>
          </w:rPr>
          <m:t>η=</m:t>
        </m:r>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oMath>
      <w:r w:rsidRPr="0072536A">
        <w:rPr>
          <w:noProof/>
        </w:rPr>
        <w:t xml:space="preserve">. Let's evaluate the value </w:t>
      </w:r>
      <m:oMath>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oMath>
      <w:r w:rsidRPr="0072536A">
        <w:rPr>
          <w:noProof/>
        </w:rPr>
        <w:t xml:space="preserve"> before the jump itself, due to the symmetry with respect to zero, it will be equal to the value after:</w:t>
      </w:r>
    </w:p>
    <w:p w14:paraId="78BE7E27" w14:textId="77777777" w:rsidR="00BA4658" w:rsidRPr="0072536A" w:rsidRDefault="002350F0" w:rsidP="000E371C">
      <w:pPr>
        <w:pStyle w:val="JACoWBodyTextIndent"/>
        <w:rPr>
          <w:i/>
          <w:noProof/>
        </w:rPr>
      </w:pPr>
      <m:oMathPara>
        <m:oMath>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-η</m:t>
                  </m:r>
                </m:e>
                <m:sub>
                  <m:r>
                    <w:rPr>
                      <w:rFonts w:ascii="Cambria Math" w:hAnsi="Cambria Math"/>
                      <w:noProof/>
                    </w:rPr>
                    <m:t>0 tr</m:t>
                  </m:r>
                </m:sub>
              </m:sSub>
            </m:e>
          </m:d>
          <m:r>
            <w:rPr>
              <w:rFonts w:ascii="Cambria Math" w:hAnsi="Cambria Math"/>
              <w:noProof/>
            </w:rPr>
            <m:t>=</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+η</m:t>
                  </m:r>
                </m:e>
                <m:sub>
                  <m:r>
                    <w:rPr>
                      <w:rFonts w:ascii="Cambria Math" w:hAnsi="Cambria Math"/>
                      <w:noProof/>
                    </w:rPr>
                    <m:t>0 tr</m:t>
                  </m:r>
                </m:sub>
              </m:sSub>
            </m:e>
          </m:d>
          <m:r>
            <w:rPr>
              <w:rFonts w:ascii="Cambria Math" w:hAnsi="Cambria Math"/>
              <w:noProof/>
            </w:rPr>
            <m:t>=</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γ</m:t>
                      </m:r>
                    </m:e>
                    <m:sub>
                      <m:r>
                        <w:rPr>
                          <w:rFonts w:ascii="Cambria Math" w:hAnsi="Cambria Math"/>
                          <w:noProof/>
                        </w:rPr>
                        <m:t>tr</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Δγ</m:t>
                      </m:r>
                    </m:e>
                    <m:sub>
                      <m:r>
                        <w:rPr>
                          <w:rFonts w:ascii="Cambria Math" w:hAnsi="Cambria Math"/>
                          <w:noProof/>
                        </w:rPr>
                        <m:t>tr</m:t>
                      </m:r>
                    </m:sub>
                  </m:sSub>
                </m:e>
              </m:d>
            </m:e>
          </m:d>
          <m:r>
            <w:rPr>
              <w:rFonts w:ascii="Cambria Math" w:hAnsi="Cambria Math"/>
              <w:noProof/>
            </w:rPr>
            <m:t>=2.5∙</m:t>
          </m:r>
          <m:sSup>
            <m:sSupPr>
              <m:ctrlPr>
                <w:rPr>
                  <w:rFonts w:ascii="Cambria Math" w:hAnsi="Cambria Math"/>
                  <w:i/>
                  <w:noProof/>
                </w:rPr>
              </m:ctrlPr>
            </m:sSupPr>
            <m:e>
              <m:r>
                <w:rPr>
                  <w:rFonts w:ascii="Cambria Math" w:hAnsi="Cambria Math"/>
                  <w:noProof/>
                </w:rPr>
                <m:t>10</m:t>
              </m:r>
            </m:e>
            <m:sup>
              <m:r>
                <w:rPr>
                  <w:rFonts w:ascii="Cambria Math" w:hAnsi="Cambria Math"/>
                  <w:noProof/>
                </w:rPr>
                <m:t>-4</m:t>
              </m:r>
            </m:sup>
          </m:sSup>
        </m:oMath>
      </m:oMathPara>
    </w:p>
    <w:p w14:paraId="66AE8663" w14:textId="172D00AD" w:rsidR="00301263" w:rsidRPr="0072536A" w:rsidRDefault="00B70D71" w:rsidP="00B70D71">
      <w:pPr>
        <w:pStyle w:val="JACoWBodyTextIndent"/>
        <w:rPr>
          <w:noProof/>
        </w:rPr>
      </w:pPr>
      <w:r w:rsidRPr="0072536A">
        <w:rPr>
          <w:noProof/>
        </w:rPr>
        <w:drawing>
          <wp:anchor distT="0" distB="0" distL="114300" distR="114300" simplePos="0" relativeHeight="251673600" behindDoc="0" locked="0" layoutInCell="1" allowOverlap="1" wp14:anchorId="4B979F30" wp14:editId="0991BE24">
            <wp:simplePos x="0" y="0"/>
            <wp:positionH relativeFrom="column">
              <wp:posOffset>36830</wp:posOffset>
            </wp:positionH>
            <wp:positionV relativeFrom="paragraph">
              <wp:posOffset>2632710</wp:posOffset>
            </wp:positionV>
            <wp:extent cx="1385570" cy="125730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5570" cy="125730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74624" behindDoc="0" locked="0" layoutInCell="1" allowOverlap="1" wp14:anchorId="39F96234" wp14:editId="3C0AE8CC">
            <wp:simplePos x="0" y="0"/>
            <wp:positionH relativeFrom="column">
              <wp:posOffset>1470025</wp:posOffset>
            </wp:positionH>
            <wp:positionV relativeFrom="paragraph">
              <wp:posOffset>2635885</wp:posOffset>
            </wp:positionV>
            <wp:extent cx="1456690" cy="1272540"/>
            <wp:effectExtent l="0" t="0" r="381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56690" cy="127254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71552" behindDoc="0" locked="0" layoutInCell="1" allowOverlap="1" wp14:anchorId="70EFF733" wp14:editId="7FDD4683">
            <wp:simplePos x="0" y="0"/>
            <wp:positionH relativeFrom="column">
              <wp:posOffset>-95885</wp:posOffset>
            </wp:positionH>
            <wp:positionV relativeFrom="paragraph">
              <wp:posOffset>1475105</wp:posOffset>
            </wp:positionV>
            <wp:extent cx="1635125" cy="941705"/>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35125" cy="94170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72576" behindDoc="0" locked="0" layoutInCell="1" allowOverlap="1" wp14:anchorId="40C6183F" wp14:editId="38DD11A1">
            <wp:simplePos x="0" y="0"/>
            <wp:positionH relativeFrom="column">
              <wp:posOffset>1576705</wp:posOffset>
            </wp:positionH>
            <wp:positionV relativeFrom="paragraph">
              <wp:posOffset>1424403</wp:posOffset>
            </wp:positionV>
            <wp:extent cx="1360170" cy="1054735"/>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0170" cy="1054735"/>
                    </a:xfrm>
                    <a:prstGeom prst="rect">
                      <a:avLst/>
                    </a:prstGeom>
                  </pic:spPr>
                </pic:pic>
              </a:graphicData>
            </a:graphic>
            <wp14:sizeRelH relativeFrom="page">
              <wp14:pctWidth>0</wp14:pctWidth>
            </wp14:sizeRelH>
            <wp14:sizeRelV relativeFrom="page">
              <wp14:pctHeight>0</wp14:pctHeight>
            </wp14:sizeRelV>
          </wp:anchor>
        </w:drawing>
      </w:r>
      <w:r w:rsidR="00BA4658" w:rsidRPr="0072536A">
        <w:rPr>
          <w:noProof/>
        </w:rPr>
        <w:t xml:space="preserve">As it can be seen on Figure </w:t>
      </w:r>
      <w:r w:rsidR="000E371C" w:rsidRPr="0072536A">
        <w:rPr>
          <w:noProof/>
        </w:rPr>
        <w:t>4</w:t>
      </w:r>
      <w:r w:rsidR="00BA4658" w:rsidRPr="0072536A">
        <w:rPr>
          <w:noProof/>
        </w:rPr>
        <w:t xml:space="preserve"> (c</w:t>
      </w:r>
      <w:r w:rsidR="005F4595" w:rsidRPr="0072536A">
        <w:rPr>
          <w:noProof/>
        </w:rPr>
        <w:t>,d</w:t>
      </w:r>
      <w:r w:rsidR="00BA4658" w:rsidRPr="0072536A">
        <w:rPr>
          <w:noProof/>
        </w:rPr>
        <w:t xml:space="preserve">) there is a jump of slip-factor in a different time for different particles because of dependence of slip-factor on </w:t>
      </w:r>
      <m:oMath>
        <m:r>
          <w:rPr>
            <w:rFonts w:ascii="Cambria Math" w:hAnsi="Cambria Math"/>
            <w:noProof/>
          </w:rPr>
          <m:t>δ</m:t>
        </m:r>
      </m:oMath>
      <w:r w:rsidR="00BA4658" w:rsidRPr="0072536A">
        <w:rPr>
          <w:noProof/>
        </w:rPr>
        <w:t xml:space="preserve">. Obviously, after the jump, particles with a negative value of the slip-factor will not be in a stable region, since the polarity of the retaining barriers changes and will tend to leave the phase plane, as it can be seen on Figure </w:t>
      </w:r>
      <w:r w:rsidR="000E371C" w:rsidRPr="0072536A">
        <w:rPr>
          <w:noProof/>
        </w:rPr>
        <w:t>4</w:t>
      </w:r>
      <w:r w:rsidR="00BA4658" w:rsidRPr="0072536A">
        <w:rPr>
          <w:noProof/>
        </w:rPr>
        <w:t xml:space="preserve"> (a</w:t>
      </w:r>
      <w:r w:rsidR="005F4595" w:rsidRPr="0072536A">
        <w:rPr>
          <w:noProof/>
        </w:rPr>
        <w:t>, c, d</w:t>
      </w:r>
      <w:r w:rsidR="00BA4658" w:rsidRPr="0072536A">
        <w:rPr>
          <w:noProof/>
        </w:rPr>
        <w:t xml:space="preserve">). Also, due to the momentum spread, there is an asymmetry of the phase portrait relate to the zero value of the momentum spread </w:t>
      </w:r>
      <m:oMath>
        <m:f>
          <m:fPr>
            <m:ctrlPr>
              <w:rPr>
                <w:rFonts w:ascii="Cambria Math" w:hAnsi="Cambria Math"/>
                <w:i/>
                <w:noProof/>
              </w:rPr>
            </m:ctrlPr>
          </m:fPr>
          <m:num>
            <m:r>
              <w:rPr>
                <w:rFonts w:ascii="Cambria Math" w:hAnsi="Cambria Math"/>
                <w:noProof/>
              </w:rPr>
              <m:t>dp</m:t>
            </m:r>
          </m:num>
          <m:den>
            <m:r>
              <w:rPr>
                <w:rFonts w:ascii="Cambria Math" w:hAnsi="Cambria Math"/>
                <w:noProof/>
              </w:rPr>
              <m:t>p</m:t>
            </m:r>
          </m:den>
        </m:f>
      </m:oMath>
      <w:r w:rsidR="00BA4658" w:rsidRPr="0072536A">
        <w:rPr>
          <w:noProof/>
        </w:rPr>
        <w:t>.</w:t>
      </w:r>
    </w:p>
    <w:p w14:paraId="1ADDDF0E" w14:textId="3738315D" w:rsidR="00B70D71" w:rsidRPr="0072536A" w:rsidRDefault="00B70D71" w:rsidP="00B70D71">
      <w:pPr>
        <w:pStyle w:val="JACoWBodyTextIndent"/>
        <w:numPr>
          <w:ilvl w:val="0"/>
          <w:numId w:val="29"/>
        </w:numPr>
        <w:rPr>
          <w:noProof/>
        </w:rPr>
      </w:pPr>
      <w:r w:rsidRPr="0072536A">
        <w:rPr>
          <w:noProof/>
        </w:rPr>
        <w:t xml:space="preserve">                                         b)</w:t>
      </w:r>
    </w:p>
    <w:p w14:paraId="01CA7ECD" w14:textId="48F084A8" w:rsidR="00B70D71" w:rsidRPr="0072536A" w:rsidRDefault="00B70D71" w:rsidP="00B70D71">
      <w:pPr>
        <w:pStyle w:val="JACoWBodyTextIndent"/>
        <w:ind w:firstLine="357"/>
        <w:rPr>
          <w:noProof/>
        </w:rPr>
      </w:pPr>
      <w:r w:rsidRPr="0072536A">
        <w:rPr>
          <w:noProof/>
        </w:rPr>
        <w:t>с)                                             d)</w:t>
      </w:r>
    </w:p>
    <w:p w14:paraId="4E1DEA89" w14:textId="10C42511" w:rsidR="00B70D71" w:rsidRPr="0072536A" w:rsidRDefault="00B70D71" w:rsidP="00B70D71">
      <w:pPr>
        <w:pStyle w:val="FigureCaptionMultiLine"/>
        <w:rPr>
          <w:bCs/>
          <w:noProof/>
        </w:rPr>
      </w:pPr>
      <w:r w:rsidRPr="0072536A">
        <w:rPr>
          <w:noProof/>
        </w:rPr>
        <w:t xml:space="preserve">Figure </w:t>
      </w:r>
      <w:r w:rsidRPr="0072536A">
        <w:rPr>
          <w:noProof/>
        </w:rPr>
        <w:t>4</w:t>
      </w:r>
      <w:r w:rsidR="00050B3C" w:rsidRPr="0072536A">
        <w:rPr>
          <w:noProof/>
        </w:rPr>
        <w:t>:</w:t>
      </w:r>
      <w:r w:rsidRPr="0072536A">
        <w:rPr>
          <w:bCs/>
          <w:noProof/>
          <w:kern w:val="16"/>
          <w:sz w:val="22"/>
          <w:szCs w:val="22"/>
        </w:rPr>
        <w:t xml:space="preserve"> </w:t>
      </w:r>
      <w:r w:rsidRPr="0072536A">
        <w:rPr>
          <w:bCs/>
          <w:noProof/>
        </w:rPr>
        <w:t>Crossing of the transition energy by a jump taking into account the second order of the slip-factor</w:t>
      </w:r>
      <w:r w:rsidRPr="0072536A">
        <w:rPr>
          <w:bCs/>
          <w:noProof/>
        </w:rPr>
        <w:t xml:space="preserve">: </w:t>
      </w:r>
      <w:r w:rsidRPr="00B70D71">
        <w:rPr>
          <w:bCs/>
          <w:noProof/>
        </w:rPr>
        <w:t>a) Blurring the phase space</w:t>
      </w:r>
      <w:r w:rsidRPr="0072536A">
        <w:rPr>
          <w:bCs/>
          <w:noProof/>
        </w:rPr>
        <w:t xml:space="preserve"> in barrier bucket RF</w:t>
      </w:r>
      <w:r w:rsidRPr="00B70D71">
        <w:rPr>
          <w:bCs/>
          <w:noProof/>
        </w:rPr>
        <w:t xml:space="preserve">; b) jump of transition energy </w:t>
      </w:r>
      <m:oMath>
        <m:sSub>
          <m:sSubPr>
            <m:ctrlPr>
              <w:rPr>
                <w:rFonts w:ascii="Cambria Math" w:hAnsi="Cambria Math"/>
                <w:bCs/>
                <w:i/>
                <w:noProof/>
              </w:rPr>
            </m:ctrlPr>
          </m:sSubPr>
          <m:e>
            <m:r>
              <w:rPr>
                <w:rFonts w:ascii="Cambria Math" w:hAnsi="Cambria Math"/>
                <w:noProof/>
              </w:rPr>
              <m:t>γ</m:t>
            </m:r>
          </m:e>
          <m:sub>
            <m:r>
              <w:rPr>
                <w:rFonts w:ascii="Cambria Math" w:hAnsi="Cambria Math"/>
                <w:noProof/>
              </w:rPr>
              <m:t>tr</m:t>
            </m:r>
          </m:sub>
        </m:sSub>
      </m:oMath>
      <w:r w:rsidRPr="00B70D71">
        <w:rPr>
          <w:bCs/>
          <w:noProof/>
        </w:rPr>
        <w:t xml:space="preserve"> (blue dots), </w:t>
      </w:r>
      <m:oMath>
        <m:r>
          <w:rPr>
            <w:rFonts w:ascii="Cambria Math" w:hAnsi="Cambria Math"/>
            <w:noProof/>
          </w:rPr>
          <m:t>γ</m:t>
        </m:r>
      </m:oMath>
      <w:r w:rsidRPr="00B70D71">
        <w:rPr>
          <w:bCs/>
          <w:noProof/>
        </w:rPr>
        <w:t xml:space="preserve"> – gamma particles (red dots)</w:t>
      </w:r>
      <w:r w:rsidRPr="0072536A">
        <w:rPr>
          <w:bCs/>
          <w:noProof/>
        </w:rPr>
        <w:t>;</w:t>
      </w:r>
      <w:r w:rsidR="001B77FE" w:rsidRPr="0072536A">
        <w:rPr>
          <w:bCs/>
          <w:noProof/>
        </w:rPr>
        <w:t xml:space="preserve"> </w:t>
      </w:r>
      <w:r w:rsidRPr="00B70D71">
        <w:rPr>
          <w:bCs/>
          <w:noProof/>
        </w:rPr>
        <w:t xml:space="preserve">c) Jump of the slip-factor </w:t>
      </w:r>
      <m:oMath>
        <m:sSub>
          <m:sSubPr>
            <m:ctrlPr>
              <w:rPr>
                <w:rFonts w:ascii="Cambria Math" w:hAnsi="Cambria Math"/>
                <w:bCs/>
                <w:i/>
                <w:noProof/>
              </w:rPr>
            </m:ctrlPr>
          </m:sSubPr>
          <m:e>
            <m:r>
              <w:rPr>
                <w:rFonts w:ascii="Cambria Math" w:hAnsi="Cambria Math"/>
                <w:noProof/>
              </w:rPr>
              <m:t>η=η</m:t>
            </m:r>
          </m:e>
          <m:sub>
            <m:r>
              <w:rPr>
                <w:rFonts w:ascii="Cambria Math" w:hAnsi="Cambria Math"/>
                <w:noProof/>
              </w:rPr>
              <m:t>0</m:t>
            </m:r>
          </m:sub>
        </m:sSub>
        <m:r>
          <w:rPr>
            <w:rFonts w:ascii="Cambria Math" w:hAnsi="Cambria Math"/>
            <w:noProof/>
          </w:rPr>
          <m:t>+</m:t>
        </m:r>
        <m:sSub>
          <m:sSubPr>
            <m:ctrlPr>
              <w:rPr>
                <w:rFonts w:ascii="Cambria Math" w:hAnsi="Cambria Math"/>
                <w:bCs/>
                <w:i/>
                <w:noProof/>
              </w:rPr>
            </m:ctrlPr>
          </m:sSubPr>
          <m:e>
            <m:r>
              <w:rPr>
                <w:rFonts w:ascii="Cambria Math" w:hAnsi="Cambria Math"/>
                <w:noProof/>
              </w:rPr>
              <m:t>η</m:t>
            </m:r>
          </m:e>
          <m:sub>
            <m:r>
              <w:rPr>
                <w:rFonts w:ascii="Cambria Math" w:hAnsi="Cambria Math"/>
                <w:noProof/>
              </w:rPr>
              <m:t>1</m:t>
            </m:r>
          </m:sub>
        </m:sSub>
        <m:r>
          <w:rPr>
            <w:rFonts w:ascii="Cambria Math" w:hAnsi="Cambria Math"/>
            <w:noProof/>
          </w:rPr>
          <m:t>δ</m:t>
        </m:r>
      </m:oMath>
      <w:r w:rsidRPr="00B70D71">
        <w:rPr>
          <w:bCs/>
          <w:noProof/>
        </w:rPr>
        <w:t xml:space="preserve">; d) </w:t>
      </w:r>
      <w:r w:rsidR="001B77FE" w:rsidRPr="0072536A">
        <w:rPr>
          <w:bCs/>
          <w:noProof/>
        </w:rPr>
        <w:t>other scale of jump.</w:t>
      </w:r>
    </w:p>
    <w:p w14:paraId="2BBDA0C0" w14:textId="721E8E92" w:rsidR="00BA4658" w:rsidRPr="0072536A" w:rsidRDefault="00BA4658" w:rsidP="000E371C">
      <w:pPr>
        <w:pStyle w:val="JACoWBodyTextIndent"/>
        <w:rPr>
          <w:noProof/>
        </w:rPr>
      </w:pPr>
      <w:r w:rsidRPr="0072536A">
        <w:rPr>
          <w:noProof/>
        </w:rPr>
        <w:t xml:space="preserve">It can be seen that after the jump itself, not all particles are retained inside the separatrix due to the change of the polarity of the RF voltage of retaining barriers. Let’s review Figure </w:t>
      </w:r>
      <w:r w:rsidR="00566FC9" w:rsidRPr="0072536A">
        <w:rPr>
          <w:noProof/>
        </w:rPr>
        <w:t>4</w:t>
      </w:r>
      <w:r w:rsidRPr="0072536A">
        <w:rPr>
          <w:noProof/>
        </w:rPr>
        <w:t xml:space="preserve">(a), it represents </w:t>
      </w:r>
      <w:r w:rsidR="00562390" w:rsidRPr="0072536A">
        <w:rPr>
          <w:noProof/>
        </w:rPr>
        <w:t xml:space="preserve">the </w:t>
      </w:r>
      <w:r w:rsidR="00441911" w:rsidRPr="0072536A">
        <w:rPr>
          <w:noProof/>
        </w:rPr>
        <w:t>blur</w:t>
      </w:r>
      <w:r w:rsidR="00562390" w:rsidRPr="0072536A">
        <w:rPr>
          <w:noProof/>
        </w:rPr>
        <w:t>ring</w:t>
      </w:r>
      <w:r w:rsidR="00441911" w:rsidRPr="0072536A">
        <w:rPr>
          <w:noProof/>
        </w:rPr>
        <w:t xml:space="preserve"> </w:t>
      </w:r>
      <w:r w:rsidR="00562390" w:rsidRPr="0072536A">
        <w:rPr>
          <w:noProof/>
        </w:rPr>
        <w:t>of</w:t>
      </w:r>
      <w:r w:rsidRPr="0072536A">
        <w:rPr>
          <w:noProof/>
        </w:rPr>
        <w:t xml:space="preserve"> phase </w:t>
      </w:r>
      <w:r w:rsidRPr="0072536A">
        <w:rPr>
          <w:noProof/>
        </w:rPr>
        <w:t>space. Before the jump (</w:t>
      </w:r>
      <m:oMath>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r>
          <w:rPr>
            <w:rFonts w:ascii="Cambria Math" w:hAnsi="Cambria Math"/>
            <w:noProof/>
          </w:rPr>
          <m:t>&lt;0</m:t>
        </m:r>
      </m:oMath>
      <w:r w:rsidRPr="0072536A">
        <w:rPr>
          <w:noProof/>
        </w:rPr>
        <w:t xml:space="preserve">) particles with negative </w:t>
      </w:r>
      <m:oMath>
        <m:r>
          <w:rPr>
            <w:rFonts w:ascii="Cambria Math" w:hAnsi="Cambria Math"/>
            <w:noProof/>
          </w:rPr>
          <m:t>δ&lt;0</m:t>
        </m:r>
      </m:oMath>
      <w:r w:rsidRPr="0072536A">
        <w:rPr>
          <w:noProof/>
        </w:rPr>
        <w:t xml:space="preserve"> have a slip-factor value </w:t>
      </w:r>
      <m:oMath>
        <m:r>
          <w:rPr>
            <w:rFonts w:ascii="Cambria Math" w:hAnsi="Cambria Math"/>
            <w:noProof/>
          </w:rPr>
          <m:t>η</m:t>
        </m:r>
      </m:oMath>
      <w:r w:rsidRPr="0072536A">
        <w:rPr>
          <w:noProof/>
        </w:rPr>
        <w:t xml:space="preserve"> closer to zero than particles with positive </w:t>
      </w:r>
      <m:oMath>
        <m:r>
          <w:rPr>
            <w:rFonts w:ascii="Cambria Math" w:hAnsi="Cambria Math"/>
            <w:noProof/>
          </w:rPr>
          <m:t>δ&gt;0</m:t>
        </m:r>
      </m:oMath>
      <w:r w:rsidRPr="0072536A">
        <w:rPr>
          <w:noProof/>
        </w:rPr>
        <w:t xml:space="preserve">. Because of this, the phase plane behaves asymmetrically, since the total value of the slip-factor affects the dynamics and change coordinate </w:t>
      </w:r>
      <m:oMath>
        <m:r>
          <w:rPr>
            <w:rFonts w:ascii="Cambria Math" w:hAnsi="Cambria Math"/>
            <w:noProof/>
          </w:rPr>
          <m:t>τ.</m:t>
        </m:r>
      </m:oMath>
      <w:r w:rsidRPr="0072536A">
        <w:rPr>
          <w:noProof/>
        </w:rPr>
        <w:t xml:space="preserve"> Thus, the particles accumulate in the area of the left barrier. During the jump, the RF is turned off and does not affect the dynamics. After the jump (</w:t>
      </w:r>
      <m:oMath>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r>
          <w:rPr>
            <w:rFonts w:ascii="Cambria Math" w:hAnsi="Cambria Math"/>
            <w:noProof/>
          </w:rPr>
          <m:t>&gt;0</m:t>
        </m:r>
      </m:oMath>
      <w:r w:rsidRPr="0072536A">
        <w:rPr>
          <w:noProof/>
        </w:rPr>
        <w:t xml:space="preserve">) the particle distribution is shifted to the left edge and now the opposite is true – for particles with positive </w:t>
      </w:r>
      <m:oMath>
        <m:r>
          <w:rPr>
            <w:rFonts w:ascii="Cambria Math" w:hAnsi="Cambria Math"/>
            <w:noProof/>
          </w:rPr>
          <m:t>δ&gt;0</m:t>
        </m:r>
      </m:oMath>
      <w:r w:rsidRPr="0072536A">
        <w:rPr>
          <w:noProof/>
        </w:rPr>
        <w:t xml:space="preserve"> the value of the slip-factor </w:t>
      </w:r>
      <m:oMath>
        <m:r>
          <w:rPr>
            <w:rFonts w:ascii="Cambria Math" w:hAnsi="Cambria Math"/>
            <w:noProof/>
          </w:rPr>
          <m:t>η</m:t>
        </m:r>
      </m:oMath>
      <w:r w:rsidRPr="0072536A">
        <w:rPr>
          <w:noProof/>
        </w:rPr>
        <w:t xml:space="preserve"> is closer to zero, than for particles with </w:t>
      </w:r>
      <m:oMath>
        <m:r>
          <w:rPr>
            <w:rFonts w:ascii="Cambria Math" w:hAnsi="Cambria Math"/>
            <w:noProof/>
          </w:rPr>
          <m:t>δ&lt;0</m:t>
        </m:r>
      </m:oMath>
      <w:r w:rsidRPr="0072536A">
        <w:rPr>
          <w:noProof/>
        </w:rPr>
        <w:t>. Those particles that turned out to be on the left in the area of the RF barrier (with reversed polarity) due to the proximity to the zero value of the slip-factor, do not have time to stay in the separatrix.</w:t>
      </w:r>
    </w:p>
    <w:p w14:paraId="24CC9DF3" w14:textId="77777777" w:rsidR="00BA4658" w:rsidRPr="0072536A" w:rsidRDefault="00BA4658" w:rsidP="00BA4658">
      <w:pPr>
        <w:pStyle w:val="JACoWSectionHeading"/>
        <w:rPr>
          <w:noProof/>
          <w:lang w:val="en-GB"/>
        </w:rPr>
      </w:pPr>
      <w:r w:rsidRPr="0072536A">
        <w:rPr>
          <w:noProof/>
          <w:lang w:val="en-GB"/>
        </w:rPr>
        <w:t>CONCLUSION</w:t>
      </w:r>
    </w:p>
    <w:p w14:paraId="58D42F98" w14:textId="77777777" w:rsidR="00BA4658" w:rsidRPr="0072536A" w:rsidRDefault="00BA4658" w:rsidP="000E371C">
      <w:pPr>
        <w:pStyle w:val="JACoWBodyTextIndent"/>
        <w:rPr>
          <w:noProof/>
        </w:rPr>
      </w:pPr>
      <w:r w:rsidRPr="0072536A">
        <w:rPr>
          <w:noProof/>
        </w:rPr>
        <w:t>In this paper, the dynamics of the longitudinal motion of particles in an RF accelerating system of the Barrier Bucket type at a transition energy jump near the transition is considered. The influence of the second order slip-factor and space charge during the transition is considered. When the critical energy jumps, the working points changes, dynamic apertures are considered for them.</w:t>
      </w:r>
    </w:p>
    <w:p w14:paraId="5F32BC86" w14:textId="718F7E8C" w:rsidR="00BA4658" w:rsidRPr="0072536A" w:rsidRDefault="00BA4658" w:rsidP="000E371C">
      <w:pPr>
        <w:pStyle w:val="JACoWBodyTextIndent"/>
        <w:rPr>
          <w:noProof/>
        </w:rPr>
      </w:pPr>
      <w:r w:rsidRPr="0072536A">
        <w:rPr>
          <w:noProof/>
        </w:rPr>
        <w:t xml:space="preserve">During </w:t>
      </w:r>
      <w:r w:rsidR="00EC0014" w:rsidRPr="0072536A">
        <w:rPr>
          <w:noProof/>
        </w:rPr>
        <w:t>modelling</w:t>
      </w:r>
      <w:r w:rsidRPr="0072536A">
        <w:rPr>
          <w:noProof/>
        </w:rPr>
        <w:t xml:space="preserve"> and calculations, it was found that with a transition energy jump, the determining factor, which influence on the stability of the particles inside the Barrier Bucket RF system is the second order of slip-factor. It depends on momentum spread and can determine the maximum momentum spread for the transition energy crossing in a jump-scheme without loss. Also, it is necessary to take into account the space charge and impedances. </w:t>
      </w:r>
      <w:r w:rsidR="00562390" w:rsidRPr="0072536A">
        <w:rPr>
          <w:noProof/>
        </w:rPr>
        <w:t>These problems require further research.</w:t>
      </w:r>
    </w:p>
    <w:p w14:paraId="38774682" w14:textId="77777777" w:rsidR="00BA4658" w:rsidRPr="0072536A" w:rsidRDefault="00BA4658" w:rsidP="00BA4658">
      <w:pPr>
        <w:pStyle w:val="JACoWSectionHeading"/>
        <w:rPr>
          <w:noProof/>
          <w:lang w:val="en-GB"/>
        </w:rPr>
      </w:pPr>
      <w:r w:rsidRPr="0072536A">
        <w:rPr>
          <w:noProof/>
          <w:lang w:val="en-GB"/>
        </w:rPr>
        <w:t>References</w:t>
      </w:r>
    </w:p>
    <w:p w14:paraId="52D8BD4C" w14:textId="77777777" w:rsidR="00BA4658" w:rsidRPr="0072536A" w:rsidRDefault="00BA4658" w:rsidP="00BA4658">
      <w:pPr>
        <w:pStyle w:val="JACoWReferencewhen9Refs"/>
        <w:rPr>
          <w:noProof/>
        </w:rPr>
      </w:pPr>
      <w:r w:rsidRPr="0072536A">
        <w:rPr>
          <w:noProof/>
        </w:rPr>
        <w:t>[1]</w:t>
      </w:r>
      <w:r w:rsidRPr="0072536A">
        <w:rPr>
          <w:noProof/>
        </w:rPr>
        <w:tab/>
        <w:t xml:space="preserve">Syresin, E. M., Butenko, A. V., Zenkevich, P. R., Kolokolchikov, S. D., Kostromin, S. A., Meshkov, I. N., Mityanina, N. V., Senichev, Y. V., Sidorin, A. O., &amp; Trubnikov, G. V. (2021). Formation of Polarized Proton Beams in the NICA Collider-Accelerator Complex. Physics of Particles and Nuclei, 52(5), 997-1017. </w:t>
      </w:r>
      <w:hyperlink r:id="rId24" w:history="1">
        <w:r w:rsidRPr="0072536A">
          <w:rPr>
            <w:rStyle w:val="aa"/>
            <w:noProof/>
            <w:color w:val="auto"/>
            <w:u w:val="none"/>
          </w:rPr>
          <w:t>https://doi.org/10.1134/S1063779621050051</w:t>
        </w:r>
      </w:hyperlink>
      <w:r w:rsidRPr="0072536A">
        <w:rPr>
          <w:noProof/>
        </w:rPr>
        <w:t xml:space="preserve"> p22-26</w:t>
      </w:r>
    </w:p>
    <w:p w14:paraId="5FE2DECE" w14:textId="6B79F381" w:rsidR="00BA4658" w:rsidRPr="0072536A" w:rsidRDefault="00BA4658" w:rsidP="00BA4658">
      <w:pPr>
        <w:pStyle w:val="JACoWReferencewhen9Refs"/>
        <w:rPr>
          <w:noProof/>
        </w:rPr>
      </w:pPr>
      <w:r w:rsidRPr="0072536A">
        <w:rPr>
          <w:noProof/>
        </w:rPr>
        <w:t>[2]</w:t>
      </w:r>
      <w:r w:rsidRPr="0072536A">
        <w:rPr>
          <w:noProof/>
        </w:rPr>
        <w:tab/>
        <w:t>K. Y. Ng. Physics of Intensity Dependent Beam Instabilities. Fermilab-FN-0713(2002)</w:t>
      </w:r>
    </w:p>
    <w:p w14:paraId="25E27D66" w14:textId="29FCF3AF" w:rsidR="00464664" w:rsidRPr="0072536A" w:rsidRDefault="00BA4658" w:rsidP="00464664">
      <w:pPr>
        <w:pStyle w:val="JACoWReferencewhen9Refs"/>
        <w:rPr>
          <w:noProof/>
        </w:rPr>
      </w:pPr>
      <w:r w:rsidRPr="0072536A">
        <w:rPr>
          <w:noProof/>
        </w:rPr>
        <w:t>[3]</w:t>
      </w:r>
      <w:r w:rsidRPr="0072536A">
        <w:rPr>
          <w:noProof/>
        </w:rPr>
        <w:tab/>
        <w:t>F. Schmidt, P. Skowronski, V. Lebedev, A. Valishev. Higher Order Dispersion and Momentum Compaction in MAD-X/PTC using NormalForm. CERN-ACC-NOTE-2018-006</w:t>
      </w:r>
    </w:p>
    <w:p w14:paraId="61DD3351" w14:textId="72F34E4C" w:rsidR="00BA4658" w:rsidRPr="0072536A" w:rsidRDefault="00464664" w:rsidP="00464664">
      <w:pPr>
        <w:pStyle w:val="JACoWReferencewhen9Refs"/>
        <w:rPr>
          <w:noProof/>
        </w:rPr>
      </w:pPr>
      <w:r w:rsidRPr="0072536A">
        <w:rPr>
          <w:noProof/>
        </w:rPr>
        <w:t>[4]</w:t>
      </w:r>
      <w:r w:rsidRPr="0072536A">
        <w:rPr>
          <w:noProof/>
        </w:rPr>
        <w:tab/>
      </w:r>
      <w:r w:rsidR="00BA4658" w:rsidRPr="0072536A">
        <w:rPr>
          <w:noProof/>
        </w:rPr>
        <w:t>Hans Stockhorst, Takeshi Katayama, Rudolf Maier. Beam Cooling at COSY and HESR Theory and Simulation – Part 1 Theory. Forschungszentrum Jülich GmbH Zentralbibliothek, Verlag Jülich. ISBN 978-3-95806-127-9(2016) p161-171.</w:t>
      </w:r>
    </w:p>
    <w:p w14:paraId="59E1AA19" w14:textId="52C8D6DA" w:rsidR="00363717" w:rsidRPr="0072536A" w:rsidRDefault="00363717" w:rsidP="00BA4658">
      <w:pPr>
        <w:rPr>
          <w:noProof/>
        </w:rPr>
      </w:pPr>
    </w:p>
    <w:sectPr w:rsidR="00363717" w:rsidRPr="0072536A" w:rsidSect="00F043CC">
      <w:footnotePr>
        <w:pos w:val="beneathText"/>
        <w:numFmt w:val="chicago"/>
      </w:footnotePr>
      <w:endnotePr>
        <w:numFmt w:val="decimal"/>
      </w:endnotePr>
      <w:type w:val="continuous"/>
      <w:pgSz w:w="11907" w:h="16840" w:code="9"/>
      <w:pgMar w:top="2098" w:right="1134" w:bottom="1077" w:left="1134"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7715E8" w14:textId="77777777" w:rsidR="002350F0" w:rsidRDefault="002350F0"/>
  </w:endnote>
  <w:endnote w:type="continuationSeparator" w:id="0">
    <w:p w14:paraId="0AA4307F" w14:textId="77777777" w:rsidR="002350F0" w:rsidRDefault="002350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10000000" w:usb2="00000000" w:usb3="00000000" w:csb0="80000001" w:csb1="00000000"/>
    <w:embedRegular r:id="rId1" w:fontKey="{D042929D-CDE6-3949-8B84-0DB2972B0994}"/>
  </w:font>
  <w:font w:name="Times New Roman">
    <w:panose1 w:val="02020603050405020304"/>
    <w:charset w:val="00"/>
    <w:family w:val="roman"/>
    <w:pitch w:val="variable"/>
    <w:sig w:usb0="E0002EFF" w:usb1="C000785B" w:usb2="00000009" w:usb3="00000000" w:csb0="000001FF" w:csb1="00000000"/>
    <w:embedRegular r:id="rId2" w:fontKey="{BC54D8C9-4A96-5E4B-BF74-7C9F4F411A98}"/>
    <w:embedBold r:id="rId3" w:fontKey="{D6FB4FDE-45A3-2F49-96E8-D85524E8089D}"/>
    <w:embedItalic r:id="rId4" w:fontKey="{A90D3E25-359A-5748-B200-1A0C04AFFFC6}"/>
    <w:embedBoldItalic r:id="rId5" w:fontKey="{B517037D-35F1-4542-A5C4-03483E8500C4}"/>
  </w:font>
  <w:font w:name="Courier New">
    <w:panose1 w:val="02070309020205020404"/>
    <w:charset w:val="00"/>
    <w:family w:val="modern"/>
    <w:pitch w:val="fixed"/>
    <w:sig w:usb0="E0002EFF" w:usb1="C0007843" w:usb2="00000009" w:usb3="00000000" w:csb0="000001FF" w:csb1="00000000"/>
    <w:embedRegular r:id="rId6" w:fontKey="{1C260031-2761-7D4A-99B4-687DB3F247B8}"/>
  </w:font>
  <w:font w:name="Wingdings">
    <w:panose1 w:val="05000000000000000000"/>
    <w:charset w:val="00"/>
    <w:family w:val="decorative"/>
    <w:pitch w:val="variable"/>
    <w:sig w:usb0="00000003" w:usb1="00000000" w:usb2="00000000" w:usb3="00000000" w:csb0="80000001" w:csb1="00000000"/>
    <w:embedRegular r:id="rId7" w:fontKey="{4C3BAA9F-D8D0-5D4E-A959-63E212106A54}"/>
  </w:font>
  <w:font w:name="Times">
    <w:altName w:val="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embedBold r:id="rId12" w:fontKey="{CAE337B7-8D49-D54A-8554-689EE356018F}"/>
    <w:embedBoldItalic r:id="rId13" w:fontKey="{F5C568F9-1D18-FA45-9970-FEA8B8EE49C1}"/>
  </w:font>
  <w:font w:name="Cambria">
    <w:panose1 w:val="02040503050406030204"/>
    <w:charset w:val="00"/>
    <w:family w:val="roman"/>
    <w:pitch w:val="variable"/>
    <w:sig w:usb0="E00002FF" w:usb1="400004FF" w:usb2="00000000" w:usb3="00000000" w:csb0="0000019F" w:csb1="00000000"/>
    <w:embedRegular r:id="rId14" w:fontKey="{87CA14F6-807F-ED48-86AB-1FA4D150DB7B}"/>
    <w:embedBold r:id="rId15" w:fontKey="{84D84BE6-1EB8-4C43-B3E8-113EA4986437}"/>
    <w:embedItalic r:id="rId16" w:fontKey="{1387EBE2-8101-0440-8CAA-ECC4A668588A}"/>
    <w:embedBoldItalic r:id="rId17" w:fontKey="{7EAA2EE6-1C5B-8843-B250-0FF1CCB71DC6}"/>
  </w:font>
  <w:font w:name="Liberation Mono">
    <w:altName w:val="Calibri"/>
    <w:panose1 w:val="020B0604020202020204"/>
    <w:charset w:val="00"/>
    <w:family w:val="modern"/>
    <w:pitch w:val="fixed"/>
    <w:sig w:usb0="E0000AFF" w:usb1="500078FF" w:usb2="00000001" w:usb3="00000000" w:csb0="000001BF" w:csb1="00000000"/>
  </w:font>
  <w:font w:name="Tahoma">
    <w:panose1 w:val="020B0604030504040204"/>
    <w:charset w:val="00"/>
    <w:family w:val="swiss"/>
    <w:pitch w:val="variable"/>
    <w:sig w:usb0="E1002EFF" w:usb1="C000605B" w:usb2="00000029" w:usb3="00000000" w:csb0="000101FF" w:csb1="00000000"/>
    <w:embedRegular r:id="rId18" w:fontKey="{BF08032A-6B87-B24C-9871-C7EF6D819F24}"/>
  </w:font>
  <w:font w:name="Consolas">
    <w:panose1 w:val="020B0609020204030204"/>
    <w:charset w:val="00"/>
    <w:family w:val="modern"/>
    <w:pitch w:val="fixed"/>
    <w:sig w:usb0="E10006FF" w:usb1="4000FCFF" w:usb2="00000009" w:usb3="00000000" w:csb0="0000019F" w:csb1="00000000"/>
    <w:embedRegular r:id="rId19" w:fontKey="{6EF15C5B-9F48-8A47-8728-B1A77F4ADA74}"/>
  </w:font>
  <w:font w:name="Calibri">
    <w:panose1 w:val="020F0502020204030204"/>
    <w:charset w:val="00"/>
    <w:family w:val="swiss"/>
    <w:pitch w:val="variable"/>
    <w:sig w:usb0="E0002AFF" w:usb1="C000ACFF" w:usb2="00000009" w:usb3="00000000" w:csb0="000001FF" w:csb1="00000000"/>
    <w:embedRegular r:id="rId20" w:fontKey="{0CF6E3F1-383F-6444-8EAA-0B58793A8BB0}"/>
    <w:embedItalic r:id="rId21" w:fontKey="{95581781-4DD5-F94F-90E9-C33C3CD778E2}"/>
  </w:font>
  <w:font w:name="Cambria Math">
    <w:panose1 w:val="02040503050406030204"/>
    <w:charset w:val="00"/>
    <w:family w:val="roman"/>
    <w:pitch w:val="variable"/>
    <w:sig w:usb0="E00002FF" w:usb1="420024FF" w:usb2="00000000" w:usb3="00000000" w:csb0="0000019F" w:csb1="00000000"/>
    <w:embedRegular r:id="rId22" w:fontKey="{5614FF64-4339-3C40-8E19-2181C468C2D0}"/>
    <w:embedItalic r:id="rId23" w:fontKey="{D1D5747F-86DA-CA42-8C1B-DB3FA09FECD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614E0" w14:textId="77777777" w:rsidR="002350F0" w:rsidRDefault="002350F0">
      <w:r>
        <w:separator/>
      </w:r>
    </w:p>
  </w:footnote>
  <w:footnote w:type="continuationSeparator" w:id="0">
    <w:p w14:paraId="033D7D4C" w14:textId="77777777" w:rsidR="002350F0" w:rsidRDefault="002350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58D40C"/>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33CA23EA"/>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3270694E"/>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AACA95B8"/>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EDB6FCCC"/>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BC6BB9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654F7EA"/>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D64F0BC"/>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228641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4A506F9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45A126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92E6B59"/>
    <w:multiLevelType w:val="hybridMultilevel"/>
    <w:tmpl w:val="DC625032"/>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1324CD7"/>
    <w:multiLevelType w:val="hybridMultilevel"/>
    <w:tmpl w:val="0C5A38BE"/>
    <w:lvl w:ilvl="0" w:tplc="6D8E591C">
      <w:start w:val="1"/>
      <w:numFmt w:val="bullet"/>
      <w:pStyle w:val="JACoWBulletedList"/>
      <w:lvlText w:val=""/>
      <w:lvlJc w:val="left"/>
      <w:pPr>
        <w:tabs>
          <w:tab w:val="num" w:pos="344"/>
        </w:tabs>
        <w:ind w:left="344" w:hanging="202"/>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3" w15:restartNumberingAfterBreak="0">
    <w:nsid w:val="135555B5"/>
    <w:multiLevelType w:val="hybridMultilevel"/>
    <w:tmpl w:val="8CB8DD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EA3E2E"/>
    <w:multiLevelType w:val="multilevel"/>
    <w:tmpl w:val="40C6752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A5D75BF"/>
    <w:multiLevelType w:val="hybridMultilevel"/>
    <w:tmpl w:val="7E66783C"/>
    <w:lvl w:ilvl="0" w:tplc="33D86D3E">
      <w:start w:val="1"/>
      <w:numFmt w:val="lowerLetter"/>
      <w:lvlText w:val="%1)"/>
      <w:lvlJc w:val="left"/>
      <w:pPr>
        <w:ind w:left="547" w:hanging="360"/>
      </w:pPr>
      <w:rPr>
        <w:rFonts w:hint="default"/>
      </w:rPr>
    </w:lvl>
    <w:lvl w:ilvl="1" w:tplc="04190019" w:tentative="1">
      <w:start w:val="1"/>
      <w:numFmt w:val="lowerLetter"/>
      <w:lvlText w:val="%2."/>
      <w:lvlJc w:val="left"/>
      <w:pPr>
        <w:ind w:left="1267" w:hanging="360"/>
      </w:pPr>
    </w:lvl>
    <w:lvl w:ilvl="2" w:tplc="0419001B" w:tentative="1">
      <w:start w:val="1"/>
      <w:numFmt w:val="lowerRoman"/>
      <w:lvlText w:val="%3."/>
      <w:lvlJc w:val="right"/>
      <w:pPr>
        <w:ind w:left="1987" w:hanging="180"/>
      </w:pPr>
    </w:lvl>
    <w:lvl w:ilvl="3" w:tplc="0419000F" w:tentative="1">
      <w:start w:val="1"/>
      <w:numFmt w:val="decimal"/>
      <w:lvlText w:val="%4."/>
      <w:lvlJc w:val="left"/>
      <w:pPr>
        <w:ind w:left="2707" w:hanging="360"/>
      </w:pPr>
    </w:lvl>
    <w:lvl w:ilvl="4" w:tplc="04190019" w:tentative="1">
      <w:start w:val="1"/>
      <w:numFmt w:val="lowerLetter"/>
      <w:lvlText w:val="%5."/>
      <w:lvlJc w:val="left"/>
      <w:pPr>
        <w:ind w:left="3427" w:hanging="360"/>
      </w:pPr>
    </w:lvl>
    <w:lvl w:ilvl="5" w:tplc="0419001B" w:tentative="1">
      <w:start w:val="1"/>
      <w:numFmt w:val="lowerRoman"/>
      <w:lvlText w:val="%6."/>
      <w:lvlJc w:val="right"/>
      <w:pPr>
        <w:ind w:left="4147" w:hanging="180"/>
      </w:pPr>
    </w:lvl>
    <w:lvl w:ilvl="6" w:tplc="0419000F" w:tentative="1">
      <w:start w:val="1"/>
      <w:numFmt w:val="decimal"/>
      <w:lvlText w:val="%7."/>
      <w:lvlJc w:val="left"/>
      <w:pPr>
        <w:ind w:left="4867" w:hanging="360"/>
      </w:pPr>
    </w:lvl>
    <w:lvl w:ilvl="7" w:tplc="04190019" w:tentative="1">
      <w:start w:val="1"/>
      <w:numFmt w:val="lowerLetter"/>
      <w:lvlText w:val="%8."/>
      <w:lvlJc w:val="left"/>
      <w:pPr>
        <w:ind w:left="5587" w:hanging="360"/>
      </w:pPr>
    </w:lvl>
    <w:lvl w:ilvl="8" w:tplc="0419001B" w:tentative="1">
      <w:start w:val="1"/>
      <w:numFmt w:val="lowerRoman"/>
      <w:lvlText w:val="%9."/>
      <w:lvlJc w:val="right"/>
      <w:pPr>
        <w:ind w:left="6307" w:hanging="180"/>
      </w:pPr>
    </w:lvl>
  </w:abstractNum>
  <w:abstractNum w:abstractNumId="16" w15:restartNumberingAfterBreak="0">
    <w:nsid w:val="3B737CDA"/>
    <w:multiLevelType w:val="hybridMultilevel"/>
    <w:tmpl w:val="99667B7E"/>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EF90EFD"/>
    <w:multiLevelType w:val="hybridMultilevel"/>
    <w:tmpl w:val="59FA4BF6"/>
    <w:lvl w:ilvl="0" w:tplc="0807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8" w15:restartNumberingAfterBreak="0">
    <w:nsid w:val="44635A35"/>
    <w:multiLevelType w:val="hybridMultilevel"/>
    <w:tmpl w:val="DFA6737A"/>
    <w:lvl w:ilvl="0" w:tplc="B80C1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F72675"/>
    <w:multiLevelType w:val="hybridMultilevel"/>
    <w:tmpl w:val="252A499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56D856CC"/>
    <w:multiLevelType w:val="hybridMultilevel"/>
    <w:tmpl w:val="238CF9E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5C1427A8"/>
    <w:multiLevelType w:val="hybridMultilevel"/>
    <w:tmpl w:val="205E0C46"/>
    <w:lvl w:ilvl="0" w:tplc="4DE2586A">
      <w:start w:val="1"/>
      <w:numFmt w:val="decimal"/>
      <w:lvlText w:val="%1"/>
      <w:lvlJc w:val="left"/>
      <w:pPr>
        <w:tabs>
          <w:tab w:val="num" w:pos="360"/>
        </w:tabs>
        <w:ind w:left="360" w:hanging="360"/>
      </w:pPr>
      <w:rPr>
        <w:rFonts w:ascii="Times" w:hAnsi="Times" w:hint="default"/>
        <w:b/>
        <w:i w:val="0"/>
        <w:sz w:val="24"/>
      </w:rPr>
    </w:lvl>
    <w:lvl w:ilvl="1" w:tplc="3724E022">
      <w:numFmt w:val="none"/>
      <w:lvlText w:val=""/>
      <w:lvlJc w:val="left"/>
      <w:pPr>
        <w:tabs>
          <w:tab w:val="num" w:pos="360"/>
        </w:tabs>
      </w:pPr>
    </w:lvl>
    <w:lvl w:ilvl="2" w:tplc="3BA20238">
      <w:numFmt w:val="none"/>
      <w:lvlText w:val=""/>
      <w:lvlJc w:val="left"/>
      <w:pPr>
        <w:tabs>
          <w:tab w:val="num" w:pos="360"/>
        </w:tabs>
      </w:pPr>
    </w:lvl>
    <w:lvl w:ilvl="3" w:tplc="998E4A0A">
      <w:numFmt w:val="none"/>
      <w:lvlText w:val=""/>
      <w:lvlJc w:val="left"/>
      <w:pPr>
        <w:tabs>
          <w:tab w:val="num" w:pos="360"/>
        </w:tabs>
      </w:pPr>
    </w:lvl>
    <w:lvl w:ilvl="4" w:tplc="C4D83908">
      <w:numFmt w:val="none"/>
      <w:lvlText w:val=""/>
      <w:lvlJc w:val="left"/>
      <w:pPr>
        <w:tabs>
          <w:tab w:val="num" w:pos="360"/>
        </w:tabs>
      </w:pPr>
    </w:lvl>
    <w:lvl w:ilvl="5" w:tplc="78FE03DA">
      <w:numFmt w:val="none"/>
      <w:lvlText w:val=""/>
      <w:lvlJc w:val="left"/>
      <w:pPr>
        <w:tabs>
          <w:tab w:val="num" w:pos="360"/>
        </w:tabs>
      </w:pPr>
    </w:lvl>
    <w:lvl w:ilvl="6" w:tplc="24AAE1CA">
      <w:numFmt w:val="none"/>
      <w:lvlText w:val=""/>
      <w:lvlJc w:val="left"/>
      <w:pPr>
        <w:tabs>
          <w:tab w:val="num" w:pos="360"/>
        </w:tabs>
      </w:pPr>
    </w:lvl>
    <w:lvl w:ilvl="7" w:tplc="AC7C8E80">
      <w:numFmt w:val="none"/>
      <w:lvlText w:val=""/>
      <w:lvlJc w:val="left"/>
      <w:pPr>
        <w:tabs>
          <w:tab w:val="num" w:pos="360"/>
        </w:tabs>
      </w:pPr>
    </w:lvl>
    <w:lvl w:ilvl="8" w:tplc="5EA8CA18">
      <w:numFmt w:val="none"/>
      <w:lvlText w:val=""/>
      <w:lvlJc w:val="left"/>
      <w:pPr>
        <w:tabs>
          <w:tab w:val="num" w:pos="360"/>
        </w:tabs>
      </w:pPr>
    </w:lvl>
  </w:abstractNum>
  <w:abstractNum w:abstractNumId="22" w15:restartNumberingAfterBreak="0">
    <w:nsid w:val="5CCD6524"/>
    <w:multiLevelType w:val="hybridMultilevel"/>
    <w:tmpl w:val="6F40700A"/>
    <w:lvl w:ilvl="0" w:tplc="E78698FC">
      <w:start w:val="1"/>
      <w:numFmt w:val="lowerLetter"/>
      <w:lvlText w:val="%1)"/>
      <w:lvlJc w:val="left"/>
      <w:pPr>
        <w:ind w:left="547" w:hanging="360"/>
      </w:pPr>
      <w:rPr>
        <w:rFonts w:hint="default"/>
      </w:rPr>
    </w:lvl>
    <w:lvl w:ilvl="1" w:tplc="04190019" w:tentative="1">
      <w:start w:val="1"/>
      <w:numFmt w:val="lowerLetter"/>
      <w:lvlText w:val="%2."/>
      <w:lvlJc w:val="left"/>
      <w:pPr>
        <w:ind w:left="1267" w:hanging="360"/>
      </w:pPr>
    </w:lvl>
    <w:lvl w:ilvl="2" w:tplc="0419001B" w:tentative="1">
      <w:start w:val="1"/>
      <w:numFmt w:val="lowerRoman"/>
      <w:lvlText w:val="%3."/>
      <w:lvlJc w:val="right"/>
      <w:pPr>
        <w:ind w:left="1987" w:hanging="180"/>
      </w:pPr>
    </w:lvl>
    <w:lvl w:ilvl="3" w:tplc="0419000F" w:tentative="1">
      <w:start w:val="1"/>
      <w:numFmt w:val="decimal"/>
      <w:lvlText w:val="%4."/>
      <w:lvlJc w:val="left"/>
      <w:pPr>
        <w:ind w:left="2707" w:hanging="360"/>
      </w:pPr>
    </w:lvl>
    <w:lvl w:ilvl="4" w:tplc="04190019" w:tentative="1">
      <w:start w:val="1"/>
      <w:numFmt w:val="lowerLetter"/>
      <w:lvlText w:val="%5."/>
      <w:lvlJc w:val="left"/>
      <w:pPr>
        <w:ind w:left="3427" w:hanging="360"/>
      </w:pPr>
    </w:lvl>
    <w:lvl w:ilvl="5" w:tplc="0419001B" w:tentative="1">
      <w:start w:val="1"/>
      <w:numFmt w:val="lowerRoman"/>
      <w:lvlText w:val="%6."/>
      <w:lvlJc w:val="right"/>
      <w:pPr>
        <w:ind w:left="4147" w:hanging="180"/>
      </w:pPr>
    </w:lvl>
    <w:lvl w:ilvl="6" w:tplc="0419000F" w:tentative="1">
      <w:start w:val="1"/>
      <w:numFmt w:val="decimal"/>
      <w:lvlText w:val="%7."/>
      <w:lvlJc w:val="left"/>
      <w:pPr>
        <w:ind w:left="4867" w:hanging="360"/>
      </w:pPr>
    </w:lvl>
    <w:lvl w:ilvl="7" w:tplc="04190019" w:tentative="1">
      <w:start w:val="1"/>
      <w:numFmt w:val="lowerLetter"/>
      <w:lvlText w:val="%8."/>
      <w:lvlJc w:val="left"/>
      <w:pPr>
        <w:ind w:left="5587" w:hanging="360"/>
      </w:pPr>
    </w:lvl>
    <w:lvl w:ilvl="8" w:tplc="0419001B" w:tentative="1">
      <w:start w:val="1"/>
      <w:numFmt w:val="lowerRoman"/>
      <w:lvlText w:val="%9."/>
      <w:lvlJc w:val="right"/>
      <w:pPr>
        <w:ind w:left="6307" w:hanging="180"/>
      </w:pPr>
    </w:lvl>
  </w:abstractNum>
  <w:abstractNum w:abstractNumId="23" w15:restartNumberingAfterBreak="0">
    <w:nsid w:val="5EFC4232"/>
    <w:multiLevelType w:val="hybridMultilevel"/>
    <w:tmpl w:val="72B044C4"/>
    <w:lvl w:ilvl="0" w:tplc="0409000F">
      <w:start w:val="1"/>
      <w:numFmt w:val="decimal"/>
      <w:lvlText w:val="%1."/>
      <w:lvlJc w:val="left"/>
      <w:pPr>
        <w:ind w:left="3195" w:hanging="360"/>
      </w:pPr>
      <w:rPr>
        <w:rFont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24" w15:restartNumberingAfterBreak="0">
    <w:nsid w:val="67016AE4"/>
    <w:multiLevelType w:val="hybridMultilevel"/>
    <w:tmpl w:val="F82663BE"/>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5" w15:restartNumberingAfterBreak="0">
    <w:nsid w:val="694A0248"/>
    <w:multiLevelType w:val="hybridMultilevel"/>
    <w:tmpl w:val="7BD620F6"/>
    <w:lvl w:ilvl="0" w:tplc="CCF4351E">
      <w:start w:val="1"/>
      <w:numFmt w:val="decimal"/>
      <w:pStyle w:val="JACoWNumberedlist"/>
      <w:lvlText w:val="%1."/>
      <w:lvlJc w:val="left"/>
      <w:pPr>
        <w:ind w:left="2344" w:hanging="360"/>
      </w:pPr>
      <w:rPr>
        <w:rFonts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E8905F5E">
      <w:start w:val="1"/>
      <w:numFmt w:val="decimal"/>
      <w:lvlText w:val="%4."/>
      <w:lvlJc w:val="left"/>
      <w:pPr>
        <w:ind w:left="2344" w:hanging="360"/>
      </w:pPr>
      <w:rPr>
        <w:rFonts w:hint="default"/>
        <w:b w:val="0"/>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num w:numId="1">
    <w:abstractNumId w:val="21"/>
  </w:num>
  <w:num w:numId="2">
    <w:abstractNumId w:val="12"/>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0"/>
  </w:num>
  <w:num w:numId="15">
    <w:abstractNumId w:val="24"/>
  </w:num>
  <w:num w:numId="16">
    <w:abstractNumId w:val="23"/>
  </w:num>
  <w:num w:numId="17">
    <w:abstractNumId w:val="19"/>
  </w:num>
  <w:num w:numId="18">
    <w:abstractNumId w:val="17"/>
  </w:num>
  <w:num w:numId="19">
    <w:abstractNumId w:val="25"/>
  </w:num>
  <w:num w:numId="20">
    <w:abstractNumId w:val="18"/>
  </w:num>
  <w:num w:numId="21">
    <w:abstractNumId w:val="12"/>
  </w:num>
  <w:num w:numId="22">
    <w:abstractNumId w:val="12"/>
  </w:num>
  <w:num w:numId="23">
    <w:abstractNumId w:val="25"/>
  </w:num>
  <w:num w:numId="24">
    <w:abstractNumId w:val="13"/>
  </w:num>
  <w:num w:numId="25">
    <w:abstractNumId w:val="20"/>
  </w:num>
  <w:num w:numId="26">
    <w:abstractNumId w:val="15"/>
  </w:num>
  <w:num w:numId="27">
    <w:abstractNumId w:val="16"/>
  </w:num>
  <w:num w:numId="28">
    <w:abstractNumId w:val="22"/>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embedTrueTypeFont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de-DE"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ru-RU" w:vendorID="64" w:dllVersion="4096" w:nlCheck="1" w:checkStyle="0"/>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357"/>
  <w:autoHyphenation/>
  <w:hyphenationZone w:val="425"/>
  <w:drawingGridHorizontalSpacing w:val="29"/>
  <w:drawingGridVerticalSpacing w:val="187"/>
  <w:displayHorizontalDrawingGridEvery w:val="2"/>
  <w:displayVerticalDrawingGridEvery w:val="2"/>
  <w:noPunctuationKerning/>
  <w:characterSpacingControl w:val="doNotCompress"/>
  <w:hdrShapeDefaults>
    <o:shapedefaults v:ext="edit" spidmax="2049"/>
  </w:hdrShapeDefaults>
  <w:footnotePr>
    <w:pos w:val="beneathText"/>
    <w:numFmt w:val="chicago"/>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B63"/>
    <w:rsid w:val="00000DB8"/>
    <w:rsid w:val="00002360"/>
    <w:rsid w:val="000030C7"/>
    <w:rsid w:val="00007CCD"/>
    <w:rsid w:val="00011BB2"/>
    <w:rsid w:val="000120AA"/>
    <w:rsid w:val="00012754"/>
    <w:rsid w:val="00013861"/>
    <w:rsid w:val="00013ABB"/>
    <w:rsid w:val="00013D04"/>
    <w:rsid w:val="000160F5"/>
    <w:rsid w:val="000179B6"/>
    <w:rsid w:val="00020432"/>
    <w:rsid w:val="0002257C"/>
    <w:rsid w:val="00023333"/>
    <w:rsid w:val="00024E77"/>
    <w:rsid w:val="000259C8"/>
    <w:rsid w:val="000264AD"/>
    <w:rsid w:val="000305F3"/>
    <w:rsid w:val="000312DC"/>
    <w:rsid w:val="000321B1"/>
    <w:rsid w:val="000322EF"/>
    <w:rsid w:val="000334AD"/>
    <w:rsid w:val="000339EC"/>
    <w:rsid w:val="00034E19"/>
    <w:rsid w:val="00041FEC"/>
    <w:rsid w:val="00042A9C"/>
    <w:rsid w:val="00042B73"/>
    <w:rsid w:val="000460AE"/>
    <w:rsid w:val="00046FE8"/>
    <w:rsid w:val="00047219"/>
    <w:rsid w:val="00050A30"/>
    <w:rsid w:val="00050B3C"/>
    <w:rsid w:val="00052CB4"/>
    <w:rsid w:val="00053CF4"/>
    <w:rsid w:val="00056950"/>
    <w:rsid w:val="00056E9E"/>
    <w:rsid w:val="00061CC1"/>
    <w:rsid w:val="000634BB"/>
    <w:rsid w:val="000643D5"/>
    <w:rsid w:val="00066F1A"/>
    <w:rsid w:val="00070532"/>
    <w:rsid w:val="000726F3"/>
    <w:rsid w:val="00072FF4"/>
    <w:rsid w:val="0007331E"/>
    <w:rsid w:val="00074291"/>
    <w:rsid w:val="00074A20"/>
    <w:rsid w:val="000752BF"/>
    <w:rsid w:val="0007678C"/>
    <w:rsid w:val="00076F9F"/>
    <w:rsid w:val="0008212B"/>
    <w:rsid w:val="000836F2"/>
    <w:rsid w:val="00083FA2"/>
    <w:rsid w:val="00084085"/>
    <w:rsid w:val="000859BC"/>
    <w:rsid w:val="000879AB"/>
    <w:rsid w:val="00087B99"/>
    <w:rsid w:val="00087D3D"/>
    <w:rsid w:val="00092076"/>
    <w:rsid w:val="000920EA"/>
    <w:rsid w:val="00094BA7"/>
    <w:rsid w:val="00096B6B"/>
    <w:rsid w:val="000974D8"/>
    <w:rsid w:val="000A1AED"/>
    <w:rsid w:val="000A1CA7"/>
    <w:rsid w:val="000A2162"/>
    <w:rsid w:val="000A2A9A"/>
    <w:rsid w:val="000A7737"/>
    <w:rsid w:val="000B1371"/>
    <w:rsid w:val="000B29DE"/>
    <w:rsid w:val="000B7069"/>
    <w:rsid w:val="000C1534"/>
    <w:rsid w:val="000C1815"/>
    <w:rsid w:val="000C27C1"/>
    <w:rsid w:val="000C7727"/>
    <w:rsid w:val="000C7DD5"/>
    <w:rsid w:val="000D0EE2"/>
    <w:rsid w:val="000D3DAF"/>
    <w:rsid w:val="000D4C5C"/>
    <w:rsid w:val="000D6A43"/>
    <w:rsid w:val="000E0E16"/>
    <w:rsid w:val="000E1BEA"/>
    <w:rsid w:val="000E1EAA"/>
    <w:rsid w:val="000E28FD"/>
    <w:rsid w:val="000E309A"/>
    <w:rsid w:val="000E33E1"/>
    <w:rsid w:val="000E34D4"/>
    <w:rsid w:val="000E371C"/>
    <w:rsid w:val="000E38F0"/>
    <w:rsid w:val="000E57D6"/>
    <w:rsid w:val="000E5C8A"/>
    <w:rsid w:val="000E7615"/>
    <w:rsid w:val="000F18A9"/>
    <w:rsid w:val="000F1BAC"/>
    <w:rsid w:val="000F3F19"/>
    <w:rsid w:val="000F6832"/>
    <w:rsid w:val="001020F0"/>
    <w:rsid w:val="00103192"/>
    <w:rsid w:val="001035CD"/>
    <w:rsid w:val="001042DC"/>
    <w:rsid w:val="00104779"/>
    <w:rsid w:val="00104B6A"/>
    <w:rsid w:val="00106DCF"/>
    <w:rsid w:val="00112568"/>
    <w:rsid w:val="00112CA3"/>
    <w:rsid w:val="00113B1E"/>
    <w:rsid w:val="00113EB7"/>
    <w:rsid w:val="0011613C"/>
    <w:rsid w:val="0011693D"/>
    <w:rsid w:val="00116CD3"/>
    <w:rsid w:val="00117DC0"/>
    <w:rsid w:val="00123677"/>
    <w:rsid w:val="00124C53"/>
    <w:rsid w:val="00127584"/>
    <w:rsid w:val="00133F79"/>
    <w:rsid w:val="0013468C"/>
    <w:rsid w:val="00134CD6"/>
    <w:rsid w:val="00134D02"/>
    <w:rsid w:val="00137E9E"/>
    <w:rsid w:val="0014145F"/>
    <w:rsid w:val="00142809"/>
    <w:rsid w:val="001458AE"/>
    <w:rsid w:val="00147417"/>
    <w:rsid w:val="001517C2"/>
    <w:rsid w:val="0015344C"/>
    <w:rsid w:val="00153CEA"/>
    <w:rsid w:val="00154786"/>
    <w:rsid w:val="0015557D"/>
    <w:rsid w:val="00156BF8"/>
    <w:rsid w:val="00157900"/>
    <w:rsid w:val="0016080C"/>
    <w:rsid w:val="001615D1"/>
    <w:rsid w:val="00162067"/>
    <w:rsid w:val="001630E8"/>
    <w:rsid w:val="00164A92"/>
    <w:rsid w:val="00165665"/>
    <w:rsid w:val="001663F5"/>
    <w:rsid w:val="00166737"/>
    <w:rsid w:val="001670AE"/>
    <w:rsid w:val="00171805"/>
    <w:rsid w:val="001721EF"/>
    <w:rsid w:val="0017430F"/>
    <w:rsid w:val="00174DE4"/>
    <w:rsid w:val="001822D4"/>
    <w:rsid w:val="00183020"/>
    <w:rsid w:val="00183A3C"/>
    <w:rsid w:val="00184226"/>
    <w:rsid w:val="00193D45"/>
    <w:rsid w:val="00195713"/>
    <w:rsid w:val="00196E58"/>
    <w:rsid w:val="0019740F"/>
    <w:rsid w:val="00197F96"/>
    <w:rsid w:val="001A2A88"/>
    <w:rsid w:val="001A4E1D"/>
    <w:rsid w:val="001A51A4"/>
    <w:rsid w:val="001A7620"/>
    <w:rsid w:val="001A76F3"/>
    <w:rsid w:val="001B0012"/>
    <w:rsid w:val="001B0226"/>
    <w:rsid w:val="001B025A"/>
    <w:rsid w:val="001B051D"/>
    <w:rsid w:val="001B365D"/>
    <w:rsid w:val="001B3A18"/>
    <w:rsid w:val="001B4D9B"/>
    <w:rsid w:val="001B5738"/>
    <w:rsid w:val="001B77FE"/>
    <w:rsid w:val="001C1F72"/>
    <w:rsid w:val="001C249E"/>
    <w:rsid w:val="001C63B1"/>
    <w:rsid w:val="001C66E7"/>
    <w:rsid w:val="001C6FFE"/>
    <w:rsid w:val="001D11F9"/>
    <w:rsid w:val="001D1E2F"/>
    <w:rsid w:val="001D3F8F"/>
    <w:rsid w:val="001D4D72"/>
    <w:rsid w:val="001D51BA"/>
    <w:rsid w:val="001D589B"/>
    <w:rsid w:val="001D5B04"/>
    <w:rsid w:val="001D6284"/>
    <w:rsid w:val="001D6D53"/>
    <w:rsid w:val="001D72B1"/>
    <w:rsid w:val="001E08FF"/>
    <w:rsid w:val="001E1D9B"/>
    <w:rsid w:val="001E2D0A"/>
    <w:rsid w:val="001E5A8D"/>
    <w:rsid w:val="001E600D"/>
    <w:rsid w:val="001E78D7"/>
    <w:rsid w:val="001E7987"/>
    <w:rsid w:val="001F001B"/>
    <w:rsid w:val="001F0A73"/>
    <w:rsid w:val="001F345C"/>
    <w:rsid w:val="001F4B40"/>
    <w:rsid w:val="001F586F"/>
    <w:rsid w:val="001F5C87"/>
    <w:rsid w:val="00200AA7"/>
    <w:rsid w:val="0020166C"/>
    <w:rsid w:val="00201BBF"/>
    <w:rsid w:val="00203434"/>
    <w:rsid w:val="002044BC"/>
    <w:rsid w:val="002220C1"/>
    <w:rsid w:val="00222B2A"/>
    <w:rsid w:val="0022320C"/>
    <w:rsid w:val="002235B0"/>
    <w:rsid w:val="00224B63"/>
    <w:rsid w:val="00224DC7"/>
    <w:rsid w:val="0022653C"/>
    <w:rsid w:val="00230405"/>
    <w:rsid w:val="00230B0C"/>
    <w:rsid w:val="00230FD4"/>
    <w:rsid w:val="00231578"/>
    <w:rsid w:val="00231EF7"/>
    <w:rsid w:val="00234D91"/>
    <w:rsid w:val="002350C2"/>
    <w:rsid w:val="002350F0"/>
    <w:rsid w:val="0023626E"/>
    <w:rsid w:val="002363EF"/>
    <w:rsid w:val="00237FC9"/>
    <w:rsid w:val="002428E5"/>
    <w:rsid w:val="00242FEB"/>
    <w:rsid w:val="0024303B"/>
    <w:rsid w:val="00243C3F"/>
    <w:rsid w:val="00244E8F"/>
    <w:rsid w:val="002457DA"/>
    <w:rsid w:val="00246525"/>
    <w:rsid w:val="00246CC5"/>
    <w:rsid w:val="002479E5"/>
    <w:rsid w:val="00251BA1"/>
    <w:rsid w:val="0025265D"/>
    <w:rsid w:val="00253001"/>
    <w:rsid w:val="00253F4C"/>
    <w:rsid w:val="0025549D"/>
    <w:rsid w:val="00256197"/>
    <w:rsid w:val="00260AAD"/>
    <w:rsid w:val="00262CBB"/>
    <w:rsid w:val="00262E0B"/>
    <w:rsid w:val="00263536"/>
    <w:rsid w:val="002642D5"/>
    <w:rsid w:val="0026595D"/>
    <w:rsid w:val="00272022"/>
    <w:rsid w:val="002742E8"/>
    <w:rsid w:val="00276784"/>
    <w:rsid w:val="00276CD2"/>
    <w:rsid w:val="00280D5D"/>
    <w:rsid w:val="00281C35"/>
    <w:rsid w:val="0028217A"/>
    <w:rsid w:val="00283D3F"/>
    <w:rsid w:val="002847D7"/>
    <w:rsid w:val="00286352"/>
    <w:rsid w:val="002868F9"/>
    <w:rsid w:val="00292CCB"/>
    <w:rsid w:val="0029322D"/>
    <w:rsid w:val="00293AFA"/>
    <w:rsid w:val="002A18A3"/>
    <w:rsid w:val="002A25E1"/>
    <w:rsid w:val="002A2611"/>
    <w:rsid w:val="002A3230"/>
    <w:rsid w:val="002A3595"/>
    <w:rsid w:val="002A4129"/>
    <w:rsid w:val="002B04DD"/>
    <w:rsid w:val="002B1D09"/>
    <w:rsid w:val="002B285F"/>
    <w:rsid w:val="002B3946"/>
    <w:rsid w:val="002B3C84"/>
    <w:rsid w:val="002B4E01"/>
    <w:rsid w:val="002B5375"/>
    <w:rsid w:val="002B553F"/>
    <w:rsid w:val="002B5873"/>
    <w:rsid w:val="002B6C38"/>
    <w:rsid w:val="002C1823"/>
    <w:rsid w:val="002C1B07"/>
    <w:rsid w:val="002C29D4"/>
    <w:rsid w:val="002C31F5"/>
    <w:rsid w:val="002C35E9"/>
    <w:rsid w:val="002C4825"/>
    <w:rsid w:val="002C6318"/>
    <w:rsid w:val="002C75A7"/>
    <w:rsid w:val="002D0904"/>
    <w:rsid w:val="002D2A47"/>
    <w:rsid w:val="002D4660"/>
    <w:rsid w:val="002D5D05"/>
    <w:rsid w:val="002D6CC9"/>
    <w:rsid w:val="002D7A70"/>
    <w:rsid w:val="002D7BCB"/>
    <w:rsid w:val="002E0A75"/>
    <w:rsid w:val="002E1B10"/>
    <w:rsid w:val="002E25B9"/>
    <w:rsid w:val="002E2790"/>
    <w:rsid w:val="002E3F0A"/>
    <w:rsid w:val="002E63EE"/>
    <w:rsid w:val="002E7FE6"/>
    <w:rsid w:val="002F19A4"/>
    <w:rsid w:val="002F33F6"/>
    <w:rsid w:val="002F45E5"/>
    <w:rsid w:val="002F62E4"/>
    <w:rsid w:val="002F64EC"/>
    <w:rsid w:val="002F7830"/>
    <w:rsid w:val="003003BA"/>
    <w:rsid w:val="00301263"/>
    <w:rsid w:val="003017FB"/>
    <w:rsid w:val="00301DD7"/>
    <w:rsid w:val="003037CD"/>
    <w:rsid w:val="003059D4"/>
    <w:rsid w:val="003109B7"/>
    <w:rsid w:val="00310C40"/>
    <w:rsid w:val="00312190"/>
    <w:rsid w:val="00313673"/>
    <w:rsid w:val="00314DD8"/>
    <w:rsid w:val="003167F2"/>
    <w:rsid w:val="00317EF5"/>
    <w:rsid w:val="003204D7"/>
    <w:rsid w:val="00323071"/>
    <w:rsid w:val="00327D81"/>
    <w:rsid w:val="003317EB"/>
    <w:rsid w:val="00333224"/>
    <w:rsid w:val="003343FC"/>
    <w:rsid w:val="0033459F"/>
    <w:rsid w:val="003412C6"/>
    <w:rsid w:val="003444F4"/>
    <w:rsid w:val="003447C9"/>
    <w:rsid w:val="00344F25"/>
    <w:rsid w:val="00345660"/>
    <w:rsid w:val="00351109"/>
    <w:rsid w:val="0035141C"/>
    <w:rsid w:val="00353DD9"/>
    <w:rsid w:val="00355963"/>
    <w:rsid w:val="00355ACD"/>
    <w:rsid w:val="003574D8"/>
    <w:rsid w:val="0036194C"/>
    <w:rsid w:val="00362807"/>
    <w:rsid w:val="00363717"/>
    <w:rsid w:val="0036387E"/>
    <w:rsid w:val="00363A01"/>
    <w:rsid w:val="00363F97"/>
    <w:rsid w:val="00365AA7"/>
    <w:rsid w:val="00366861"/>
    <w:rsid w:val="0036730E"/>
    <w:rsid w:val="00370789"/>
    <w:rsid w:val="00370F22"/>
    <w:rsid w:val="00371999"/>
    <w:rsid w:val="003723D1"/>
    <w:rsid w:val="00374198"/>
    <w:rsid w:val="00375CF3"/>
    <w:rsid w:val="003762B4"/>
    <w:rsid w:val="00376AE7"/>
    <w:rsid w:val="00376FE8"/>
    <w:rsid w:val="0037743E"/>
    <w:rsid w:val="00383DCE"/>
    <w:rsid w:val="00394F4B"/>
    <w:rsid w:val="003963BD"/>
    <w:rsid w:val="003A007C"/>
    <w:rsid w:val="003A23AA"/>
    <w:rsid w:val="003A2652"/>
    <w:rsid w:val="003A2EA5"/>
    <w:rsid w:val="003A575A"/>
    <w:rsid w:val="003A5888"/>
    <w:rsid w:val="003A6D17"/>
    <w:rsid w:val="003A6E3C"/>
    <w:rsid w:val="003B6127"/>
    <w:rsid w:val="003B6163"/>
    <w:rsid w:val="003B77D2"/>
    <w:rsid w:val="003C0637"/>
    <w:rsid w:val="003C078A"/>
    <w:rsid w:val="003C2B35"/>
    <w:rsid w:val="003C3928"/>
    <w:rsid w:val="003C3B01"/>
    <w:rsid w:val="003C450B"/>
    <w:rsid w:val="003C52DD"/>
    <w:rsid w:val="003C72D6"/>
    <w:rsid w:val="003D16E0"/>
    <w:rsid w:val="003D4DD7"/>
    <w:rsid w:val="003D5CFE"/>
    <w:rsid w:val="003D74E6"/>
    <w:rsid w:val="003D7F85"/>
    <w:rsid w:val="003E141A"/>
    <w:rsid w:val="003E150A"/>
    <w:rsid w:val="003E4017"/>
    <w:rsid w:val="003E4735"/>
    <w:rsid w:val="003E7DE4"/>
    <w:rsid w:val="003F141F"/>
    <w:rsid w:val="003F21B6"/>
    <w:rsid w:val="003F59DA"/>
    <w:rsid w:val="003F68BB"/>
    <w:rsid w:val="003F7D07"/>
    <w:rsid w:val="0040273F"/>
    <w:rsid w:val="00402767"/>
    <w:rsid w:val="004047BC"/>
    <w:rsid w:val="00404AD2"/>
    <w:rsid w:val="00407053"/>
    <w:rsid w:val="0041146C"/>
    <w:rsid w:val="004125CD"/>
    <w:rsid w:val="00414910"/>
    <w:rsid w:val="00415054"/>
    <w:rsid w:val="00415740"/>
    <w:rsid w:val="00415810"/>
    <w:rsid w:val="00415C65"/>
    <w:rsid w:val="00416283"/>
    <w:rsid w:val="00416AD7"/>
    <w:rsid w:val="004200D6"/>
    <w:rsid w:val="00423885"/>
    <w:rsid w:val="00424847"/>
    <w:rsid w:val="004305F8"/>
    <w:rsid w:val="00431C40"/>
    <w:rsid w:val="0043666C"/>
    <w:rsid w:val="0044168C"/>
    <w:rsid w:val="0044185D"/>
    <w:rsid w:val="00441911"/>
    <w:rsid w:val="00442933"/>
    <w:rsid w:val="00442E1E"/>
    <w:rsid w:val="0044789D"/>
    <w:rsid w:val="00450CD1"/>
    <w:rsid w:val="00455B7E"/>
    <w:rsid w:val="0045620C"/>
    <w:rsid w:val="00456F32"/>
    <w:rsid w:val="004575E5"/>
    <w:rsid w:val="0045781D"/>
    <w:rsid w:val="00457859"/>
    <w:rsid w:val="00460114"/>
    <w:rsid w:val="00464470"/>
    <w:rsid w:val="00464664"/>
    <w:rsid w:val="00464BC8"/>
    <w:rsid w:val="00466DBD"/>
    <w:rsid w:val="00466E34"/>
    <w:rsid w:val="00470285"/>
    <w:rsid w:val="0047099A"/>
    <w:rsid w:val="00470E6B"/>
    <w:rsid w:val="00471306"/>
    <w:rsid w:val="0047339A"/>
    <w:rsid w:val="00473552"/>
    <w:rsid w:val="004743BF"/>
    <w:rsid w:val="00475F14"/>
    <w:rsid w:val="004770FF"/>
    <w:rsid w:val="00481A7F"/>
    <w:rsid w:val="00482845"/>
    <w:rsid w:val="00482B6F"/>
    <w:rsid w:val="00482EFD"/>
    <w:rsid w:val="0048465E"/>
    <w:rsid w:val="00487324"/>
    <w:rsid w:val="00491F27"/>
    <w:rsid w:val="0049346D"/>
    <w:rsid w:val="00497C61"/>
    <w:rsid w:val="004A1546"/>
    <w:rsid w:val="004A222C"/>
    <w:rsid w:val="004A258F"/>
    <w:rsid w:val="004A33B3"/>
    <w:rsid w:val="004A7EC2"/>
    <w:rsid w:val="004B0E16"/>
    <w:rsid w:val="004B1914"/>
    <w:rsid w:val="004C0E41"/>
    <w:rsid w:val="004C1448"/>
    <w:rsid w:val="004C2501"/>
    <w:rsid w:val="004C2FA0"/>
    <w:rsid w:val="004C326F"/>
    <w:rsid w:val="004C32D9"/>
    <w:rsid w:val="004C3FA9"/>
    <w:rsid w:val="004C7805"/>
    <w:rsid w:val="004C7B3E"/>
    <w:rsid w:val="004D0A4E"/>
    <w:rsid w:val="004D0F2E"/>
    <w:rsid w:val="004D2226"/>
    <w:rsid w:val="004D3336"/>
    <w:rsid w:val="004D3D3F"/>
    <w:rsid w:val="004D5B62"/>
    <w:rsid w:val="004E2AE5"/>
    <w:rsid w:val="004E730B"/>
    <w:rsid w:val="004F1273"/>
    <w:rsid w:val="004F12E4"/>
    <w:rsid w:val="004F1917"/>
    <w:rsid w:val="004F2A1D"/>
    <w:rsid w:val="004F3CBB"/>
    <w:rsid w:val="004F4079"/>
    <w:rsid w:val="004F42FD"/>
    <w:rsid w:val="004F4534"/>
    <w:rsid w:val="004F7C19"/>
    <w:rsid w:val="00500A60"/>
    <w:rsid w:val="00502B54"/>
    <w:rsid w:val="00502EEC"/>
    <w:rsid w:val="00503492"/>
    <w:rsid w:val="005050AC"/>
    <w:rsid w:val="00506C6C"/>
    <w:rsid w:val="00506C77"/>
    <w:rsid w:val="00506D70"/>
    <w:rsid w:val="00510CEC"/>
    <w:rsid w:val="005113D5"/>
    <w:rsid w:val="00512457"/>
    <w:rsid w:val="00512817"/>
    <w:rsid w:val="00512D78"/>
    <w:rsid w:val="00513757"/>
    <w:rsid w:val="005144BD"/>
    <w:rsid w:val="0051464B"/>
    <w:rsid w:val="00515141"/>
    <w:rsid w:val="00517415"/>
    <w:rsid w:val="005179F9"/>
    <w:rsid w:val="00517BF7"/>
    <w:rsid w:val="00520C3C"/>
    <w:rsid w:val="00520CA8"/>
    <w:rsid w:val="00520F79"/>
    <w:rsid w:val="00521A1C"/>
    <w:rsid w:val="005231CD"/>
    <w:rsid w:val="0052322A"/>
    <w:rsid w:val="00523585"/>
    <w:rsid w:val="005242C1"/>
    <w:rsid w:val="00525695"/>
    <w:rsid w:val="00527BC6"/>
    <w:rsid w:val="0053242D"/>
    <w:rsid w:val="00533A91"/>
    <w:rsid w:val="0053429F"/>
    <w:rsid w:val="0053537C"/>
    <w:rsid w:val="00536D1E"/>
    <w:rsid w:val="00541B68"/>
    <w:rsid w:val="00545331"/>
    <w:rsid w:val="00550344"/>
    <w:rsid w:val="005503DC"/>
    <w:rsid w:val="00551C35"/>
    <w:rsid w:val="00552435"/>
    <w:rsid w:val="005528B0"/>
    <w:rsid w:val="0055295C"/>
    <w:rsid w:val="00553403"/>
    <w:rsid w:val="00553BF4"/>
    <w:rsid w:val="00556FE1"/>
    <w:rsid w:val="00557827"/>
    <w:rsid w:val="00562390"/>
    <w:rsid w:val="005659FD"/>
    <w:rsid w:val="00566FC9"/>
    <w:rsid w:val="00570055"/>
    <w:rsid w:val="00571023"/>
    <w:rsid w:val="00572472"/>
    <w:rsid w:val="0057326B"/>
    <w:rsid w:val="005732FB"/>
    <w:rsid w:val="00576825"/>
    <w:rsid w:val="00576E98"/>
    <w:rsid w:val="005779BE"/>
    <w:rsid w:val="00580129"/>
    <w:rsid w:val="00581A33"/>
    <w:rsid w:val="005821D0"/>
    <w:rsid w:val="00583248"/>
    <w:rsid w:val="005833BD"/>
    <w:rsid w:val="00587206"/>
    <w:rsid w:val="00587745"/>
    <w:rsid w:val="005901B7"/>
    <w:rsid w:val="005909C8"/>
    <w:rsid w:val="00590A04"/>
    <w:rsid w:val="0059178E"/>
    <w:rsid w:val="00591ABD"/>
    <w:rsid w:val="00597699"/>
    <w:rsid w:val="005A01CC"/>
    <w:rsid w:val="005A2BEC"/>
    <w:rsid w:val="005A33A3"/>
    <w:rsid w:val="005A7749"/>
    <w:rsid w:val="005B366B"/>
    <w:rsid w:val="005B4790"/>
    <w:rsid w:val="005C0C67"/>
    <w:rsid w:val="005C1983"/>
    <w:rsid w:val="005C50D7"/>
    <w:rsid w:val="005C62D6"/>
    <w:rsid w:val="005C7091"/>
    <w:rsid w:val="005C7693"/>
    <w:rsid w:val="005C76DE"/>
    <w:rsid w:val="005C76FE"/>
    <w:rsid w:val="005D1220"/>
    <w:rsid w:val="005D1D59"/>
    <w:rsid w:val="005D4B67"/>
    <w:rsid w:val="005D568C"/>
    <w:rsid w:val="005D707E"/>
    <w:rsid w:val="005E0D2F"/>
    <w:rsid w:val="005E1A41"/>
    <w:rsid w:val="005E24F7"/>
    <w:rsid w:val="005E2946"/>
    <w:rsid w:val="005E4B50"/>
    <w:rsid w:val="005E6C69"/>
    <w:rsid w:val="005F038E"/>
    <w:rsid w:val="005F0A7A"/>
    <w:rsid w:val="005F1707"/>
    <w:rsid w:val="005F4595"/>
    <w:rsid w:val="005F47DE"/>
    <w:rsid w:val="005F66E9"/>
    <w:rsid w:val="005F6709"/>
    <w:rsid w:val="00601FCB"/>
    <w:rsid w:val="00604280"/>
    <w:rsid w:val="006058BA"/>
    <w:rsid w:val="00610912"/>
    <w:rsid w:val="00610E67"/>
    <w:rsid w:val="0061123B"/>
    <w:rsid w:val="0061379B"/>
    <w:rsid w:val="006173C4"/>
    <w:rsid w:val="00617974"/>
    <w:rsid w:val="00621BD3"/>
    <w:rsid w:val="0062238D"/>
    <w:rsid w:val="0062272E"/>
    <w:rsid w:val="006227CD"/>
    <w:rsid w:val="00622E8D"/>
    <w:rsid w:val="0062395B"/>
    <w:rsid w:val="00625DAF"/>
    <w:rsid w:val="0062615A"/>
    <w:rsid w:val="00627BA3"/>
    <w:rsid w:val="006349F9"/>
    <w:rsid w:val="00637081"/>
    <w:rsid w:val="0063734F"/>
    <w:rsid w:val="00637F3F"/>
    <w:rsid w:val="0064089E"/>
    <w:rsid w:val="00642B5B"/>
    <w:rsid w:val="00643762"/>
    <w:rsid w:val="0064388E"/>
    <w:rsid w:val="00643B6A"/>
    <w:rsid w:val="00647CEC"/>
    <w:rsid w:val="00647E18"/>
    <w:rsid w:val="0065308E"/>
    <w:rsid w:val="00653993"/>
    <w:rsid w:val="00654562"/>
    <w:rsid w:val="006560C3"/>
    <w:rsid w:val="00656A37"/>
    <w:rsid w:val="00657BC8"/>
    <w:rsid w:val="006604BF"/>
    <w:rsid w:val="006606AB"/>
    <w:rsid w:val="00662037"/>
    <w:rsid w:val="006622F4"/>
    <w:rsid w:val="00662324"/>
    <w:rsid w:val="00662C6C"/>
    <w:rsid w:val="00663FAF"/>
    <w:rsid w:val="006708F1"/>
    <w:rsid w:val="006719E2"/>
    <w:rsid w:val="00671A37"/>
    <w:rsid w:val="00673265"/>
    <w:rsid w:val="00676CF6"/>
    <w:rsid w:val="006773E4"/>
    <w:rsid w:val="006811B5"/>
    <w:rsid w:val="006824A6"/>
    <w:rsid w:val="00683E11"/>
    <w:rsid w:val="00684271"/>
    <w:rsid w:val="006845B5"/>
    <w:rsid w:val="006907B3"/>
    <w:rsid w:val="006912E0"/>
    <w:rsid w:val="00691AD8"/>
    <w:rsid w:val="006923BF"/>
    <w:rsid w:val="006926F9"/>
    <w:rsid w:val="00692879"/>
    <w:rsid w:val="00693E12"/>
    <w:rsid w:val="00695DAC"/>
    <w:rsid w:val="006970C6"/>
    <w:rsid w:val="006A095B"/>
    <w:rsid w:val="006A11F7"/>
    <w:rsid w:val="006A1E61"/>
    <w:rsid w:val="006A69B9"/>
    <w:rsid w:val="006A6BB6"/>
    <w:rsid w:val="006A769B"/>
    <w:rsid w:val="006A7B01"/>
    <w:rsid w:val="006B3194"/>
    <w:rsid w:val="006B5A1B"/>
    <w:rsid w:val="006B7AAA"/>
    <w:rsid w:val="006B7CC9"/>
    <w:rsid w:val="006C0462"/>
    <w:rsid w:val="006C09EF"/>
    <w:rsid w:val="006C117D"/>
    <w:rsid w:val="006C29FA"/>
    <w:rsid w:val="006C3F6B"/>
    <w:rsid w:val="006C4610"/>
    <w:rsid w:val="006C58CD"/>
    <w:rsid w:val="006C6043"/>
    <w:rsid w:val="006C7DD7"/>
    <w:rsid w:val="006D1219"/>
    <w:rsid w:val="006D274E"/>
    <w:rsid w:val="006D277F"/>
    <w:rsid w:val="006D57AE"/>
    <w:rsid w:val="006E25BD"/>
    <w:rsid w:val="006E3B0F"/>
    <w:rsid w:val="006E5C40"/>
    <w:rsid w:val="006E765C"/>
    <w:rsid w:val="006E7C52"/>
    <w:rsid w:val="006E7F7E"/>
    <w:rsid w:val="006F1665"/>
    <w:rsid w:val="006F44F3"/>
    <w:rsid w:val="006F4E4B"/>
    <w:rsid w:val="006F51F0"/>
    <w:rsid w:val="006F5964"/>
    <w:rsid w:val="006F69A8"/>
    <w:rsid w:val="006F6BAA"/>
    <w:rsid w:val="006F761D"/>
    <w:rsid w:val="007036CC"/>
    <w:rsid w:val="00704064"/>
    <w:rsid w:val="00705910"/>
    <w:rsid w:val="00707E26"/>
    <w:rsid w:val="0071508E"/>
    <w:rsid w:val="00720305"/>
    <w:rsid w:val="00720924"/>
    <w:rsid w:val="00721765"/>
    <w:rsid w:val="00722532"/>
    <w:rsid w:val="00722A5F"/>
    <w:rsid w:val="00722DEB"/>
    <w:rsid w:val="0072536A"/>
    <w:rsid w:val="00725476"/>
    <w:rsid w:val="00726191"/>
    <w:rsid w:val="007263D5"/>
    <w:rsid w:val="00726E9D"/>
    <w:rsid w:val="007304CD"/>
    <w:rsid w:val="00733470"/>
    <w:rsid w:val="00733D2E"/>
    <w:rsid w:val="00735A5F"/>
    <w:rsid w:val="00742DE6"/>
    <w:rsid w:val="00744C99"/>
    <w:rsid w:val="007465F3"/>
    <w:rsid w:val="007469C1"/>
    <w:rsid w:val="007478CB"/>
    <w:rsid w:val="0075081E"/>
    <w:rsid w:val="00754B26"/>
    <w:rsid w:val="00756040"/>
    <w:rsid w:val="0075617C"/>
    <w:rsid w:val="007561DC"/>
    <w:rsid w:val="00757AFD"/>
    <w:rsid w:val="00761218"/>
    <w:rsid w:val="007623C6"/>
    <w:rsid w:val="00762813"/>
    <w:rsid w:val="00764F7F"/>
    <w:rsid w:val="00765020"/>
    <w:rsid w:val="00766AF3"/>
    <w:rsid w:val="007715C6"/>
    <w:rsid w:val="007719C2"/>
    <w:rsid w:val="00771B5C"/>
    <w:rsid w:val="00771E97"/>
    <w:rsid w:val="007729C0"/>
    <w:rsid w:val="00774B5B"/>
    <w:rsid w:val="0077709B"/>
    <w:rsid w:val="00777415"/>
    <w:rsid w:val="00777FD0"/>
    <w:rsid w:val="0078021B"/>
    <w:rsid w:val="00781B9E"/>
    <w:rsid w:val="007828B2"/>
    <w:rsid w:val="00783F34"/>
    <w:rsid w:val="0079217E"/>
    <w:rsid w:val="00793874"/>
    <w:rsid w:val="00793DE9"/>
    <w:rsid w:val="007942C8"/>
    <w:rsid w:val="00795808"/>
    <w:rsid w:val="0079597D"/>
    <w:rsid w:val="0079632F"/>
    <w:rsid w:val="00796AE6"/>
    <w:rsid w:val="007974D1"/>
    <w:rsid w:val="007A0FA6"/>
    <w:rsid w:val="007A308E"/>
    <w:rsid w:val="007A3099"/>
    <w:rsid w:val="007A3A4B"/>
    <w:rsid w:val="007A4573"/>
    <w:rsid w:val="007A4C37"/>
    <w:rsid w:val="007A4DE9"/>
    <w:rsid w:val="007B00CC"/>
    <w:rsid w:val="007B1409"/>
    <w:rsid w:val="007B1A5A"/>
    <w:rsid w:val="007B2A7A"/>
    <w:rsid w:val="007B4F29"/>
    <w:rsid w:val="007B50CC"/>
    <w:rsid w:val="007B5D6A"/>
    <w:rsid w:val="007B7D38"/>
    <w:rsid w:val="007C3FB8"/>
    <w:rsid w:val="007C4BE1"/>
    <w:rsid w:val="007C5FC3"/>
    <w:rsid w:val="007C765B"/>
    <w:rsid w:val="007D07DA"/>
    <w:rsid w:val="007D0E5D"/>
    <w:rsid w:val="007D1859"/>
    <w:rsid w:val="007D1B74"/>
    <w:rsid w:val="007D1D1F"/>
    <w:rsid w:val="007D6EAE"/>
    <w:rsid w:val="007E0B19"/>
    <w:rsid w:val="007E3E4D"/>
    <w:rsid w:val="007E40B4"/>
    <w:rsid w:val="007E4CC2"/>
    <w:rsid w:val="007E7106"/>
    <w:rsid w:val="007F0E02"/>
    <w:rsid w:val="007F1863"/>
    <w:rsid w:val="007F1AA0"/>
    <w:rsid w:val="007F248E"/>
    <w:rsid w:val="007F29FF"/>
    <w:rsid w:val="007F33E6"/>
    <w:rsid w:val="007F51D4"/>
    <w:rsid w:val="007F6BAF"/>
    <w:rsid w:val="007F7397"/>
    <w:rsid w:val="007F7423"/>
    <w:rsid w:val="008001AA"/>
    <w:rsid w:val="00800210"/>
    <w:rsid w:val="00801CB2"/>
    <w:rsid w:val="00802734"/>
    <w:rsid w:val="008038A5"/>
    <w:rsid w:val="00803C80"/>
    <w:rsid w:val="00803D7E"/>
    <w:rsid w:val="00803E7E"/>
    <w:rsid w:val="0080588E"/>
    <w:rsid w:val="00806CA4"/>
    <w:rsid w:val="008104CC"/>
    <w:rsid w:val="0081054E"/>
    <w:rsid w:val="0081100E"/>
    <w:rsid w:val="00813138"/>
    <w:rsid w:val="00815922"/>
    <w:rsid w:val="00815DB3"/>
    <w:rsid w:val="00820E6D"/>
    <w:rsid w:val="00824252"/>
    <w:rsid w:val="00824F5B"/>
    <w:rsid w:val="0082594C"/>
    <w:rsid w:val="0082679D"/>
    <w:rsid w:val="008312C6"/>
    <w:rsid w:val="00831FDA"/>
    <w:rsid w:val="00832B1A"/>
    <w:rsid w:val="0083327C"/>
    <w:rsid w:val="00833428"/>
    <w:rsid w:val="00833A77"/>
    <w:rsid w:val="00833AF5"/>
    <w:rsid w:val="00836743"/>
    <w:rsid w:val="0084230F"/>
    <w:rsid w:val="00842686"/>
    <w:rsid w:val="008449F1"/>
    <w:rsid w:val="00844A34"/>
    <w:rsid w:val="00847A12"/>
    <w:rsid w:val="00847A56"/>
    <w:rsid w:val="00852CBA"/>
    <w:rsid w:val="00855D8E"/>
    <w:rsid w:val="00857936"/>
    <w:rsid w:val="00860EBC"/>
    <w:rsid w:val="00861298"/>
    <w:rsid w:val="00861CCB"/>
    <w:rsid w:val="00863094"/>
    <w:rsid w:val="00870DFC"/>
    <w:rsid w:val="008729D8"/>
    <w:rsid w:val="00872F5A"/>
    <w:rsid w:val="00874C1B"/>
    <w:rsid w:val="00874EE6"/>
    <w:rsid w:val="0087511D"/>
    <w:rsid w:val="00875D2B"/>
    <w:rsid w:val="0088036E"/>
    <w:rsid w:val="00880E9F"/>
    <w:rsid w:val="00882B4F"/>
    <w:rsid w:val="00883C0B"/>
    <w:rsid w:val="00887CE3"/>
    <w:rsid w:val="008905D3"/>
    <w:rsid w:val="0089090A"/>
    <w:rsid w:val="00891323"/>
    <w:rsid w:val="008928FF"/>
    <w:rsid w:val="0089317D"/>
    <w:rsid w:val="00895115"/>
    <w:rsid w:val="00895F27"/>
    <w:rsid w:val="008962AC"/>
    <w:rsid w:val="00897A88"/>
    <w:rsid w:val="008A0059"/>
    <w:rsid w:val="008A01FD"/>
    <w:rsid w:val="008A0449"/>
    <w:rsid w:val="008A115C"/>
    <w:rsid w:val="008A2B11"/>
    <w:rsid w:val="008A2D01"/>
    <w:rsid w:val="008A3D9D"/>
    <w:rsid w:val="008A5300"/>
    <w:rsid w:val="008A7998"/>
    <w:rsid w:val="008B10C8"/>
    <w:rsid w:val="008B129E"/>
    <w:rsid w:val="008B1AA1"/>
    <w:rsid w:val="008B1BA4"/>
    <w:rsid w:val="008B1F0F"/>
    <w:rsid w:val="008B5D52"/>
    <w:rsid w:val="008B7036"/>
    <w:rsid w:val="008C1AA1"/>
    <w:rsid w:val="008C232F"/>
    <w:rsid w:val="008C2C45"/>
    <w:rsid w:val="008C430B"/>
    <w:rsid w:val="008D1DF8"/>
    <w:rsid w:val="008D2A83"/>
    <w:rsid w:val="008D451B"/>
    <w:rsid w:val="008D7118"/>
    <w:rsid w:val="008D7BA2"/>
    <w:rsid w:val="008E0616"/>
    <w:rsid w:val="008E288A"/>
    <w:rsid w:val="008E54E5"/>
    <w:rsid w:val="008F312D"/>
    <w:rsid w:val="008F5E79"/>
    <w:rsid w:val="008F65E7"/>
    <w:rsid w:val="008F6688"/>
    <w:rsid w:val="008F6BFE"/>
    <w:rsid w:val="008F6E35"/>
    <w:rsid w:val="008F7483"/>
    <w:rsid w:val="00900521"/>
    <w:rsid w:val="009014E5"/>
    <w:rsid w:val="009026BB"/>
    <w:rsid w:val="00903AC0"/>
    <w:rsid w:val="00905A3A"/>
    <w:rsid w:val="00907533"/>
    <w:rsid w:val="00910B4C"/>
    <w:rsid w:val="0091363D"/>
    <w:rsid w:val="00914423"/>
    <w:rsid w:val="00914F8F"/>
    <w:rsid w:val="009155A1"/>
    <w:rsid w:val="0091644D"/>
    <w:rsid w:val="00917711"/>
    <w:rsid w:val="009201DC"/>
    <w:rsid w:val="0092085B"/>
    <w:rsid w:val="009218D1"/>
    <w:rsid w:val="00923246"/>
    <w:rsid w:val="00925D1D"/>
    <w:rsid w:val="00927AF1"/>
    <w:rsid w:val="00927E64"/>
    <w:rsid w:val="009375DB"/>
    <w:rsid w:val="00937B2F"/>
    <w:rsid w:val="00940F1B"/>
    <w:rsid w:val="00947C91"/>
    <w:rsid w:val="00952A79"/>
    <w:rsid w:val="009556F2"/>
    <w:rsid w:val="00955811"/>
    <w:rsid w:val="009572F8"/>
    <w:rsid w:val="00960A03"/>
    <w:rsid w:val="009623EA"/>
    <w:rsid w:val="00963032"/>
    <w:rsid w:val="00963151"/>
    <w:rsid w:val="00964B6F"/>
    <w:rsid w:val="00965CD1"/>
    <w:rsid w:val="00967564"/>
    <w:rsid w:val="00972675"/>
    <w:rsid w:val="00973EE7"/>
    <w:rsid w:val="00974299"/>
    <w:rsid w:val="0097465B"/>
    <w:rsid w:val="00976935"/>
    <w:rsid w:val="00976955"/>
    <w:rsid w:val="009769A3"/>
    <w:rsid w:val="00976EC6"/>
    <w:rsid w:val="00977213"/>
    <w:rsid w:val="00977FFC"/>
    <w:rsid w:val="00977FFE"/>
    <w:rsid w:val="00981024"/>
    <w:rsid w:val="00981DDC"/>
    <w:rsid w:val="009839C0"/>
    <w:rsid w:val="00983E11"/>
    <w:rsid w:val="00986D0F"/>
    <w:rsid w:val="0098738F"/>
    <w:rsid w:val="00987871"/>
    <w:rsid w:val="009902A0"/>
    <w:rsid w:val="00990DBB"/>
    <w:rsid w:val="0099288F"/>
    <w:rsid w:val="00992B4F"/>
    <w:rsid w:val="00997E01"/>
    <w:rsid w:val="009A311F"/>
    <w:rsid w:val="009A75EB"/>
    <w:rsid w:val="009A7940"/>
    <w:rsid w:val="009B07B4"/>
    <w:rsid w:val="009B15A2"/>
    <w:rsid w:val="009B19E4"/>
    <w:rsid w:val="009B3722"/>
    <w:rsid w:val="009B373D"/>
    <w:rsid w:val="009B3971"/>
    <w:rsid w:val="009B4535"/>
    <w:rsid w:val="009B4E11"/>
    <w:rsid w:val="009B6E2B"/>
    <w:rsid w:val="009B713A"/>
    <w:rsid w:val="009C0B5A"/>
    <w:rsid w:val="009C10C2"/>
    <w:rsid w:val="009C1FF0"/>
    <w:rsid w:val="009C5CEC"/>
    <w:rsid w:val="009C5D88"/>
    <w:rsid w:val="009D099F"/>
    <w:rsid w:val="009D1438"/>
    <w:rsid w:val="009D1F01"/>
    <w:rsid w:val="009D54BC"/>
    <w:rsid w:val="009D6D99"/>
    <w:rsid w:val="009D701A"/>
    <w:rsid w:val="009E006A"/>
    <w:rsid w:val="009E0CEA"/>
    <w:rsid w:val="009E1A64"/>
    <w:rsid w:val="009E24BD"/>
    <w:rsid w:val="009E281A"/>
    <w:rsid w:val="009E6341"/>
    <w:rsid w:val="009E6644"/>
    <w:rsid w:val="009E7CE2"/>
    <w:rsid w:val="009F04D2"/>
    <w:rsid w:val="009F06CD"/>
    <w:rsid w:val="009F1BEC"/>
    <w:rsid w:val="009F2DCA"/>
    <w:rsid w:val="009F5F17"/>
    <w:rsid w:val="009F69B8"/>
    <w:rsid w:val="00A0056F"/>
    <w:rsid w:val="00A006C4"/>
    <w:rsid w:val="00A00BB2"/>
    <w:rsid w:val="00A01532"/>
    <w:rsid w:val="00A0171A"/>
    <w:rsid w:val="00A045D8"/>
    <w:rsid w:val="00A06B28"/>
    <w:rsid w:val="00A077FE"/>
    <w:rsid w:val="00A079D7"/>
    <w:rsid w:val="00A113C5"/>
    <w:rsid w:val="00A117E6"/>
    <w:rsid w:val="00A11860"/>
    <w:rsid w:val="00A133DA"/>
    <w:rsid w:val="00A1367E"/>
    <w:rsid w:val="00A1537A"/>
    <w:rsid w:val="00A203D9"/>
    <w:rsid w:val="00A2164D"/>
    <w:rsid w:val="00A21E3E"/>
    <w:rsid w:val="00A24E1F"/>
    <w:rsid w:val="00A25940"/>
    <w:rsid w:val="00A27FB8"/>
    <w:rsid w:val="00A3303B"/>
    <w:rsid w:val="00A334B1"/>
    <w:rsid w:val="00A35069"/>
    <w:rsid w:val="00A350F0"/>
    <w:rsid w:val="00A4293B"/>
    <w:rsid w:val="00A43529"/>
    <w:rsid w:val="00A4461D"/>
    <w:rsid w:val="00A450C6"/>
    <w:rsid w:val="00A45AC9"/>
    <w:rsid w:val="00A466EE"/>
    <w:rsid w:val="00A47B36"/>
    <w:rsid w:val="00A5111A"/>
    <w:rsid w:val="00A51CFD"/>
    <w:rsid w:val="00A53915"/>
    <w:rsid w:val="00A54024"/>
    <w:rsid w:val="00A541AC"/>
    <w:rsid w:val="00A5460F"/>
    <w:rsid w:val="00A61EFF"/>
    <w:rsid w:val="00A62D73"/>
    <w:rsid w:val="00A7027C"/>
    <w:rsid w:val="00A70702"/>
    <w:rsid w:val="00A71731"/>
    <w:rsid w:val="00A748B1"/>
    <w:rsid w:val="00A75079"/>
    <w:rsid w:val="00A772EC"/>
    <w:rsid w:val="00A81759"/>
    <w:rsid w:val="00A825FA"/>
    <w:rsid w:val="00A83E3F"/>
    <w:rsid w:val="00A85461"/>
    <w:rsid w:val="00A91E1F"/>
    <w:rsid w:val="00A92789"/>
    <w:rsid w:val="00A94110"/>
    <w:rsid w:val="00A97E28"/>
    <w:rsid w:val="00AA1948"/>
    <w:rsid w:val="00AA2402"/>
    <w:rsid w:val="00AA378F"/>
    <w:rsid w:val="00AA3EDF"/>
    <w:rsid w:val="00AA4C01"/>
    <w:rsid w:val="00AA56E5"/>
    <w:rsid w:val="00AB0584"/>
    <w:rsid w:val="00AB1310"/>
    <w:rsid w:val="00AB2D00"/>
    <w:rsid w:val="00AB3AE8"/>
    <w:rsid w:val="00AB4461"/>
    <w:rsid w:val="00AB45C6"/>
    <w:rsid w:val="00AB4C0E"/>
    <w:rsid w:val="00AB4DCA"/>
    <w:rsid w:val="00AB5D1E"/>
    <w:rsid w:val="00AB615C"/>
    <w:rsid w:val="00AB6C76"/>
    <w:rsid w:val="00AB7A5E"/>
    <w:rsid w:val="00AC0124"/>
    <w:rsid w:val="00AC118A"/>
    <w:rsid w:val="00AC5F9C"/>
    <w:rsid w:val="00AD0068"/>
    <w:rsid w:val="00AD33D5"/>
    <w:rsid w:val="00AD5354"/>
    <w:rsid w:val="00AD583B"/>
    <w:rsid w:val="00AE0A77"/>
    <w:rsid w:val="00AE0E3B"/>
    <w:rsid w:val="00AE1E3B"/>
    <w:rsid w:val="00AE2922"/>
    <w:rsid w:val="00AE5D8C"/>
    <w:rsid w:val="00AE6B2D"/>
    <w:rsid w:val="00AE755A"/>
    <w:rsid w:val="00AF13C6"/>
    <w:rsid w:val="00AF250C"/>
    <w:rsid w:val="00AF2682"/>
    <w:rsid w:val="00AF3686"/>
    <w:rsid w:val="00AF6B2F"/>
    <w:rsid w:val="00AF78D0"/>
    <w:rsid w:val="00AF7F1A"/>
    <w:rsid w:val="00B00664"/>
    <w:rsid w:val="00B01ED7"/>
    <w:rsid w:val="00B02029"/>
    <w:rsid w:val="00B02170"/>
    <w:rsid w:val="00B02E04"/>
    <w:rsid w:val="00B03D6B"/>
    <w:rsid w:val="00B06327"/>
    <w:rsid w:val="00B06473"/>
    <w:rsid w:val="00B10A73"/>
    <w:rsid w:val="00B10B0D"/>
    <w:rsid w:val="00B10FAD"/>
    <w:rsid w:val="00B136C4"/>
    <w:rsid w:val="00B21606"/>
    <w:rsid w:val="00B216A3"/>
    <w:rsid w:val="00B229FB"/>
    <w:rsid w:val="00B23882"/>
    <w:rsid w:val="00B23B2F"/>
    <w:rsid w:val="00B24904"/>
    <w:rsid w:val="00B25FC2"/>
    <w:rsid w:val="00B27488"/>
    <w:rsid w:val="00B312E0"/>
    <w:rsid w:val="00B32865"/>
    <w:rsid w:val="00B33853"/>
    <w:rsid w:val="00B338E2"/>
    <w:rsid w:val="00B33903"/>
    <w:rsid w:val="00B344C5"/>
    <w:rsid w:val="00B352D0"/>
    <w:rsid w:val="00B36423"/>
    <w:rsid w:val="00B3744E"/>
    <w:rsid w:val="00B42430"/>
    <w:rsid w:val="00B47A0B"/>
    <w:rsid w:val="00B50BA4"/>
    <w:rsid w:val="00B5118E"/>
    <w:rsid w:val="00B52418"/>
    <w:rsid w:val="00B52715"/>
    <w:rsid w:val="00B55255"/>
    <w:rsid w:val="00B554EE"/>
    <w:rsid w:val="00B55671"/>
    <w:rsid w:val="00B55C0D"/>
    <w:rsid w:val="00B55DC7"/>
    <w:rsid w:val="00B60E9C"/>
    <w:rsid w:val="00B6364F"/>
    <w:rsid w:val="00B63797"/>
    <w:rsid w:val="00B67101"/>
    <w:rsid w:val="00B67111"/>
    <w:rsid w:val="00B67849"/>
    <w:rsid w:val="00B70D71"/>
    <w:rsid w:val="00B7421D"/>
    <w:rsid w:val="00B75D5E"/>
    <w:rsid w:val="00B768A2"/>
    <w:rsid w:val="00B822B1"/>
    <w:rsid w:val="00B831FE"/>
    <w:rsid w:val="00B8372C"/>
    <w:rsid w:val="00B84D83"/>
    <w:rsid w:val="00B8679F"/>
    <w:rsid w:val="00B90B4B"/>
    <w:rsid w:val="00B90CFF"/>
    <w:rsid w:val="00B92E7E"/>
    <w:rsid w:val="00B92FF9"/>
    <w:rsid w:val="00B93AF2"/>
    <w:rsid w:val="00B94C4E"/>
    <w:rsid w:val="00B96BA2"/>
    <w:rsid w:val="00BA3C1C"/>
    <w:rsid w:val="00BA3F47"/>
    <w:rsid w:val="00BA4658"/>
    <w:rsid w:val="00BA703E"/>
    <w:rsid w:val="00BB0C26"/>
    <w:rsid w:val="00BB1415"/>
    <w:rsid w:val="00BB3832"/>
    <w:rsid w:val="00BB528C"/>
    <w:rsid w:val="00BB6692"/>
    <w:rsid w:val="00BB682F"/>
    <w:rsid w:val="00BC19F7"/>
    <w:rsid w:val="00BC515F"/>
    <w:rsid w:val="00BC6316"/>
    <w:rsid w:val="00BC6BB4"/>
    <w:rsid w:val="00BC6C9C"/>
    <w:rsid w:val="00BD1F9A"/>
    <w:rsid w:val="00BD230A"/>
    <w:rsid w:val="00BD31E0"/>
    <w:rsid w:val="00BD3545"/>
    <w:rsid w:val="00BD3885"/>
    <w:rsid w:val="00BD3942"/>
    <w:rsid w:val="00BD6458"/>
    <w:rsid w:val="00BD7A10"/>
    <w:rsid w:val="00BD7B61"/>
    <w:rsid w:val="00BE111C"/>
    <w:rsid w:val="00BE15FC"/>
    <w:rsid w:val="00BE2822"/>
    <w:rsid w:val="00BE4FF8"/>
    <w:rsid w:val="00BE535B"/>
    <w:rsid w:val="00BE725A"/>
    <w:rsid w:val="00BE75B9"/>
    <w:rsid w:val="00BF009B"/>
    <w:rsid w:val="00BF03A4"/>
    <w:rsid w:val="00BF1717"/>
    <w:rsid w:val="00BF1E20"/>
    <w:rsid w:val="00BF3D8B"/>
    <w:rsid w:val="00BF4507"/>
    <w:rsid w:val="00BF4661"/>
    <w:rsid w:val="00BF4AC6"/>
    <w:rsid w:val="00BF58DC"/>
    <w:rsid w:val="00BF6602"/>
    <w:rsid w:val="00BF6981"/>
    <w:rsid w:val="00BF6F19"/>
    <w:rsid w:val="00BF7787"/>
    <w:rsid w:val="00C04E3C"/>
    <w:rsid w:val="00C052E4"/>
    <w:rsid w:val="00C05482"/>
    <w:rsid w:val="00C12DA9"/>
    <w:rsid w:val="00C13855"/>
    <w:rsid w:val="00C1477B"/>
    <w:rsid w:val="00C16CE0"/>
    <w:rsid w:val="00C20C44"/>
    <w:rsid w:val="00C25466"/>
    <w:rsid w:val="00C2676C"/>
    <w:rsid w:val="00C27456"/>
    <w:rsid w:val="00C27851"/>
    <w:rsid w:val="00C30BEF"/>
    <w:rsid w:val="00C31844"/>
    <w:rsid w:val="00C32C66"/>
    <w:rsid w:val="00C36E50"/>
    <w:rsid w:val="00C372EA"/>
    <w:rsid w:val="00C372F3"/>
    <w:rsid w:val="00C4064C"/>
    <w:rsid w:val="00C42D1C"/>
    <w:rsid w:val="00C43B14"/>
    <w:rsid w:val="00C43DCD"/>
    <w:rsid w:val="00C4589F"/>
    <w:rsid w:val="00C51003"/>
    <w:rsid w:val="00C516CF"/>
    <w:rsid w:val="00C53798"/>
    <w:rsid w:val="00C54F4D"/>
    <w:rsid w:val="00C56D80"/>
    <w:rsid w:val="00C571F6"/>
    <w:rsid w:val="00C60E68"/>
    <w:rsid w:val="00C61320"/>
    <w:rsid w:val="00C6401F"/>
    <w:rsid w:val="00C65131"/>
    <w:rsid w:val="00C66836"/>
    <w:rsid w:val="00C66D60"/>
    <w:rsid w:val="00C67DF1"/>
    <w:rsid w:val="00C67EBC"/>
    <w:rsid w:val="00C7101F"/>
    <w:rsid w:val="00C713D8"/>
    <w:rsid w:val="00C717B1"/>
    <w:rsid w:val="00C72558"/>
    <w:rsid w:val="00C75A0E"/>
    <w:rsid w:val="00C75A8A"/>
    <w:rsid w:val="00C77048"/>
    <w:rsid w:val="00C770C3"/>
    <w:rsid w:val="00C807A7"/>
    <w:rsid w:val="00C8165F"/>
    <w:rsid w:val="00C81BD5"/>
    <w:rsid w:val="00C82AEC"/>
    <w:rsid w:val="00C82B94"/>
    <w:rsid w:val="00C82FF5"/>
    <w:rsid w:val="00C84C78"/>
    <w:rsid w:val="00C85844"/>
    <w:rsid w:val="00C863D8"/>
    <w:rsid w:val="00C93B1B"/>
    <w:rsid w:val="00C93EDF"/>
    <w:rsid w:val="00C94104"/>
    <w:rsid w:val="00C95F5D"/>
    <w:rsid w:val="00C97DE2"/>
    <w:rsid w:val="00C97DE3"/>
    <w:rsid w:val="00CA0E75"/>
    <w:rsid w:val="00CA40CE"/>
    <w:rsid w:val="00CA421B"/>
    <w:rsid w:val="00CA4E6A"/>
    <w:rsid w:val="00CA5BB0"/>
    <w:rsid w:val="00CA75BE"/>
    <w:rsid w:val="00CA7673"/>
    <w:rsid w:val="00CA784D"/>
    <w:rsid w:val="00CB0AC3"/>
    <w:rsid w:val="00CB1935"/>
    <w:rsid w:val="00CB286A"/>
    <w:rsid w:val="00CB4DD7"/>
    <w:rsid w:val="00CB692D"/>
    <w:rsid w:val="00CB6F54"/>
    <w:rsid w:val="00CB7450"/>
    <w:rsid w:val="00CC0AE4"/>
    <w:rsid w:val="00CC2149"/>
    <w:rsid w:val="00CC2FE5"/>
    <w:rsid w:val="00CC7234"/>
    <w:rsid w:val="00CD0DCF"/>
    <w:rsid w:val="00CD344C"/>
    <w:rsid w:val="00CD41A2"/>
    <w:rsid w:val="00CD4200"/>
    <w:rsid w:val="00CD429D"/>
    <w:rsid w:val="00CD452D"/>
    <w:rsid w:val="00CD6261"/>
    <w:rsid w:val="00CD638B"/>
    <w:rsid w:val="00CE1C98"/>
    <w:rsid w:val="00CE2302"/>
    <w:rsid w:val="00CE336B"/>
    <w:rsid w:val="00CE34C5"/>
    <w:rsid w:val="00CE35E5"/>
    <w:rsid w:val="00CE6848"/>
    <w:rsid w:val="00CE7F15"/>
    <w:rsid w:val="00CF04C1"/>
    <w:rsid w:val="00CF0982"/>
    <w:rsid w:val="00CF3543"/>
    <w:rsid w:val="00CF5342"/>
    <w:rsid w:val="00CF5ACB"/>
    <w:rsid w:val="00CF5D37"/>
    <w:rsid w:val="00CF6B39"/>
    <w:rsid w:val="00D0067C"/>
    <w:rsid w:val="00D00DBB"/>
    <w:rsid w:val="00D013AA"/>
    <w:rsid w:val="00D01A04"/>
    <w:rsid w:val="00D02203"/>
    <w:rsid w:val="00D0294D"/>
    <w:rsid w:val="00D035FB"/>
    <w:rsid w:val="00D079B2"/>
    <w:rsid w:val="00D102E2"/>
    <w:rsid w:val="00D116E0"/>
    <w:rsid w:val="00D12E26"/>
    <w:rsid w:val="00D162A1"/>
    <w:rsid w:val="00D2128F"/>
    <w:rsid w:val="00D21F38"/>
    <w:rsid w:val="00D232F3"/>
    <w:rsid w:val="00D23453"/>
    <w:rsid w:val="00D248BD"/>
    <w:rsid w:val="00D26A66"/>
    <w:rsid w:val="00D30940"/>
    <w:rsid w:val="00D3270A"/>
    <w:rsid w:val="00D33A1E"/>
    <w:rsid w:val="00D34347"/>
    <w:rsid w:val="00D3518A"/>
    <w:rsid w:val="00D35381"/>
    <w:rsid w:val="00D35928"/>
    <w:rsid w:val="00D35D0A"/>
    <w:rsid w:val="00D40F9E"/>
    <w:rsid w:val="00D420DD"/>
    <w:rsid w:val="00D42CC7"/>
    <w:rsid w:val="00D45A49"/>
    <w:rsid w:val="00D45FB9"/>
    <w:rsid w:val="00D462C3"/>
    <w:rsid w:val="00D52631"/>
    <w:rsid w:val="00D53C28"/>
    <w:rsid w:val="00D541A2"/>
    <w:rsid w:val="00D550FB"/>
    <w:rsid w:val="00D55DFB"/>
    <w:rsid w:val="00D560A9"/>
    <w:rsid w:val="00D562E4"/>
    <w:rsid w:val="00D61B67"/>
    <w:rsid w:val="00D61B7C"/>
    <w:rsid w:val="00D6236A"/>
    <w:rsid w:val="00D64C5D"/>
    <w:rsid w:val="00D66829"/>
    <w:rsid w:val="00D67931"/>
    <w:rsid w:val="00D7016D"/>
    <w:rsid w:val="00D71691"/>
    <w:rsid w:val="00D71C97"/>
    <w:rsid w:val="00D725BE"/>
    <w:rsid w:val="00D75DE4"/>
    <w:rsid w:val="00D76CCD"/>
    <w:rsid w:val="00D77890"/>
    <w:rsid w:val="00D800B1"/>
    <w:rsid w:val="00D819C1"/>
    <w:rsid w:val="00D82CE4"/>
    <w:rsid w:val="00D847C6"/>
    <w:rsid w:val="00D8627A"/>
    <w:rsid w:val="00D87216"/>
    <w:rsid w:val="00D87961"/>
    <w:rsid w:val="00D87962"/>
    <w:rsid w:val="00D90022"/>
    <w:rsid w:val="00D90734"/>
    <w:rsid w:val="00D913D6"/>
    <w:rsid w:val="00D91B03"/>
    <w:rsid w:val="00D92ABF"/>
    <w:rsid w:val="00D94099"/>
    <w:rsid w:val="00D95666"/>
    <w:rsid w:val="00D95FB4"/>
    <w:rsid w:val="00D97774"/>
    <w:rsid w:val="00D97F1E"/>
    <w:rsid w:val="00DA03B5"/>
    <w:rsid w:val="00DA206C"/>
    <w:rsid w:val="00DA2890"/>
    <w:rsid w:val="00DA3106"/>
    <w:rsid w:val="00DA3212"/>
    <w:rsid w:val="00DA3960"/>
    <w:rsid w:val="00DA39D6"/>
    <w:rsid w:val="00DA4104"/>
    <w:rsid w:val="00DA4744"/>
    <w:rsid w:val="00DA491C"/>
    <w:rsid w:val="00DA5270"/>
    <w:rsid w:val="00DA555D"/>
    <w:rsid w:val="00DA70B3"/>
    <w:rsid w:val="00DB0B0F"/>
    <w:rsid w:val="00DB31D5"/>
    <w:rsid w:val="00DB32E6"/>
    <w:rsid w:val="00DB4575"/>
    <w:rsid w:val="00DB5F26"/>
    <w:rsid w:val="00DC2CA5"/>
    <w:rsid w:val="00DC7607"/>
    <w:rsid w:val="00DC7F0E"/>
    <w:rsid w:val="00DD195E"/>
    <w:rsid w:val="00DD33B6"/>
    <w:rsid w:val="00DD6B86"/>
    <w:rsid w:val="00DD7556"/>
    <w:rsid w:val="00DE0C05"/>
    <w:rsid w:val="00DE467B"/>
    <w:rsid w:val="00DE4FF7"/>
    <w:rsid w:val="00DE57E7"/>
    <w:rsid w:val="00DE6FE1"/>
    <w:rsid w:val="00DE7157"/>
    <w:rsid w:val="00DE79DC"/>
    <w:rsid w:val="00DF3E5D"/>
    <w:rsid w:val="00DF4A01"/>
    <w:rsid w:val="00DF5D7A"/>
    <w:rsid w:val="00E001FC"/>
    <w:rsid w:val="00E020D7"/>
    <w:rsid w:val="00E025DF"/>
    <w:rsid w:val="00E02899"/>
    <w:rsid w:val="00E03D4A"/>
    <w:rsid w:val="00E04EDE"/>
    <w:rsid w:val="00E05D08"/>
    <w:rsid w:val="00E078C8"/>
    <w:rsid w:val="00E07AA2"/>
    <w:rsid w:val="00E1021D"/>
    <w:rsid w:val="00E16EF7"/>
    <w:rsid w:val="00E1706D"/>
    <w:rsid w:val="00E173AC"/>
    <w:rsid w:val="00E17BC6"/>
    <w:rsid w:val="00E21953"/>
    <w:rsid w:val="00E21BE5"/>
    <w:rsid w:val="00E23318"/>
    <w:rsid w:val="00E2366E"/>
    <w:rsid w:val="00E25E8F"/>
    <w:rsid w:val="00E2743D"/>
    <w:rsid w:val="00E30B5F"/>
    <w:rsid w:val="00E32DB7"/>
    <w:rsid w:val="00E35CDC"/>
    <w:rsid w:val="00E374CC"/>
    <w:rsid w:val="00E40F29"/>
    <w:rsid w:val="00E41D96"/>
    <w:rsid w:val="00E45E3B"/>
    <w:rsid w:val="00E47AD9"/>
    <w:rsid w:val="00E47E1F"/>
    <w:rsid w:val="00E50504"/>
    <w:rsid w:val="00E53CA4"/>
    <w:rsid w:val="00E5751A"/>
    <w:rsid w:val="00E61097"/>
    <w:rsid w:val="00E6310E"/>
    <w:rsid w:val="00E6345B"/>
    <w:rsid w:val="00E63E6B"/>
    <w:rsid w:val="00E64A78"/>
    <w:rsid w:val="00E65F5E"/>
    <w:rsid w:val="00E66603"/>
    <w:rsid w:val="00E67421"/>
    <w:rsid w:val="00E70566"/>
    <w:rsid w:val="00E80550"/>
    <w:rsid w:val="00E81116"/>
    <w:rsid w:val="00E843A1"/>
    <w:rsid w:val="00E84BFF"/>
    <w:rsid w:val="00E84EDE"/>
    <w:rsid w:val="00E854DE"/>
    <w:rsid w:val="00E865FA"/>
    <w:rsid w:val="00E8743D"/>
    <w:rsid w:val="00E932AE"/>
    <w:rsid w:val="00E9420C"/>
    <w:rsid w:val="00E94E86"/>
    <w:rsid w:val="00E95D09"/>
    <w:rsid w:val="00E9702F"/>
    <w:rsid w:val="00EA0689"/>
    <w:rsid w:val="00EA375C"/>
    <w:rsid w:val="00EA3A6F"/>
    <w:rsid w:val="00EA7B42"/>
    <w:rsid w:val="00EA7C43"/>
    <w:rsid w:val="00EB1E89"/>
    <w:rsid w:val="00EB2881"/>
    <w:rsid w:val="00EB5CE3"/>
    <w:rsid w:val="00EC0014"/>
    <w:rsid w:val="00EC0F16"/>
    <w:rsid w:val="00EC40FE"/>
    <w:rsid w:val="00EC4645"/>
    <w:rsid w:val="00EC54F6"/>
    <w:rsid w:val="00EC74E3"/>
    <w:rsid w:val="00EC770E"/>
    <w:rsid w:val="00EC7D31"/>
    <w:rsid w:val="00ED0111"/>
    <w:rsid w:val="00ED1D15"/>
    <w:rsid w:val="00ED327C"/>
    <w:rsid w:val="00ED36AA"/>
    <w:rsid w:val="00ED493C"/>
    <w:rsid w:val="00ED5C9A"/>
    <w:rsid w:val="00ED68CD"/>
    <w:rsid w:val="00EE0E88"/>
    <w:rsid w:val="00EE4291"/>
    <w:rsid w:val="00EE76F3"/>
    <w:rsid w:val="00EE7EB4"/>
    <w:rsid w:val="00EF30C8"/>
    <w:rsid w:val="00EF5BB8"/>
    <w:rsid w:val="00EF5BE4"/>
    <w:rsid w:val="00EF6C7F"/>
    <w:rsid w:val="00EF70D5"/>
    <w:rsid w:val="00EF720C"/>
    <w:rsid w:val="00EF7D45"/>
    <w:rsid w:val="00F02C8C"/>
    <w:rsid w:val="00F043CC"/>
    <w:rsid w:val="00F04BA9"/>
    <w:rsid w:val="00F04C38"/>
    <w:rsid w:val="00F05597"/>
    <w:rsid w:val="00F05B5E"/>
    <w:rsid w:val="00F07C36"/>
    <w:rsid w:val="00F07EE3"/>
    <w:rsid w:val="00F1047B"/>
    <w:rsid w:val="00F1203F"/>
    <w:rsid w:val="00F12E83"/>
    <w:rsid w:val="00F13E09"/>
    <w:rsid w:val="00F14C81"/>
    <w:rsid w:val="00F15484"/>
    <w:rsid w:val="00F1604C"/>
    <w:rsid w:val="00F17556"/>
    <w:rsid w:val="00F17EAA"/>
    <w:rsid w:val="00F17F73"/>
    <w:rsid w:val="00F2320C"/>
    <w:rsid w:val="00F23CB6"/>
    <w:rsid w:val="00F2413F"/>
    <w:rsid w:val="00F25663"/>
    <w:rsid w:val="00F2614A"/>
    <w:rsid w:val="00F27907"/>
    <w:rsid w:val="00F307EA"/>
    <w:rsid w:val="00F32E9C"/>
    <w:rsid w:val="00F33483"/>
    <w:rsid w:val="00F33E51"/>
    <w:rsid w:val="00F347FB"/>
    <w:rsid w:val="00F36561"/>
    <w:rsid w:val="00F365D7"/>
    <w:rsid w:val="00F40B7A"/>
    <w:rsid w:val="00F43B91"/>
    <w:rsid w:val="00F457D8"/>
    <w:rsid w:val="00F45F9F"/>
    <w:rsid w:val="00F4797F"/>
    <w:rsid w:val="00F52361"/>
    <w:rsid w:val="00F5281D"/>
    <w:rsid w:val="00F531DD"/>
    <w:rsid w:val="00F53CDC"/>
    <w:rsid w:val="00F53E1C"/>
    <w:rsid w:val="00F54C9B"/>
    <w:rsid w:val="00F55469"/>
    <w:rsid w:val="00F558F0"/>
    <w:rsid w:val="00F55B14"/>
    <w:rsid w:val="00F569A1"/>
    <w:rsid w:val="00F61703"/>
    <w:rsid w:val="00F61D85"/>
    <w:rsid w:val="00F63E4F"/>
    <w:rsid w:val="00F64185"/>
    <w:rsid w:val="00F643FA"/>
    <w:rsid w:val="00F64FB1"/>
    <w:rsid w:val="00F67481"/>
    <w:rsid w:val="00F7048B"/>
    <w:rsid w:val="00F7072A"/>
    <w:rsid w:val="00F70937"/>
    <w:rsid w:val="00F7104A"/>
    <w:rsid w:val="00F71995"/>
    <w:rsid w:val="00F723CD"/>
    <w:rsid w:val="00F77502"/>
    <w:rsid w:val="00F7762F"/>
    <w:rsid w:val="00F81985"/>
    <w:rsid w:val="00F81C44"/>
    <w:rsid w:val="00F8230A"/>
    <w:rsid w:val="00F8274B"/>
    <w:rsid w:val="00F82D9C"/>
    <w:rsid w:val="00F832C5"/>
    <w:rsid w:val="00F84894"/>
    <w:rsid w:val="00F864D2"/>
    <w:rsid w:val="00F865C3"/>
    <w:rsid w:val="00F9022B"/>
    <w:rsid w:val="00F9030A"/>
    <w:rsid w:val="00F9171F"/>
    <w:rsid w:val="00F92034"/>
    <w:rsid w:val="00F923A0"/>
    <w:rsid w:val="00F92F88"/>
    <w:rsid w:val="00F94405"/>
    <w:rsid w:val="00F97FBC"/>
    <w:rsid w:val="00FA0DCB"/>
    <w:rsid w:val="00FA2147"/>
    <w:rsid w:val="00FA2218"/>
    <w:rsid w:val="00FA4B60"/>
    <w:rsid w:val="00FA56CD"/>
    <w:rsid w:val="00FA7283"/>
    <w:rsid w:val="00FB19B2"/>
    <w:rsid w:val="00FB3F0F"/>
    <w:rsid w:val="00FB66BC"/>
    <w:rsid w:val="00FB6A28"/>
    <w:rsid w:val="00FB7909"/>
    <w:rsid w:val="00FC0187"/>
    <w:rsid w:val="00FC06C0"/>
    <w:rsid w:val="00FC2799"/>
    <w:rsid w:val="00FC2916"/>
    <w:rsid w:val="00FC324F"/>
    <w:rsid w:val="00FC3A79"/>
    <w:rsid w:val="00FC42DB"/>
    <w:rsid w:val="00FC4647"/>
    <w:rsid w:val="00FC6EF1"/>
    <w:rsid w:val="00FD0D74"/>
    <w:rsid w:val="00FD1B78"/>
    <w:rsid w:val="00FD3F5D"/>
    <w:rsid w:val="00FD4339"/>
    <w:rsid w:val="00FD5592"/>
    <w:rsid w:val="00FD6D48"/>
    <w:rsid w:val="00FD7A0F"/>
    <w:rsid w:val="00FE28BF"/>
    <w:rsid w:val="00FE3C74"/>
    <w:rsid w:val="00FE5ECA"/>
    <w:rsid w:val="00FF0608"/>
    <w:rsid w:val="00FF1E7B"/>
    <w:rsid w:val="00FF2526"/>
    <w:rsid w:val="00FF2DBB"/>
    <w:rsid w:val="00FF3024"/>
    <w:rsid w:val="00FF32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E3E0FA"/>
  <w15:docId w15:val="{5F2BCB07-9D4A-A442-9AD5-4A253B356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10C40"/>
    <w:rPr>
      <w:rFonts w:ascii="Times" w:hAnsi="Times"/>
      <w:szCs w:val="24"/>
      <w:lang w:val="en-GB"/>
    </w:rPr>
  </w:style>
  <w:style w:type="paragraph" w:styleId="1">
    <w:name w:val="heading 1"/>
    <w:next w:val="JACoWAuthorList"/>
    <w:link w:val="10"/>
    <w:uiPriority w:val="9"/>
    <w:qFormat/>
    <w:rsid w:val="00310C40"/>
    <w:pPr>
      <w:keepNext/>
      <w:spacing w:after="60"/>
      <w:jc w:val="center"/>
      <w:outlineLvl w:val="0"/>
    </w:pPr>
    <w:rPr>
      <w:rFonts w:cs="Arial"/>
      <w:b/>
      <w:bCs/>
      <w:caps/>
      <w:kern w:val="32"/>
      <w:sz w:val="28"/>
      <w:szCs w:val="32"/>
      <w:lang w:val="en-GB"/>
    </w:rPr>
  </w:style>
  <w:style w:type="paragraph" w:styleId="21">
    <w:name w:val="heading 2"/>
    <w:next w:val="a2"/>
    <w:uiPriority w:val="99"/>
    <w:semiHidden/>
    <w:qFormat/>
    <w:rsid w:val="00310C40"/>
    <w:pPr>
      <w:keepNext/>
      <w:spacing w:before="240" w:after="60"/>
      <w:jc w:val="center"/>
      <w:outlineLvl w:val="1"/>
    </w:pPr>
    <w:rPr>
      <w:rFonts w:cs="Arial"/>
      <w:b/>
      <w:bCs/>
      <w:iCs/>
      <w:caps/>
      <w:kern w:val="16"/>
      <w:sz w:val="24"/>
      <w:szCs w:val="28"/>
      <w:lang w:val="en-GB"/>
    </w:rPr>
  </w:style>
  <w:style w:type="paragraph" w:styleId="31">
    <w:name w:val="heading 3"/>
    <w:next w:val="a2"/>
    <w:uiPriority w:val="99"/>
    <w:semiHidden/>
    <w:qFormat/>
    <w:rsid w:val="00310C40"/>
    <w:pPr>
      <w:keepNext/>
      <w:spacing w:before="120" w:after="60"/>
      <w:outlineLvl w:val="2"/>
    </w:pPr>
    <w:rPr>
      <w:rFonts w:cs="Arial"/>
      <w:bCs/>
      <w:i/>
      <w:sz w:val="24"/>
      <w:szCs w:val="26"/>
      <w:lang w:val="en-GB"/>
    </w:rPr>
  </w:style>
  <w:style w:type="paragraph" w:styleId="41">
    <w:name w:val="heading 4"/>
    <w:basedOn w:val="a1"/>
    <w:next w:val="a1"/>
    <w:link w:val="42"/>
    <w:uiPriority w:val="9"/>
    <w:semiHidden/>
    <w:unhideWhenUsed/>
    <w:qFormat/>
    <w:rsid w:val="00310C40"/>
    <w:pPr>
      <w:keepNext/>
      <w:keepLines/>
      <w:spacing w:before="200"/>
      <w:outlineLvl w:val="3"/>
    </w:pPr>
    <w:rPr>
      <w:rFonts w:asciiTheme="majorHAnsi" w:eastAsiaTheme="majorEastAsia" w:hAnsiTheme="majorHAnsi" w:cstheme="majorBidi"/>
      <w:b/>
      <w:bCs/>
      <w:i/>
      <w:iCs/>
      <w:color w:val="4F81BD" w:themeColor="accent1"/>
    </w:rPr>
  </w:style>
  <w:style w:type="paragraph" w:styleId="51">
    <w:name w:val="heading 5"/>
    <w:basedOn w:val="a1"/>
    <w:next w:val="a1"/>
    <w:link w:val="52"/>
    <w:uiPriority w:val="9"/>
    <w:semiHidden/>
    <w:unhideWhenUsed/>
    <w:qFormat/>
    <w:rsid w:val="00310C40"/>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310C4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310C4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310C40"/>
    <w:pPr>
      <w:keepNext/>
      <w:keepLines/>
      <w:spacing w:before="200"/>
      <w:outlineLvl w:val="7"/>
    </w:pPr>
    <w:rPr>
      <w:rFonts w:asciiTheme="majorHAnsi" w:eastAsiaTheme="majorEastAsia" w:hAnsiTheme="majorHAnsi" w:cstheme="majorBidi"/>
      <w:color w:val="404040" w:themeColor="text1" w:themeTint="BF"/>
      <w:szCs w:val="20"/>
    </w:rPr>
  </w:style>
  <w:style w:type="paragraph" w:styleId="9">
    <w:name w:val="heading 9"/>
    <w:basedOn w:val="a1"/>
    <w:next w:val="a1"/>
    <w:link w:val="90"/>
    <w:uiPriority w:val="9"/>
    <w:semiHidden/>
    <w:unhideWhenUsed/>
    <w:qFormat/>
    <w:rsid w:val="00310C40"/>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note text"/>
    <w:link w:val="a7"/>
    <w:rsid w:val="00BA703E"/>
    <w:rPr>
      <w:sz w:val="16"/>
      <w:lang w:val="en-GB"/>
    </w:rPr>
  </w:style>
  <w:style w:type="paragraph" w:customStyle="1" w:styleId="JACoWReferenceurldoi">
    <w:name w:val="JACoW_Reference url_doi"/>
    <w:basedOn w:val="BodyTextNoIndent"/>
    <w:link w:val="JACoWReferenceurldoiChar"/>
    <w:qFormat/>
    <w:rsid w:val="0041146C"/>
    <w:rPr>
      <w:rFonts w:ascii="Liberation Mono" w:hAnsi="Liberation Mono" w:cs="Courier New"/>
      <w:sz w:val="16"/>
      <w:szCs w:val="15"/>
      <w:lang w:val="en-US"/>
    </w:rPr>
  </w:style>
  <w:style w:type="paragraph" w:customStyle="1" w:styleId="JACoWAuthorList">
    <w:name w:val="JACoW_Author List"/>
    <w:next w:val="JACoWAbstractHeading"/>
    <w:autoRedefine/>
    <w:qFormat/>
    <w:rsid w:val="00310C40"/>
    <w:pPr>
      <w:spacing w:before="180" w:after="240"/>
      <w:jc w:val="center"/>
    </w:pPr>
    <w:rPr>
      <w:kern w:val="16"/>
      <w:sz w:val="24"/>
      <w:szCs w:val="24"/>
      <w:lang w:val="fr-FR"/>
    </w:rPr>
  </w:style>
  <w:style w:type="paragraph" w:customStyle="1" w:styleId="FigureCaption">
    <w:name w:val="Figure Caption"/>
    <w:next w:val="a2"/>
    <w:link w:val="FigureCaptionChar"/>
    <w:rsid w:val="00BA703E"/>
    <w:pPr>
      <w:spacing w:before="60" w:after="120"/>
      <w:jc w:val="center"/>
    </w:pPr>
    <w:rPr>
      <w:szCs w:val="24"/>
      <w:lang w:val="en-GB"/>
    </w:rPr>
  </w:style>
  <w:style w:type="paragraph" w:customStyle="1" w:styleId="TableCaption">
    <w:name w:val="Table Caption"/>
    <w:next w:val="a2"/>
    <w:rsid w:val="00BA703E"/>
    <w:pPr>
      <w:spacing w:before="60" w:after="60"/>
      <w:jc w:val="center"/>
    </w:pPr>
    <w:rPr>
      <w:szCs w:val="24"/>
      <w:lang w:val="en-GB"/>
    </w:rPr>
  </w:style>
  <w:style w:type="character" w:styleId="a8">
    <w:name w:val="footnote reference"/>
    <w:rsid w:val="00BA703E"/>
    <w:rPr>
      <w:rFonts w:ascii="Times New Roman" w:hAnsi="Times New Roman"/>
      <w:sz w:val="20"/>
      <w:vertAlign w:val="superscript"/>
    </w:rPr>
  </w:style>
  <w:style w:type="paragraph" w:customStyle="1" w:styleId="Equation">
    <w:name w:val="Equation"/>
    <w:basedOn w:val="BodyTextNoIndent"/>
    <w:next w:val="BodyTextNoIndent"/>
    <w:autoRedefine/>
    <w:rsid w:val="00551C35"/>
    <w:pPr>
      <w:spacing w:before="240" w:after="240"/>
      <w:jc w:val="right"/>
    </w:pPr>
    <w:rPr>
      <w:kern w:val="16"/>
    </w:rPr>
  </w:style>
  <w:style w:type="paragraph" w:customStyle="1" w:styleId="JACoWReferencewhen9Refs">
    <w:name w:val="JACoW_Reference when &lt;= 9 Refs"/>
    <w:link w:val="JACoWReferencewhen9RefsChar"/>
    <w:qFormat/>
    <w:rsid w:val="001517C2"/>
    <w:pPr>
      <w:spacing w:after="60"/>
      <w:ind w:left="295" w:hanging="295"/>
      <w:jc w:val="both"/>
    </w:pPr>
    <w:rPr>
      <w:kern w:val="16"/>
      <w:sz w:val="18"/>
      <w:szCs w:val="24"/>
      <w:lang w:val="en-GB"/>
      <w14:cntxtAlts/>
    </w:rPr>
  </w:style>
  <w:style w:type="paragraph" w:styleId="a2">
    <w:name w:val="Body Text Indent"/>
    <w:link w:val="a9"/>
    <w:rsid w:val="00BA703E"/>
    <w:pPr>
      <w:ind w:firstLine="187"/>
      <w:jc w:val="both"/>
    </w:pPr>
    <w:rPr>
      <w:lang w:val="en-GB"/>
    </w:rPr>
  </w:style>
  <w:style w:type="character" w:styleId="aa">
    <w:name w:val="Hyperlink"/>
    <w:rsid w:val="00BA703E"/>
    <w:rPr>
      <w:color w:val="0000FF"/>
      <w:u w:val="single"/>
    </w:rPr>
  </w:style>
  <w:style w:type="paragraph" w:customStyle="1" w:styleId="JACoWBulletedList">
    <w:name w:val="JACoW_Bulleted List"/>
    <w:qFormat/>
    <w:rsid w:val="00310C40"/>
    <w:pPr>
      <w:numPr>
        <w:numId w:val="22"/>
      </w:numPr>
      <w:jc w:val="both"/>
    </w:pPr>
    <w:rPr>
      <w:szCs w:val="24"/>
      <w:lang w:val="en-GB"/>
    </w:rPr>
  </w:style>
  <w:style w:type="character" w:customStyle="1" w:styleId="JACoWReferencewhen9RefsChar">
    <w:name w:val="JACoW_Reference when &lt;= 9 Refs Char"/>
    <w:link w:val="JACoWReferencewhen9Refs"/>
    <w:rsid w:val="001517C2"/>
    <w:rPr>
      <w:kern w:val="16"/>
      <w:sz w:val="18"/>
      <w:szCs w:val="24"/>
      <w:lang w:val="en-GB"/>
      <w14:cntxtAlts/>
    </w:rPr>
  </w:style>
  <w:style w:type="paragraph" w:styleId="ab">
    <w:name w:val="caption"/>
    <w:basedOn w:val="a1"/>
    <w:next w:val="a1"/>
    <w:link w:val="ac"/>
    <w:qFormat/>
    <w:rsid w:val="00310C40"/>
    <w:pPr>
      <w:spacing w:before="60" w:after="60"/>
      <w:jc w:val="center"/>
    </w:pPr>
    <w:rPr>
      <w:rFonts w:ascii="Times New Roman" w:hAnsi="Times New Roman"/>
      <w:bCs/>
    </w:rPr>
  </w:style>
  <w:style w:type="paragraph" w:customStyle="1" w:styleId="BodyTextNoIndent">
    <w:name w:val="Body Text No Indent"/>
    <w:basedOn w:val="a2"/>
    <w:rsid w:val="00BA703E"/>
    <w:pPr>
      <w:ind w:firstLine="0"/>
    </w:pPr>
  </w:style>
  <w:style w:type="paragraph" w:customStyle="1" w:styleId="FigureCaptionMultiLine">
    <w:name w:val="Figure Caption Multi Line"/>
    <w:basedOn w:val="FigureCaption"/>
    <w:next w:val="a2"/>
    <w:rsid w:val="00BA703E"/>
    <w:pPr>
      <w:jc w:val="both"/>
    </w:pPr>
    <w:rPr>
      <w:szCs w:val="20"/>
    </w:rPr>
  </w:style>
  <w:style w:type="paragraph" w:customStyle="1" w:styleId="TableCaptionMultiLine">
    <w:name w:val="Table Caption Multi Line"/>
    <w:basedOn w:val="TableCaption"/>
    <w:next w:val="a2"/>
    <w:rsid w:val="00BA703E"/>
    <w:pPr>
      <w:jc w:val="both"/>
    </w:pPr>
    <w:rPr>
      <w:szCs w:val="20"/>
    </w:rPr>
  </w:style>
  <w:style w:type="paragraph" w:styleId="ad">
    <w:name w:val="Balloon Text"/>
    <w:basedOn w:val="a1"/>
    <w:link w:val="ae"/>
    <w:uiPriority w:val="99"/>
    <w:semiHidden/>
    <w:unhideWhenUsed/>
    <w:rsid w:val="00BA703E"/>
    <w:rPr>
      <w:rFonts w:ascii="Tahoma" w:hAnsi="Tahoma" w:cs="Tahoma"/>
      <w:sz w:val="16"/>
      <w:szCs w:val="16"/>
    </w:rPr>
  </w:style>
  <w:style w:type="character" w:customStyle="1" w:styleId="ae">
    <w:name w:val="Текст выноски Знак"/>
    <w:link w:val="ad"/>
    <w:uiPriority w:val="99"/>
    <w:semiHidden/>
    <w:rsid w:val="00BA703E"/>
    <w:rPr>
      <w:rFonts w:ascii="Tahoma" w:hAnsi="Tahoma" w:cs="Tahoma"/>
      <w:sz w:val="16"/>
      <w:szCs w:val="16"/>
      <w:lang w:val="en-GB"/>
    </w:rPr>
  </w:style>
  <w:style w:type="character" w:styleId="af">
    <w:name w:val="annotation reference"/>
    <w:uiPriority w:val="99"/>
    <w:semiHidden/>
    <w:unhideWhenUsed/>
    <w:rsid w:val="00BA703E"/>
    <w:rPr>
      <w:sz w:val="16"/>
      <w:szCs w:val="16"/>
    </w:rPr>
  </w:style>
  <w:style w:type="paragraph" w:styleId="af0">
    <w:name w:val="annotation text"/>
    <w:basedOn w:val="a1"/>
    <w:link w:val="af1"/>
    <w:uiPriority w:val="99"/>
    <w:semiHidden/>
    <w:unhideWhenUsed/>
    <w:rsid w:val="00BA703E"/>
    <w:rPr>
      <w:szCs w:val="20"/>
    </w:rPr>
  </w:style>
  <w:style w:type="character" w:customStyle="1" w:styleId="af1">
    <w:name w:val="Текст примечания Знак"/>
    <w:link w:val="af0"/>
    <w:uiPriority w:val="99"/>
    <w:semiHidden/>
    <w:rsid w:val="00BA703E"/>
    <w:rPr>
      <w:rFonts w:ascii="Times" w:hAnsi="Times"/>
      <w:lang w:val="en-GB"/>
    </w:rPr>
  </w:style>
  <w:style w:type="paragraph" w:styleId="af2">
    <w:name w:val="annotation subject"/>
    <w:basedOn w:val="af0"/>
    <w:next w:val="af0"/>
    <w:link w:val="af3"/>
    <w:uiPriority w:val="99"/>
    <w:semiHidden/>
    <w:unhideWhenUsed/>
    <w:rsid w:val="00BA703E"/>
    <w:rPr>
      <w:b/>
      <w:bCs/>
    </w:rPr>
  </w:style>
  <w:style w:type="character" w:customStyle="1" w:styleId="af3">
    <w:name w:val="Тема примечания Знак"/>
    <w:link w:val="af2"/>
    <w:uiPriority w:val="99"/>
    <w:semiHidden/>
    <w:rsid w:val="00BA703E"/>
    <w:rPr>
      <w:rFonts w:ascii="Times" w:hAnsi="Times"/>
      <w:b/>
      <w:bCs/>
      <w:lang w:val="en-GB"/>
    </w:rPr>
  </w:style>
  <w:style w:type="paragraph" w:customStyle="1" w:styleId="JACoWPaperTitle">
    <w:name w:val="JACoW_Paper Title"/>
    <w:next w:val="JACoWAuthorList"/>
    <w:autoRedefine/>
    <w:qFormat/>
    <w:rsid w:val="00CE7F15"/>
    <w:pPr>
      <w:suppressLineNumbers/>
      <w:spacing w:after="60"/>
      <w:jc w:val="center"/>
    </w:pPr>
    <w:rPr>
      <w:rFonts w:eastAsiaTheme="majorEastAsia" w:cstheme="majorBidi"/>
      <w:b/>
      <w:iCs/>
      <w:sz w:val="28"/>
      <w:szCs w:val="28"/>
      <w:lang w:val="en-GB"/>
    </w:rPr>
  </w:style>
  <w:style w:type="paragraph" w:customStyle="1" w:styleId="JACoWSectionHeading">
    <w:name w:val="JACoW_Section Heading"/>
    <w:basedOn w:val="21"/>
    <w:next w:val="JACoWBodyTextIndent"/>
    <w:uiPriority w:val="3"/>
    <w:qFormat/>
    <w:rsid w:val="00310C40"/>
    <w:pPr>
      <w:spacing w:before="180"/>
    </w:pPr>
    <w:rPr>
      <w:lang w:val="fr-FR"/>
    </w:rPr>
  </w:style>
  <w:style w:type="paragraph" w:customStyle="1" w:styleId="JACoWSubsectionHeading">
    <w:name w:val="JACoW_Subsection Heading"/>
    <w:basedOn w:val="31"/>
    <w:next w:val="JACoWBodyTextIndent"/>
    <w:uiPriority w:val="4"/>
    <w:qFormat/>
    <w:rsid w:val="00113B1E"/>
    <w:rPr>
      <w:kern w:val="16"/>
    </w:rPr>
  </w:style>
  <w:style w:type="paragraph" w:styleId="af4">
    <w:name w:val="table of figures"/>
    <w:basedOn w:val="a1"/>
    <w:next w:val="a1"/>
    <w:uiPriority w:val="99"/>
    <w:unhideWhenUsed/>
    <w:rsid w:val="005F1707"/>
  </w:style>
  <w:style w:type="paragraph" w:styleId="af5">
    <w:name w:val="Normal (Web)"/>
    <w:basedOn w:val="a1"/>
    <w:uiPriority w:val="99"/>
    <w:semiHidden/>
    <w:unhideWhenUsed/>
    <w:rsid w:val="003D4DD7"/>
    <w:rPr>
      <w:rFonts w:ascii="Times New Roman" w:hAnsi="Times New Roman"/>
      <w:sz w:val="24"/>
    </w:rPr>
  </w:style>
  <w:style w:type="character" w:customStyle="1" w:styleId="10">
    <w:name w:val="Заголовок 1 Знак"/>
    <w:basedOn w:val="a3"/>
    <w:link w:val="1"/>
    <w:uiPriority w:val="9"/>
    <w:rsid w:val="00310C40"/>
    <w:rPr>
      <w:rFonts w:cs="Arial"/>
      <w:b/>
      <w:bCs/>
      <w:caps/>
      <w:kern w:val="32"/>
      <w:sz w:val="28"/>
      <w:szCs w:val="32"/>
      <w:lang w:val="en-GB"/>
    </w:rPr>
  </w:style>
  <w:style w:type="character" w:customStyle="1" w:styleId="a9">
    <w:name w:val="Основной текст с отступом Знак"/>
    <w:link w:val="a2"/>
    <w:rsid w:val="00BA703E"/>
    <w:rPr>
      <w:lang w:val="en-GB"/>
    </w:rPr>
  </w:style>
  <w:style w:type="character" w:styleId="af6">
    <w:name w:val="Placeholder Text"/>
    <w:basedOn w:val="a3"/>
    <w:uiPriority w:val="99"/>
    <w:semiHidden/>
    <w:rsid w:val="00726E9D"/>
    <w:rPr>
      <w:color w:val="808080"/>
    </w:rPr>
  </w:style>
  <w:style w:type="character" w:customStyle="1" w:styleId="a7">
    <w:name w:val="Текст сноски Знак"/>
    <w:link w:val="a6"/>
    <w:rsid w:val="00BA703E"/>
    <w:rPr>
      <w:sz w:val="16"/>
      <w:lang w:val="en-GB"/>
    </w:rPr>
  </w:style>
  <w:style w:type="character" w:customStyle="1" w:styleId="FigureCaptionChar">
    <w:name w:val="Figure Caption Char"/>
    <w:basedOn w:val="a3"/>
    <w:link w:val="FigureCaption"/>
    <w:rsid w:val="006F6BAA"/>
    <w:rPr>
      <w:szCs w:val="24"/>
      <w:lang w:val="en-GB"/>
    </w:rPr>
  </w:style>
  <w:style w:type="character" w:customStyle="1" w:styleId="ac">
    <w:name w:val="Название объекта Знак"/>
    <w:basedOn w:val="FigureCaptionChar"/>
    <w:link w:val="ab"/>
    <w:rsid w:val="00310C40"/>
    <w:rPr>
      <w:bCs/>
      <w:szCs w:val="24"/>
      <w:lang w:val="en-GB"/>
    </w:rPr>
  </w:style>
  <w:style w:type="table" w:styleId="af7">
    <w:name w:val="Table Grid"/>
    <w:basedOn w:val="a4"/>
    <w:uiPriority w:val="59"/>
    <w:rsid w:val="00AB5D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Closing"/>
    <w:basedOn w:val="a1"/>
    <w:link w:val="af9"/>
    <w:uiPriority w:val="99"/>
    <w:semiHidden/>
    <w:unhideWhenUsed/>
    <w:rsid w:val="00617974"/>
    <w:pPr>
      <w:ind w:left="4252"/>
    </w:pPr>
  </w:style>
  <w:style w:type="character" w:customStyle="1" w:styleId="af9">
    <w:name w:val="Прощание Знак"/>
    <w:basedOn w:val="a3"/>
    <w:link w:val="af8"/>
    <w:uiPriority w:val="99"/>
    <w:semiHidden/>
    <w:rsid w:val="00617974"/>
    <w:rPr>
      <w:rFonts w:ascii="Times" w:hAnsi="Times"/>
      <w:szCs w:val="24"/>
      <w:lang w:val="en-GB"/>
    </w:rPr>
  </w:style>
  <w:style w:type="paragraph" w:customStyle="1" w:styleId="Style1">
    <w:name w:val="Style1"/>
    <w:basedOn w:val="ab"/>
    <w:qFormat/>
    <w:rsid w:val="00310C40"/>
    <w:rPr>
      <w:szCs w:val="20"/>
    </w:rPr>
  </w:style>
  <w:style w:type="paragraph" w:customStyle="1" w:styleId="Style2">
    <w:name w:val="Style2"/>
    <w:basedOn w:val="ab"/>
    <w:qFormat/>
    <w:rsid w:val="00310C40"/>
    <w:rPr>
      <w:b/>
      <w:szCs w:val="20"/>
    </w:rPr>
  </w:style>
  <w:style w:type="paragraph" w:customStyle="1" w:styleId="Style3">
    <w:name w:val="Style3"/>
    <w:basedOn w:val="ab"/>
    <w:autoRedefine/>
    <w:qFormat/>
    <w:rsid w:val="00310C40"/>
    <w:rPr>
      <w:b/>
      <w:szCs w:val="20"/>
    </w:rPr>
  </w:style>
  <w:style w:type="character" w:styleId="afa">
    <w:name w:val="Emphasis"/>
    <w:basedOn w:val="a3"/>
    <w:uiPriority w:val="20"/>
    <w:qFormat/>
    <w:rsid w:val="00310C40"/>
    <w:rPr>
      <w:i/>
      <w:iCs/>
    </w:rPr>
  </w:style>
  <w:style w:type="character" w:customStyle="1" w:styleId="42">
    <w:name w:val="Заголовок 4 Знак"/>
    <w:basedOn w:val="a3"/>
    <w:link w:val="41"/>
    <w:uiPriority w:val="9"/>
    <w:semiHidden/>
    <w:rsid w:val="00310C40"/>
    <w:rPr>
      <w:rFonts w:asciiTheme="majorHAnsi" w:eastAsiaTheme="majorEastAsia" w:hAnsiTheme="majorHAnsi" w:cstheme="majorBidi"/>
      <w:b/>
      <w:bCs/>
      <w:i/>
      <w:iCs/>
      <w:color w:val="4F81BD" w:themeColor="accent1"/>
      <w:szCs w:val="24"/>
      <w:lang w:val="en-GB"/>
    </w:rPr>
  </w:style>
  <w:style w:type="paragraph" w:customStyle="1" w:styleId="JACoWBodyTextIndent">
    <w:name w:val="JACoW_Body Text Indent"/>
    <w:basedOn w:val="a2"/>
    <w:link w:val="JACoWBodyTextIndentChar"/>
    <w:qFormat/>
    <w:rsid w:val="00927E64"/>
    <w:rPr>
      <w:kern w:val="16"/>
    </w:rPr>
  </w:style>
  <w:style w:type="paragraph" w:customStyle="1" w:styleId="JACoWReference1-9when10Refs">
    <w:name w:val="JACoW_Reference #1-9 when &gt;= 10 Refs"/>
    <w:link w:val="JACoWReference1-9when10RefsChar"/>
    <w:qFormat/>
    <w:rsid w:val="001517C2"/>
    <w:pPr>
      <w:spacing w:after="60" w:line="208" w:lineRule="exact"/>
      <w:ind w:left="386" w:hanging="295"/>
      <w:jc w:val="both"/>
    </w:pPr>
    <w:rPr>
      <w:rFonts w:cs="Consolas"/>
      <w:sz w:val="18"/>
      <w:szCs w:val="18"/>
      <w:lang w:val="en-GB"/>
    </w:rPr>
  </w:style>
  <w:style w:type="character" w:customStyle="1" w:styleId="JACoWBodyTextIndentChar">
    <w:name w:val="JACoW_Body Text Indent Char"/>
    <w:basedOn w:val="a9"/>
    <w:link w:val="JACoWBodyTextIndent"/>
    <w:rsid w:val="00927E64"/>
    <w:rPr>
      <w:kern w:val="16"/>
      <w:lang w:val="en-GB"/>
    </w:rPr>
  </w:style>
  <w:style w:type="paragraph" w:customStyle="1" w:styleId="JACoWReference10onwards">
    <w:name w:val="JACoW_Reference #10 onwards"/>
    <w:basedOn w:val="JACoWReferencewhen9Refs"/>
    <w:link w:val="JACoWReference10onwardsChar"/>
    <w:qFormat/>
    <w:rsid w:val="00276CD2"/>
    <w:pPr>
      <w:ind w:left="386" w:hanging="386"/>
    </w:pPr>
    <w:rPr>
      <w:szCs w:val="18"/>
    </w:rPr>
  </w:style>
  <w:style w:type="paragraph" w:customStyle="1" w:styleId="JACoWThird-levelHeading">
    <w:name w:val="JACoW_Third-level Heading"/>
    <w:basedOn w:val="a2"/>
    <w:link w:val="JACoWThird-levelHeadingChar"/>
    <w:qFormat/>
    <w:rsid w:val="00E374CC"/>
    <w:pPr>
      <w:spacing w:before="120"/>
    </w:pPr>
    <w:rPr>
      <w:b/>
    </w:rPr>
  </w:style>
  <w:style w:type="character" w:customStyle="1" w:styleId="JACoWThird-levelHeadingChar">
    <w:name w:val="JACoW_Third-level Heading Char"/>
    <w:basedOn w:val="a9"/>
    <w:link w:val="JACoWThird-levelHeading"/>
    <w:rsid w:val="00E374CC"/>
    <w:rPr>
      <w:b/>
      <w:lang w:val="en-GB"/>
    </w:rPr>
  </w:style>
  <w:style w:type="paragraph" w:styleId="afb">
    <w:name w:val="Bibliography"/>
    <w:basedOn w:val="a1"/>
    <w:next w:val="a1"/>
    <w:uiPriority w:val="37"/>
    <w:semiHidden/>
    <w:unhideWhenUsed/>
    <w:rsid w:val="00CA0E75"/>
  </w:style>
  <w:style w:type="paragraph" w:styleId="afc">
    <w:name w:val="Block Text"/>
    <w:basedOn w:val="a1"/>
    <w:uiPriority w:val="99"/>
    <w:semiHidden/>
    <w:unhideWhenUsed/>
    <w:rsid w:val="00CA0E7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afd">
    <w:name w:val="Body Text"/>
    <w:basedOn w:val="a1"/>
    <w:link w:val="afe"/>
    <w:uiPriority w:val="99"/>
    <w:semiHidden/>
    <w:unhideWhenUsed/>
    <w:rsid w:val="00CA0E75"/>
    <w:pPr>
      <w:spacing w:after="120"/>
    </w:pPr>
  </w:style>
  <w:style w:type="character" w:customStyle="1" w:styleId="afe">
    <w:name w:val="Основной текст Знак"/>
    <w:basedOn w:val="a3"/>
    <w:link w:val="afd"/>
    <w:uiPriority w:val="99"/>
    <w:semiHidden/>
    <w:rsid w:val="00CA0E75"/>
    <w:rPr>
      <w:rFonts w:ascii="Times" w:hAnsi="Times"/>
      <w:szCs w:val="24"/>
      <w:lang w:val="en-GB"/>
    </w:rPr>
  </w:style>
  <w:style w:type="paragraph" w:styleId="22">
    <w:name w:val="Body Text 2"/>
    <w:basedOn w:val="a1"/>
    <w:link w:val="23"/>
    <w:uiPriority w:val="99"/>
    <w:semiHidden/>
    <w:unhideWhenUsed/>
    <w:rsid w:val="00CA0E75"/>
    <w:pPr>
      <w:spacing w:after="120" w:line="480" w:lineRule="auto"/>
    </w:pPr>
  </w:style>
  <w:style w:type="character" w:customStyle="1" w:styleId="23">
    <w:name w:val="Основной текст 2 Знак"/>
    <w:basedOn w:val="a3"/>
    <w:link w:val="22"/>
    <w:uiPriority w:val="99"/>
    <w:semiHidden/>
    <w:rsid w:val="00CA0E75"/>
    <w:rPr>
      <w:rFonts w:ascii="Times" w:hAnsi="Times"/>
      <w:szCs w:val="24"/>
      <w:lang w:val="en-GB"/>
    </w:rPr>
  </w:style>
  <w:style w:type="paragraph" w:styleId="32">
    <w:name w:val="Body Text 3"/>
    <w:basedOn w:val="a1"/>
    <w:link w:val="33"/>
    <w:uiPriority w:val="99"/>
    <w:semiHidden/>
    <w:unhideWhenUsed/>
    <w:rsid w:val="00CA0E75"/>
    <w:pPr>
      <w:spacing w:after="120"/>
    </w:pPr>
    <w:rPr>
      <w:sz w:val="16"/>
      <w:szCs w:val="16"/>
    </w:rPr>
  </w:style>
  <w:style w:type="character" w:customStyle="1" w:styleId="33">
    <w:name w:val="Основной текст 3 Знак"/>
    <w:basedOn w:val="a3"/>
    <w:link w:val="32"/>
    <w:uiPriority w:val="99"/>
    <w:semiHidden/>
    <w:rsid w:val="00CA0E75"/>
    <w:rPr>
      <w:rFonts w:ascii="Times" w:hAnsi="Times"/>
      <w:sz w:val="16"/>
      <w:szCs w:val="16"/>
      <w:lang w:val="en-GB"/>
    </w:rPr>
  </w:style>
  <w:style w:type="paragraph" w:styleId="aff">
    <w:name w:val="Body Text First Indent"/>
    <w:basedOn w:val="afd"/>
    <w:link w:val="aff0"/>
    <w:uiPriority w:val="99"/>
    <w:semiHidden/>
    <w:unhideWhenUsed/>
    <w:rsid w:val="00CA0E75"/>
    <w:pPr>
      <w:spacing w:after="0"/>
      <w:ind w:firstLine="360"/>
    </w:pPr>
  </w:style>
  <w:style w:type="character" w:customStyle="1" w:styleId="aff0">
    <w:name w:val="Красная строка Знак"/>
    <w:basedOn w:val="afe"/>
    <w:link w:val="aff"/>
    <w:uiPriority w:val="99"/>
    <w:semiHidden/>
    <w:rsid w:val="00CA0E75"/>
    <w:rPr>
      <w:rFonts w:ascii="Times" w:hAnsi="Times"/>
      <w:szCs w:val="24"/>
      <w:lang w:val="en-GB"/>
    </w:rPr>
  </w:style>
  <w:style w:type="paragraph" w:styleId="24">
    <w:name w:val="Body Text First Indent 2"/>
    <w:basedOn w:val="a2"/>
    <w:link w:val="25"/>
    <w:uiPriority w:val="99"/>
    <w:semiHidden/>
    <w:unhideWhenUsed/>
    <w:rsid w:val="00CA0E75"/>
    <w:pPr>
      <w:ind w:left="360" w:firstLine="360"/>
      <w:jc w:val="left"/>
    </w:pPr>
    <w:rPr>
      <w:rFonts w:ascii="Times" w:hAnsi="Times"/>
      <w:szCs w:val="24"/>
    </w:rPr>
  </w:style>
  <w:style w:type="character" w:customStyle="1" w:styleId="25">
    <w:name w:val="Красная строка 2 Знак"/>
    <w:basedOn w:val="a9"/>
    <w:link w:val="24"/>
    <w:uiPriority w:val="99"/>
    <w:semiHidden/>
    <w:rsid w:val="00CA0E75"/>
    <w:rPr>
      <w:rFonts w:ascii="Times" w:hAnsi="Times"/>
      <w:szCs w:val="24"/>
      <w:lang w:val="en-GB"/>
    </w:rPr>
  </w:style>
  <w:style w:type="paragraph" w:styleId="26">
    <w:name w:val="Body Text Indent 2"/>
    <w:basedOn w:val="a1"/>
    <w:link w:val="27"/>
    <w:uiPriority w:val="99"/>
    <w:semiHidden/>
    <w:unhideWhenUsed/>
    <w:rsid w:val="00CA0E75"/>
    <w:pPr>
      <w:spacing w:after="120" w:line="480" w:lineRule="auto"/>
      <w:ind w:left="283"/>
    </w:pPr>
  </w:style>
  <w:style w:type="character" w:customStyle="1" w:styleId="27">
    <w:name w:val="Основной текст с отступом 2 Знак"/>
    <w:basedOn w:val="a3"/>
    <w:link w:val="26"/>
    <w:uiPriority w:val="99"/>
    <w:semiHidden/>
    <w:rsid w:val="00CA0E75"/>
    <w:rPr>
      <w:rFonts w:ascii="Times" w:hAnsi="Times"/>
      <w:szCs w:val="24"/>
      <w:lang w:val="en-GB"/>
    </w:rPr>
  </w:style>
  <w:style w:type="paragraph" w:styleId="34">
    <w:name w:val="Body Text Indent 3"/>
    <w:basedOn w:val="a1"/>
    <w:link w:val="35"/>
    <w:uiPriority w:val="99"/>
    <w:semiHidden/>
    <w:unhideWhenUsed/>
    <w:rsid w:val="00CA0E75"/>
    <w:pPr>
      <w:spacing w:after="120"/>
      <w:ind w:left="283"/>
    </w:pPr>
    <w:rPr>
      <w:sz w:val="16"/>
      <w:szCs w:val="16"/>
    </w:rPr>
  </w:style>
  <w:style w:type="character" w:customStyle="1" w:styleId="35">
    <w:name w:val="Основной текст с отступом 3 Знак"/>
    <w:basedOn w:val="a3"/>
    <w:link w:val="34"/>
    <w:uiPriority w:val="99"/>
    <w:semiHidden/>
    <w:rsid w:val="00CA0E75"/>
    <w:rPr>
      <w:rFonts w:ascii="Times" w:hAnsi="Times"/>
      <w:sz w:val="16"/>
      <w:szCs w:val="16"/>
      <w:lang w:val="en-GB"/>
    </w:rPr>
  </w:style>
  <w:style w:type="paragraph" w:styleId="aff1">
    <w:name w:val="Date"/>
    <w:basedOn w:val="a1"/>
    <w:next w:val="a1"/>
    <w:link w:val="aff2"/>
    <w:uiPriority w:val="99"/>
    <w:semiHidden/>
    <w:unhideWhenUsed/>
    <w:rsid w:val="00CA0E75"/>
  </w:style>
  <w:style w:type="character" w:customStyle="1" w:styleId="aff2">
    <w:name w:val="Дата Знак"/>
    <w:basedOn w:val="a3"/>
    <w:link w:val="aff1"/>
    <w:uiPriority w:val="99"/>
    <w:semiHidden/>
    <w:rsid w:val="00CA0E75"/>
    <w:rPr>
      <w:rFonts w:ascii="Times" w:hAnsi="Times"/>
      <w:szCs w:val="24"/>
      <w:lang w:val="en-GB"/>
    </w:rPr>
  </w:style>
  <w:style w:type="paragraph" w:styleId="aff3">
    <w:name w:val="Document Map"/>
    <w:basedOn w:val="a1"/>
    <w:link w:val="aff4"/>
    <w:uiPriority w:val="99"/>
    <w:semiHidden/>
    <w:unhideWhenUsed/>
    <w:rsid w:val="00CA0E75"/>
    <w:rPr>
      <w:rFonts w:ascii="Tahoma" w:hAnsi="Tahoma" w:cs="Tahoma"/>
      <w:sz w:val="16"/>
      <w:szCs w:val="16"/>
    </w:rPr>
  </w:style>
  <w:style w:type="character" w:customStyle="1" w:styleId="aff4">
    <w:name w:val="Схема документа Знак"/>
    <w:basedOn w:val="a3"/>
    <w:link w:val="aff3"/>
    <w:uiPriority w:val="99"/>
    <w:semiHidden/>
    <w:rsid w:val="00CA0E75"/>
    <w:rPr>
      <w:rFonts w:ascii="Tahoma" w:hAnsi="Tahoma" w:cs="Tahoma"/>
      <w:sz w:val="16"/>
      <w:szCs w:val="16"/>
      <w:lang w:val="en-GB"/>
    </w:rPr>
  </w:style>
  <w:style w:type="paragraph" w:styleId="aff5">
    <w:name w:val="E-mail Signature"/>
    <w:basedOn w:val="a1"/>
    <w:link w:val="aff6"/>
    <w:uiPriority w:val="99"/>
    <w:semiHidden/>
    <w:unhideWhenUsed/>
    <w:rsid w:val="00CA0E75"/>
  </w:style>
  <w:style w:type="character" w:customStyle="1" w:styleId="aff6">
    <w:name w:val="Электронная подпись Знак"/>
    <w:basedOn w:val="a3"/>
    <w:link w:val="aff5"/>
    <w:uiPriority w:val="99"/>
    <w:semiHidden/>
    <w:rsid w:val="00CA0E75"/>
    <w:rPr>
      <w:rFonts w:ascii="Times" w:hAnsi="Times"/>
      <w:szCs w:val="24"/>
      <w:lang w:val="en-GB"/>
    </w:rPr>
  </w:style>
  <w:style w:type="paragraph" w:styleId="aff7">
    <w:name w:val="endnote text"/>
    <w:basedOn w:val="a1"/>
    <w:link w:val="aff8"/>
    <w:uiPriority w:val="99"/>
    <w:semiHidden/>
    <w:unhideWhenUsed/>
    <w:rsid w:val="00CA0E75"/>
    <w:rPr>
      <w:szCs w:val="20"/>
    </w:rPr>
  </w:style>
  <w:style w:type="character" w:customStyle="1" w:styleId="aff8">
    <w:name w:val="Текст концевой сноски Знак"/>
    <w:basedOn w:val="a3"/>
    <w:link w:val="aff7"/>
    <w:uiPriority w:val="99"/>
    <w:semiHidden/>
    <w:rsid w:val="00CA0E75"/>
    <w:rPr>
      <w:rFonts w:ascii="Times" w:hAnsi="Times"/>
      <w:lang w:val="en-GB"/>
    </w:rPr>
  </w:style>
  <w:style w:type="paragraph" w:styleId="aff9">
    <w:name w:val="envelope address"/>
    <w:basedOn w:val="a1"/>
    <w:uiPriority w:val="99"/>
    <w:semiHidden/>
    <w:unhideWhenUsed/>
    <w:rsid w:val="00CA0E75"/>
    <w:pPr>
      <w:framePr w:w="7920" w:h="1980" w:hRule="exact" w:hSpace="180" w:wrap="auto" w:hAnchor="page" w:xAlign="center" w:yAlign="bottom"/>
      <w:ind w:left="2880"/>
    </w:pPr>
    <w:rPr>
      <w:rFonts w:asciiTheme="majorHAnsi" w:eastAsiaTheme="majorEastAsia" w:hAnsiTheme="majorHAnsi" w:cstheme="majorBidi"/>
      <w:sz w:val="24"/>
    </w:rPr>
  </w:style>
  <w:style w:type="paragraph" w:styleId="28">
    <w:name w:val="envelope return"/>
    <w:basedOn w:val="a1"/>
    <w:uiPriority w:val="99"/>
    <w:semiHidden/>
    <w:unhideWhenUsed/>
    <w:rsid w:val="00CA0E75"/>
    <w:rPr>
      <w:rFonts w:asciiTheme="majorHAnsi" w:eastAsiaTheme="majorEastAsia" w:hAnsiTheme="majorHAnsi" w:cstheme="majorBidi"/>
      <w:szCs w:val="20"/>
    </w:rPr>
  </w:style>
  <w:style w:type="paragraph" w:styleId="affa">
    <w:name w:val="footer"/>
    <w:basedOn w:val="a1"/>
    <w:link w:val="affb"/>
    <w:uiPriority w:val="99"/>
    <w:unhideWhenUsed/>
    <w:rsid w:val="00CA0E75"/>
    <w:pPr>
      <w:tabs>
        <w:tab w:val="center" w:pos="4680"/>
        <w:tab w:val="right" w:pos="9360"/>
      </w:tabs>
    </w:pPr>
  </w:style>
  <w:style w:type="character" w:customStyle="1" w:styleId="affb">
    <w:name w:val="Нижний колонтитул Знак"/>
    <w:basedOn w:val="a3"/>
    <w:link w:val="affa"/>
    <w:uiPriority w:val="99"/>
    <w:rsid w:val="00CA0E75"/>
    <w:rPr>
      <w:rFonts w:ascii="Times" w:hAnsi="Times"/>
      <w:szCs w:val="24"/>
      <w:lang w:val="en-GB"/>
    </w:rPr>
  </w:style>
  <w:style w:type="paragraph" w:styleId="affc">
    <w:name w:val="header"/>
    <w:basedOn w:val="a1"/>
    <w:link w:val="affd"/>
    <w:uiPriority w:val="99"/>
    <w:unhideWhenUsed/>
    <w:rsid w:val="00CA0E75"/>
    <w:pPr>
      <w:tabs>
        <w:tab w:val="center" w:pos="4680"/>
        <w:tab w:val="right" w:pos="9360"/>
      </w:tabs>
    </w:pPr>
  </w:style>
  <w:style w:type="character" w:customStyle="1" w:styleId="affd">
    <w:name w:val="Верхний колонтитул Знак"/>
    <w:basedOn w:val="a3"/>
    <w:link w:val="affc"/>
    <w:uiPriority w:val="99"/>
    <w:rsid w:val="00CA0E75"/>
    <w:rPr>
      <w:rFonts w:ascii="Times" w:hAnsi="Times"/>
      <w:szCs w:val="24"/>
      <w:lang w:val="en-GB"/>
    </w:rPr>
  </w:style>
  <w:style w:type="character" w:customStyle="1" w:styleId="52">
    <w:name w:val="Заголовок 5 Знак"/>
    <w:basedOn w:val="a3"/>
    <w:link w:val="51"/>
    <w:uiPriority w:val="9"/>
    <w:semiHidden/>
    <w:rsid w:val="00310C40"/>
    <w:rPr>
      <w:rFonts w:asciiTheme="majorHAnsi" w:eastAsiaTheme="majorEastAsia" w:hAnsiTheme="majorHAnsi" w:cstheme="majorBidi"/>
      <w:color w:val="243F60" w:themeColor="accent1" w:themeShade="7F"/>
      <w:szCs w:val="24"/>
      <w:lang w:val="en-GB"/>
    </w:rPr>
  </w:style>
  <w:style w:type="character" w:customStyle="1" w:styleId="60">
    <w:name w:val="Заголовок 6 Знак"/>
    <w:basedOn w:val="a3"/>
    <w:link w:val="6"/>
    <w:uiPriority w:val="9"/>
    <w:semiHidden/>
    <w:rsid w:val="00310C40"/>
    <w:rPr>
      <w:rFonts w:asciiTheme="majorHAnsi" w:eastAsiaTheme="majorEastAsia" w:hAnsiTheme="majorHAnsi" w:cstheme="majorBidi"/>
      <w:i/>
      <w:iCs/>
      <w:color w:val="243F60" w:themeColor="accent1" w:themeShade="7F"/>
      <w:szCs w:val="24"/>
      <w:lang w:val="en-GB"/>
    </w:rPr>
  </w:style>
  <w:style w:type="character" w:customStyle="1" w:styleId="70">
    <w:name w:val="Заголовок 7 Знак"/>
    <w:basedOn w:val="a3"/>
    <w:link w:val="7"/>
    <w:uiPriority w:val="9"/>
    <w:semiHidden/>
    <w:rsid w:val="00310C40"/>
    <w:rPr>
      <w:rFonts w:asciiTheme="majorHAnsi" w:eastAsiaTheme="majorEastAsia" w:hAnsiTheme="majorHAnsi" w:cstheme="majorBidi"/>
      <w:i/>
      <w:iCs/>
      <w:color w:val="404040" w:themeColor="text1" w:themeTint="BF"/>
      <w:szCs w:val="24"/>
      <w:lang w:val="en-GB"/>
    </w:rPr>
  </w:style>
  <w:style w:type="character" w:customStyle="1" w:styleId="80">
    <w:name w:val="Заголовок 8 Знак"/>
    <w:basedOn w:val="a3"/>
    <w:link w:val="8"/>
    <w:uiPriority w:val="9"/>
    <w:semiHidden/>
    <w:rsid w:val="00310C40"/>
    <w:rPr>
      <w:rFonts w:asciiTheme="majorHAnsi" w:eastAsiaTheme="majorEastAsia" w:hAnsiTheme="majorHAnsi" w:cstheme="majorBidi"/>
      <w:color w:val="404040" w:themeColor="text1" w:themeTint="BF"/>
      <w:lang w:val="en-GB"/>
    </w:rPr>
  </w:style>
  <w:style w:type="character" w:customStyle="1" w:styleId="90">
    <w:name w:val="Заголовок 9 Знак"/>
    <w:basedOn w:val="a3"/>
    <w:link w:val="9"/>
    <w:uiPriority w:val="9"/>
    <w:semiHidden/>
    <w:rsid w:val="00310C40"/>
    <w:rPr>
      <w:rFonts w:asciiTheme="majorHAnsi" w:eastAsiaTheme="majorEastAsia" w:hAnsiTheme="majorHAnsi" w:cstheme="majorBidi"/>
      <w:i/>
      <w:iCs/>
      <w:color w:val="404040" w:themeColor="text1" w:themeTint="BF"/>
      <w:lang w:val="en-GB"/>
    </w:rPr>
  </w:style>
  <w:style w:type="paragraph" w:styleId="HTML">
    <w:name w:val="HTML Address"/>
    <w:basedOn w:val="a1"/>
    <w:link w:val="HTML0"/>
    <w:uiPriority w:val="99"/>
    <w:semiHidden/>
    <w:unhideWhenUsed/>
    <w:rsid w:val="00CA0E75"/>
    <w:rPr>
      <w:i/>
      <w:iCs/>
    </w:rPr>
  </w:style>
  <w:style w:type="character" w:customStyle="1" w:styleId="HTML0">
    <w:name w:val="Адрес HTML Знак"/>
    <w:basedOn w:val="a3"/>
    <w:link w:val="HTML"/>
    <w:uiPriority w:val="99"/>
    <w:semiHidden/>
    <w:rsid w:val="00CA0E75"/>
    <w:rPr>
      <w:rFonts w:ascii="Times" w:hAnsi="Times"/>
      <w:i/>
      <w:iCs/>
      <w:szCs w:val="24"/>
      <w:lang w:val="en-GB"/>
    </w:rPr>
  </w:style>
  <w:style w:type="paragraph" w:styleId="HTML1">
    <w:name w:val="HTML Preformatted"/>
    <w:basedOn w:val="a1"/>
    <w:link w:val="HTML2"/>
    <w:uiPriority w:val="99"/>
    <w:semiHidden/>
    <w:unhideWhenUsed/>
    <w:rsid w:val="00CA0E75"/>
    <w:rPr>
      <w:rFonts w:ascii="Consolas" w:hAnsi="Consolas" w:cs="Consolas"/>
      <w:szCs w:val="20"/>
    </w:rPr>
  </w:style>
  <w:style w:type="character" w:customStyle="1" w:styleId="HTML2">
    <w:name w:val="Стандартный HTML Знак"/>
    <w:basedOn w:val="a3"/>
    <w:link w:val="HTML1"/>
    <w:uiPriority w:val="99"/>
    <w:semiHidden/>
    <w:rsid w:val="00CA0E75"/>
    <w:rPr>
      <w:rFonts w:ascii="Consolas" w:hAnsi="Consolas" w:cs="Consolas"/>
      <w:lang w:val="en-GB"/>
    </w:rPr>
  </w:style>
  <w:style w:type="paragraph" w:styleId="11">
    <w:name w:val="index 1"/>
    <w:basedOn w:val="a1"/>
    <w:next w:val="a1"/>
    <w:autoRedefine/>
    <w:uiPriority w:val="99"/>
    <w:semiHidden/>
    <w:unhideWhenUsed/>
    <w:rsid w:val="00CA0E75"/>
    <w:pPr>
      <w:ind w:left="200" w:hanging="200"/>
    </w:pPr>
  </w:style>
  <w:style w:type="paragraph" w:styleId="29">
    <w:name w:val="index 2"/>
    <w:basedOn w:val="a1"/>
    <w:next w:val="a1"/>
    <w:autoRedefine/>
    <w:uiPriority w:val="99"/>
    <w:semiHidden/>
    <w:unhideWhenUsed/>
    <w:rsid w:val="00CA0E75"/>
    <w:pPr>
      <w:ind w:left="400" w:hanging="200"/>
    </w:pPr>
  </w:style>
  <w:style w:type="paragraph" w:styleId="36">
    <w:name w:val="index 3"/>
    <w:basedOn w:val="a1"/>
    <w:next w:val="a1"/>
    <w:autoRedefine/>
    <w:uiPriority w:val="99"/>
    <w:semiHidden/>
    <w:unhideWhenUsed/>
    <w:rsid w:val="00CA0E75"/>
    <w:pPr>
      <w:ind w:left="600" w:hanging="200"/>
    </w:pPr>
  </w:style>
  <w:style w:type="paragraph" w:styleId="43">
    <w:name w:val="index 4"/>
    <w:basedOn w:val="a1"/>
    <w:next w:val="a1"/>
    <w:autoRedefine/>
    <w:uiPriority w:val="99"/>
    <w:semiHidden/>
    <w:unhideWhenUsed/>
    <w:rsid w:val="00CA0E75"/>
    <w:pPr>
      <w:ind w:left="800" w:hanging="200"/>
    </w:pPr>
  </w:style>
  <w:style w:type="paragraph" w:styleId="53">
    <w:name w:val="index 5"/>
    <w:basedOn w:val="a1"/>
    <w:next w:val="a1"/>
    <w:autoRedefine/>
    <w:uiPriority w:val="99"/>
    <w:semiHidden/>
    <w:unhideWhenUsed/>
    <w:rsid w:val="00CA0E75"/>
    <w:pPr>
      <w:ind w:left="1000" w:hanging="200"/>
    </w:pPr>
  </w:style>
  <w:style w:type="paragraph" w:styleId="61">
    <w:name w:val="index 6"/>
    <w:basedOn w:val="a1"/>
    <w:next w:val="a1"/>
    <w:autoRedefine/>
    <w:uiPriority w:val="99"/>
    <w:semiHidden/>
    <w:unhideWhenUsed/>
    <w:rsid w:val="00CA0E75"/>
    <w:pPr>
      <w:ind w:left="1200" w:hanging="200"/>
    </w:pPr>
  </w:style>
  <w:style w:type="paragraph" w:styleId="71">
    <w:name w:val="index 7"/>
    <w:basedOn w:val="a1"/>
    <w:next w:val="a1"/>
    <w:autoRedefine/>
    <w:uiPriority w:val="99"/>
    <w:semiHidden/>
    <w:unhideWhenUsed/>
    <w:rsid w:val="00CA0E75"/>
    <w:pPr>
      <w:ind w:left="1400" w:hanging="200"/>
    </w:pPr>
  </w:style>
  <w:style w:type="paragraph" w:styleId="81">
    <w:name w:val="index 8"/>
    <w:basedOn w:val="a1"/>
    <w:next w:val="a1"/>
    <w:autoRedefine/>
    <w:uiPriority w:val="99"/>
    <w:semiHidden/>
    <w:unhideWhenUsed/>
    <w:rsid w:val="00CA0E75"/>
    <w:pPr>
      <w:ind w:left="1600" w:hanging="200"/>
    </w:pPr>
  </w:style>
  <w:style w:type="paragraph" w:styleId="91">
    <w:name w:val="index 9"/>
    <w:basedOn w:val="a1"/>
    <w:next w:val="a1"/>
    <w:autoRedefine/>
    <w:uiPriority w:val="99"/>
    <w:semiHidden/>
    <w:unhideWhenUsed/>
    <w:rsid w:val="00CA0E75"/>
    <w:pPr>
      <w:ind w:left="1800" w:hanging="200"/>
    </w:pPr>
  </w:style>
  <w:style w:type="paragraph" w:styleId="affe">
    <w:name w:val="index heading"/>
    <w:basedOn w:val="a1"/>
    <w:next w:val="11"/>
    <w:uiPriority w:val="99"/>
    <w:unhideWhenUsed/>
    <w:rsid w:val="00CA0E75"/>
    <w:rPr>
      <w:rFonts w:asciiTheme="majorHAnsi" w:eastAsiaTheme="majorEastAsia" w:hAnsiTheme="majorHAnsi" w:cstheme="majorBidi"/>
      <w:b/>
      <w:bCs/>
    </w:rPr>
  </w:style>
  <w:style w:type="paragraph" w:styleId="afff">
    <w:name w:val="Intense Quote"/>
    <w:basedOn w:val="a1"/>
    <w:next w:val="a1"/>
    <w:link w:val="afff0"/>
    <w:uiPriority w:val="99"/>
    <w:semiHidden/>
    <w:qFormat/>
    <w:rsid w:val="00310C40"/>
    <w:pPr>
      <w:pBdr>
        <w:bottom w:val="single" w:sz="4" w:space="4" w:color="4F81BD" w:themeColor="accent1"/>
      </w:pBdr>
      <w:spacing w:before="200" w:after="280"/>
      <w:ind w:left="936" w:right="936"/>
    </w:pPr>
    <w:rPr>
      <w:b/>
      <w:bCs/>
      <w:i/>
      <w:iCs/>
      <w:color w:val="4F81BD" w:themeColor="accent1"/>
    </w:rPr>
  </w:style>
  <w:style w:type="character" w:customStyle="1" w:styleId="afff0">
    <w:name w:val="Выделенная цитата Знак"/>
    <w:basedOn w:val="a3"/>
    <w:link w:val="afff"/>
    <w:uiPriority w:val="99"/>
    <w:semiHidden/>
    <w:rsid w:val="00310C40"/>
    <w:rPr>
      <w:rFonts w:ascii="Times" w:hAnsi="Times"/>
      <w:b/>
      <w:bCs/>
      <w:i/>
      <w:iCs/>
      <w:color w:val="4F81BD" w:themeColor="accent1"/>
      <w:szCs w:val="24"/>
      <w:lang w:val="en-GB"/>
    </w:rPr>
  </w:style>
  <w:style w:type="paragraph" w:styleId="afff1">
    <w:name w:val="List"/>
    <w:basedOn w:val="a1"/>
    <w:uiPriority w:val="99"/>
    <w:semiHidden/>
    <w:unhideWhenUsed/>
    <w:rsid w:val="00CA0E75"/>
    <w:pPr>
      <w:ind w:left="283" w:hanging="283"/>
      <w:contextualSpacing/>
    </w:pPr>
  </w:style>
  <w:style w:type="paragraph" w:styleId="2a">
    <w:name w:val="List 2"/>
    <w:basedOn w:val="a1"/>
    <w:uiPriority w:val="99"/>
    <w:semiHidden/>
    <w:unhideWhenUsed/>
    <w:rsid w:val="00CA0E75"/>
    <w:pPr>
      <w:ind w:left="566" w:hanging="283"/>
      <w:contextualSpacing/>
    </w:pPr>
  </w:style>
  <w:style w:type="paragraph" w:styleId="37">
    <w:name w:val="List 3"/>
    <w:basedOn w:val="a1"/>
    <w:uiPriority w:val="99"/>
    <w:semiHidden/>
    <w:unhideWhenUsed/>
    <w:rsid w:val="00CA0E75"/>
    <w:pPr>
      <w:ind w:left="849" w:hanging="283"/>
      <w:contextualSpacing/>
    </w:pPr>
  </w:style>
  <w:style w:type="paragraph" w:styleId="44">
    <w:name w:val="List 4"/>
    <w:basedOn w:val="a1"/>
    <w:uiPriority w:val="99"/>
    <w:semiHidden/>
    <w:unhideWhenUsed/>
    <w:rsid w:val="00CA0E75"/>
    <w:pPr>
      <w:ind w:left="1132" w:hanging="283"/>
      <w:contextualSpacing/>
    </w:pPr>
  </w:style>
  <w:style w:type="paragraph" w:styleId="54">
    <w:name w:val="List 5"/>
    <w:basedOn w:val="a1"/>
    <w:uiPriority w:val="99"/>
    <w:semiHidden/>
    <w:unhideWhenUsed/>
    <w:rsid w:val="00CA0E75"/>
    <w:pPr>
      <w:ind w:left="1415" w:hanging="283"/>
      <w:contextualSpacing/>
    </w:pPr>
  </w:style>
  <w:style w:type="paragraph" w:styleId="a0">
    <w:name w:val="List Bullet"/>
    <w:basedOn w:val="a1"/>
    <w:uiPriority w:val="99"/>
    <w:semiHidden/>
    <w:unhideWhenUsed/>
    <w:rsid w:val="00CA0E75"/>
    <w:pPr>
      <w:numPr>
        <w:numId w:val="4"/>
      </w:numPr>
      <w:contextualSpacing/>
    </w:pPr>
  </w:style>
  <w:style w:type="paragraph" w:styleId="20">
    <w:name w:val="List Bullet 2"/>
    <w:basedOn w:val="a1"/>
    <w:uiPriority w:val="99"/>
    <w:semiHidden/>
    <w:unhideWhenUsed/>
    <w:rsid w:val="00CA0E75"/>
    <w:pPr>
      <w:numPr>
        <w:numId w:val="5"/>
      </w:numPr>
      <w:contextualSpacing/>
    </w:pPr>
  </w:style>
  <w:style w:type="paragraph" w:styleId="30">
    <w:name w:val="List Bullet 3"/>
    <w:basedOn w:val="a1"/>
    <w:uiPriority w:val="99"/>
    <w:semiHidden/>
    <w:unhideWhenUsed/>
    <w:rsid w:val="00CA0E75"/>
    <w:pPr>
      <w:numPr>
        <w:numId w:val="6"/>
      </w:numPr>
      <w:contextualSpacing/>
    </w:pPr>
  </w:style>
  <w:style w:type="paragraph" w:styleId="40">
    <w:name w:val="List Bullet 4"/>
    <w:basedOn w:val="a1"/>
    <w:uiPriority w:val="99"/>
    <w:semiHidden/>
    <w:unhideWhenUsed/>
    <w:rsid w:val="00CA0E75"/>
    <w:pPr>
      <w:numPr>
        <w:numId w:val="7"/>
      </w:numPr>
      <w:contextualSpacing/>
    </w:pPr>
  </w:style>
  <w:style w:type="paragraph" w:styleId="50">
    <w:name w:val="List Bullet 5"/>
    <w:basedOn w:val="a1"/>
    <w:uiPriority w:val="99"/>
    <w:semiHidden/>
    <w:unhideWhenUsed/>
    <w:rsid w:val="00CA0E75"/>
    <w:pPr>
      <w:numPr>
        <w:numId w:val="8"/>
      </w:numPr>
      <w:contextualSpacing/>
    </w:pPr>
  </w:style>
  <w:style w:type="paragraph" w:styleId="afff2">
    <w:name w:val="List Continue"/>
    <w:basedOn w:val="a1"/>
    <w:uiPriority w:val="99"/>
    <w:semiHidden/>
    <w:unhideWhenUsed/>
    <w:rsid w:val="00CA0E75"/>
    <w:pPr>
      <w:spacing w:after="120"/>
      <w:ind w:left="283"/>
      <w:contextualSpacing/>
    </w:pPr>
  </w:style>
  <w:style w:type="paragraph" w:styleId="2b">
    <w:name w:val="List Continue 2"/>
    <w:basedOn w:val="a1"/>
    <w:uiPriority w:val="99"/>
    <w:semiHidden/>
    <w:unhideWhenUsed/>
    <w:rsid w:val="00CA0E75"/>
    <w:pPr>
      <w:spacing w:after="120"/>
      <w:ind w:left="566"/>
      <w:contextualSpacing/>
    </w:pPr>
  </w:style>
  <w:style w:type="paragraph" w:styleId="38">
    <w:name w:val="List Continue 3"/>
    <w:basedOn w:val="a1"/>
    <w:uiPriority w:val="99"/>
    <w:semiHidden/>
    <w:unhideWhenUsed/>
    <w:rsid w:val="00CA0E75"/>
    <w:pPr>
      <w:spacing w:after="120"/>
      <w:ind w:left="849"/>
      <w:contextualSpacing/>
    </w:pPr>
  </w:style>
  <w:style w:type="paragraph" w:styleId="45">
    <w:name w:val="List Continue 4"/>
    <w:basedOn w:val="a1"/>
    <w:uiPriority w:val="99"/>
    <w:semiHidden/>
    <w:unhideWhenUsed/>
    <w:rsid w:val="00CA0E75"/>
    <w:pPr>
      <w:spacing w:after="120"/>
      <w:ind w:left="1132"/>
      <w:contextualSpacing/>
    </w:pPr>
  </w:style>
  <w:style w:type="paragraph" w:styleId="55">
    <w:name w:val="List Continue 5"/>
    <w:basedOn w:val="a1"/>
    <w:uiPriority w:val="99"/>
    <w:semiHidden/>
    <w:unhideWhenUsed/>
    <w:rsid w:val="00CA0E75"/>
    <w:pPr>
      <w:spacing w:after="120"/>
      <w:ind w:left="1415"/>
      <w:contextualSpacing/>
    </w:pPr>
  </w:style>
  <w:style w:type="paragraph" w:styleId="a">
    <w:name w:val="List Number"/>
    <w:basedOn w:val="a1"/>
    <w:uiPriority w:val="99"/>
    <w:semiHidden/>
    <w:unhideWhenUsed/>
    <w:rsid w:val="00CA0E75"/>
    <w:pPr>
      <w:numPr>
        <w:numId w:val="9"/>
      </w:numPr>
      <w:contextualSpacing/>
    </w:pPr>
  </w:style>
  <w:style w:type="paragraph" w:styleId="2">
    <w:name w:val="List Number 2"/>
    <w:basedOn w:val="a1"/>
    <w:uiPriority w:val="99"/>
    <w:semiHidden/>
    <w:unhideWhenUsed/>
    <w:rsid w:val="00CA0E75"/>
    <w:pPr>
      <w:numPr>
        <w:numId w:val="10"/>
      </w:numPr>
      <w:contextualSpacing/>
    </w:pPr>
  </w:style>
  <w:style w:type="paragraph" w:styleId="3">
    <w:name w:val="List Number 3"/>
    <w:basedOn w:val="a1"/>
    <w:uiPriority w:val="99"/>
    <w:semiHidden/>
    <w:unhideWhenUsed/>
    <w:rsid w:val="00CA0E75"/>
    <w:pPr>
      <w:numPr>
        <w:numId w:val="11"/>
      </w:numPr>
      <w:contextualSpacing/>
    </w:pPr>
  </w:style>
  <w:style w:type="paragraph" w:styleId="4">
    <w:name w:val="List Number 4"/>
    <w:basedOn w:val="a1"/>
    <w:uiPriority w:val="99"/>
    <w:semiHidden/>
    <w:unhideWhenUsed/>
    <w:rsid w:val="00CA0E75"/>
    <w:pPr>
      <w:numPr>
        <w:numId w:val="12"/>
      </w:numPr>
      <w:contextualSpacing/>
    </w:pPr>
  </w:style>
  <w:style w:type="paragraph" w:styleId="5">
    <w:name w:val="List Number 5"/>
    <w:basedOn w:val="a1"/>
    <w:uiPriority w:val="99"/>
    <w:semiHidden/>
    <w:unhideWhenUsed/>
    <w:rsid w:val="00CA0E75"/>
    <w:pPr>
      <w:numPr>
        <w:numId w:val="13"/>
      </w:numPr>
      <w:contextualSpacing/>
    </w:pPr>
  </w:style>
  <w:style w:type="paragraph" w:styleId="afff3">
    <w:name w:val="List Paragraph"/>
    <w:basedOn w:val="a1"/>
    <w:uiPriority w:val="34"/>
    <w:qFormat/>
    <w:rsid w:val="00310C40"/>
    <w:pPr>
      <w:ind w:left="720"/>
      <w:contextualSpacing/>
    </w:pPr>
  </w:style>
  <w:style w:type="paragraph" w:styleId="afff4">
    <w:name w:val="macro"/>
    <w:link w:val="afff5"/>
    <w:uiPriority w:val="99"/>
    <w:semiHidden/>
    <w:unhideWhenUsed/>
    <w:rsid w:val="00CA0E75"/>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lang w:val="en-GB"/>
    </w:rPr>
  </w:style>
  <w:style w:type="character" w:customStyle="1" w:styleId="afff5">
    <w:name w:val="Текст макроса Знак"/>
    <w:basedOn w:val="a3"/>
    <w:link w:val="afff4"/>
    <w:uiPriority w:val="99"/>
    <w:semiHidden/>
    <w:rsid w:val="00CA0E75"/>
    <w:rPr>
      <w:rFonts w:ascii="Consolas" w:hAnsi="Consolas" w:cs="Consolas"/>
      <w:lang w:val="en-GB"/>
    </w:rPr>
  </w:style>
  <w:style w:type="paragraph" w:styleId="afff6">
    <w:name w:val="Message Header"/>
    <w:basedOn w:val="a1"/>
    <w:link w:val="afff7"/>
    <w:uiPriority w:val="99"/>
    <w:semiHidden/>
    <w:unhideWhenUsed/>
    <w:rsid w:val="00CA0E75"/>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7">
    <w:name w:val="Шапка Знак"/>
    <w:basedOn w:val="a3"/>
    <w:link w:val="afff6"/>
    <w:uiPriority w:val="99"/>
    <w:semiHidden/>
    <w:rsid w:val="00CA0E75"/>
    <w:rPr>
      <w:rFonts w:asciiTheme="majorHAnsi" w:eastAsiaTheme="majorEastAsia" w:hAnsiTheme="majorHAnsi" w:cstheme="majorBidi"/>
      <w:sz w:val="24"/>
      <w:szCs w:val="24"/>
      <w:shd w:val="pct20" w:color="auto" w:fill="auto"/>
      <w:lang w:val="en-GB"/>
    </w:rPr>
  </w:style>
  <w:style w:type="paragraph" w:styleId="afff8">
    <w:name w:val="No Spacing"/>
    <w:uiPriority w:val="99"/>
    <w:semiHidden/>
    <w:qFormat/>
    <w:rsid w:val="00310C40"/>
    <w:rPr>
      <w:rFonts w:ascii="Times" w:hAnsi="Times"/>
      <w:szCs w:val="24"/>
      <w:lang w:val="en-GB"/>
    </w:rPr>
  </w:style>
  <w:style w:type="paragraph" w:styleId="afff9">
    <w:name w:val="Normal Indent"/>
    <w:basedOn w:val="a1"/>
    <w:uiPriority w:val="99"/>
    <w:semiHidden/>
    <w:unhideWhenUsed/>
    <w:rsid w:val="00CA0E75"/>
    <w:pPr>
      <w:ind w:left="708"/>
    </w:pPr>
  </w:style>
  <w:style w:type="paragraph" w:styleId="afffa">
    <w:name w:val="Note Heading"/>
    <w:basedOn w:val="a1"/>
    <w:next w:val="a1"/>
    <w:link w:val="afffb"/>
    <w:uiPriority w:val="99"/>
    <w:semiHidden/>
    <w:unhideWhenUsed/>
    <w:rsid w:val="00CA0E75"/>
  </w:style>
  <w:style w:type="character" w:customStyle="1" w:styleId="afffb">
    <w:name w:val="Заголовок записки Знак"/>
    <w:basedOn w:val="a3"/>
    <w:link w:val="afffa"/>
    <w:uiPriority w:val="99"/>
    <w:semiHidden/>
    <w:rsid w:val="00CA0E75"/>
    <w:rPr>
      <w:rFonts w:ascii="Times" w:hAnsi="Times"/>
      <w:szCs w:val="24"/>
      <w:lang w:val="en-GB"/>
    </w:rPr>
  </w:style>
  <w:style w:type="paragraph" w:styleId="afffc">
    <w:name w:val="Plain Text"/>
    <w:basedOn w:val="a1"/>
    <w:link w:val="afffd"/>
    <w:uiPriority w:val="99"/>
    <w:semiHidden/>
    <w:unhideWhenUsed/>
    <w:rsid w:val="00CA0E75"/>
    <w:rPr>
      <w:rFonts w:ascii="Consolas" w:hAnsi="Consolas" w:cs="Consolas"/>
      <w:sz w:val="21"/>
      <w:szCs w:val="21"/>
    </w:rPr>
  </w:style>
  <w:style w:type="character" w:customStyle="1" w:styleId="afffd">
    <w:name w:val="Текст Знак"/>
    <w:basedOn w:val="a3"/>
    <w:link w:val="afffc"/>
    <w:uiPriority w:val="99"/>
    <w:semiHidden/>
    <w:rsid w:val="00CA0E75"/>
    <w:rPr>
      <w:rFonts w:ascii="Consolas" w:hAnsi="Consolas" w:cs="Consolas"/>
      <w:sz w:val="21"/>
      <w:szCs w:val="21"/>
      <w:lang w:val="en-GB"/>
    </w:rPr>
  </w:style>
  <w:style w:type="paragraph" w:styleId="2c">
    <w:name w:val="Quote"/>
    <w:basedOn w:val="a1"/>
    <w:next w:val="a1"/>
    <w:link w:val="2d"/>
    <w:uiPriority w:val="99"/>
    <w:semiHidden/>
    <w:qFormat/>
    <w:rsid w:val="00310C40"/>
    <w:rPr>
      <w:i/>
      <w:iCs/>
      <w:color w:val="000000" w:themeColor="text1"/>
    </w:rPr>
  </w:style>
  <w:style w:type="character" w:customStyle="1" w:styleId="2d">
    <w:name w:val="Цитата 2 Знак"/>
    <w:basedOn w:val="a3"/>
    <w:link w:val="2c"/>
    <w:uiPriority w:val="99"/>
    <w:semiHidden/>
    <w:rsid w:val="00310C40"/>
    <w:rPr>
      <w:rFonts w:ascii="Times" w:hAnsi="Times"/>
      <w:i/>
      <w:iCs/>
      <w:color w:val="000000" w:themeColor="text1"/>
      <w:szCs w:val="24"/>
      <w:lang w:val="en-GB"/>
    </w:rPr>
  </w:style>
  <w:style w:type="paragraph" w:styleId="afffe">
    <w:name w:val="Salutation"/>
    <w:basedOn w:val="a1"/>
    <w:next w:val="a1"/>
    <w:link w:val="affff"/>
    <w:uiPriority w:val="99"/>
    <w:semiHidden/>
    <w:unhideWhenUsed/>
    <w:rsid w:val="00CA0E75"/>
  </w:style>
  <w:style w:type="character" w:customStyle="1" w:styleId="affff">
    <w:name w:val="Приветствие Знак"/>
    <w:basedOn w:val="a3"/>
    <w:link w:val="afffe"/>
    <w:uiPriority w:val="99"/>
    <w:semiHidden/>
    <w:rsid w:val="00CA0E75"/>
    <w:rPr>
      <w:rFonts w:ascii="Times" w:hAnsi="Times"/>
      <w:szCs w:val="24"/>
      <w:lang w:val="en-GB"/>
    </w:rPr>
  </w:style>
  <w:style w:type="paragraph" w:styleId="affff0">
    <w:name w:val="Signature"/>
    <w:basedOn w:val="a1"/>
    <w:link w:val="affff1"/>
    <w:uiPriority w:val="99"/>
    <w:semiHidden/>
    <w:unhideWhenUsed/>
    <w:rsid w:val="00CA0E75"/>
    <w:pPr>
      <w:ind w:left="4252"/>
    </w:pPr>
  </w:style>
  <w:style w:type="character" w:customStyle="1" w:styleId="affff1">
    <w:name w:val="Подпись Знак"/>
    <w:basedOn w:val="a3"/>
    <w:link w:val="affff0"/>
    <w:uiPriority w:val="99"/>
    <w:semiHidden/>
    <w:rsid w:val="00CA0E75"/>
    <w:rPr>
      <w:rFonts w:ascii="Times" w:hAnsi="Times"/>
      <w:szCs w:val="24"/>
      <w:lang w:val="en-GB"/>
    </w:rPr>
  </w:style>
  <w:style w:type="paragraph" w:styleId="affff2">
    <w:name w:val="Subtitle"/>
    <w:basedOn w:val="a1"/>
    <w:next w:val="a1"/>
    <w:link w:val="affff3"/>
    <w:uiPriority w:val="99"/>
    <w:semiHidden/>
    <w:qFormat/>
    <w:rsid w:val="00310C40"/>
    <w:pPr>
      <w:numPr>
        <w:ilvl w:val="1"/>
      </w:numPr>
    </w:pPr>
    <w:rPr>
      <w:rFonts w:asciiTheme="majorHAnsi" w:eastAsiaTheme="majorEastAsia" w:hAnsiTheme="majorHAnsi" w:cstheme="majorBidi"/>
      <w:i/>
      <w:iCs/>
      <w:color w:val="4F81BD" w:themeColor="accent1"/>
      <w:spacing w:val="15"/>
      <w:sz w:val="24"/>
    </w:rPr>
  </w:style>
  <w:style w:type="character" w:customStyle="1" w:styleId="affff3">
    <w:name w:val="Подзаголовок Знак"/>
    <w:basedOn w:val="a3"/>
    <w:link w:val="affff2"/>
    <w:uiPriority w:val="99"/>
    <w:semiHidden/>
    <w:rsid w:val="00310C40"/>
    <w:rPr>
      <w:rFonts w:asciiTheme="majorHAnsi" w:eastAsiaTheme="majorEastAsia" w:hAnsiTheme="majorHAnsi" w:cstheme="majorBidi"/>
      <w:i/>
      <w:iCs/>
      <w:color w:val="4F81BD" w:themeColor="accent1"/>
      <w:spacing w:val="15"/>
      <w:sz w:val="24"/>
      <w:szCs w:val="24"/>
      <w:lang w:val="en-GB"/>
    </w:rPr>
  </w:style>
  <w:style w:type="paragraph" w:styleId="affff4">
    <w:name w:val="table of authorities"/>
    <w:basedOn w:val="a1"/>
    <w:next w:val="a1"/>
    <w:uiPriority w:val="99"/>
    <w:semiHidden/>
    <w:unhideWhenUsed/>
    <w:rsid w:val="00CA0E75"/>
    <w:pPr>
      <w:ind w:left="200" w:hanging="200"/>
    </w:pPr>
  </w:style>
  <w:style w:type="paragraph" w:styleId="affff5">
    <w:name w:val="Title"/>
    <w:basedOn w:val="a1"/>
    <w:next w:val="a1"/>
    <w:link w:val="affff6"/>
    <w:uiPriority w:val="99"/>
    <w:semiHidden/>
    <w:qFormat/>
    <w:rsid w:val="00310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fff6">
    <w:name w:val="Заголовок Знак"/>
    <w:basedOn w:val="a3"/>
    <w:link w:val="affff5"/>
    <w:uiPriority w:val="99"/>
    <w:semiHidden/>
    <w:rsid w:val="00310C40"/>
    <w:rPr>
      <w:rFonts w:asciiTheme="majorHAnsi" w:eastAsiaTheme="majorEastAsia" w:hAnsiTheme="majorHAnsi" w:cstheme="majorBidi"/>
      <w:color w:val="17365D" w:themeColor="text2" w:themeShade="BF"/>
      <w:spacing w:val="5"/>
      <w:kern w:val="28"/>
      <w:sz w:val="52"/>
      <w:szCs w:val="52"/>
      <w:lang w:val="en-GB"/>
    </w:rPr>
  </w:style>
  <w:style w:type="paragraph" w:styleId="affff7">
    <w:name w:val="toa heading"/>
    <w:basedOn w:val="a1"/>
    <w:next w:val="a1"/>
    <w:uiPriority w:val="99"/>
    <w:semiHidden/>
    <w:unhideWhenUsed/>
    <w:rsid w:val="00CA0E75"/>
    <w:pPr>
      <w:spacing w:before="120"/>
    </w:pPr>
    <w:rPr>
      <w:rFonts w:asciiTheme="majorHAnsi" w:eastAsiaTheme="majorEastAsia" w:hAnsiTheme="majorHAnsi" w:cstheme="majorBidi"/>
      <w:b/>
      <w:bCs/>
      <w:sz w:val="24"/>
    </w:rPr>
  </w:style>
  <w:style w:type="paragraph" w:styleId="12">
    <w:name w:val="toc 1"/>
    <w:basedOn w:val="a1"/>
    <w:next w:val="a1"/>
    <w:autoRedefine/>
    <w:uiPriority w:val="39"/>
    <w:semiHidden/>
    <w:unhideWhenUsed/>
    <w:rsid w:val="00CA0E75"/>
    <w:pPr>
      <w:spacing w:after="100"/>
    </w:pPr>
  </w:style>
  <w:style w:type="paragraph" w:styleId="2e">
    <w:name w:val="toc 2"/>
    <w:basedOn w:val="a1"/>
    <w:next w:val="a1"/>
    <w:autoRedefine/>
    <w:uiPriority w:val="39"/>
    <w:semiHidden/>
    <w:unhideWhenUsed/>
    <w:rsid w:val="00CA0E75"/>
    <w:pPr>
      <w:spacing w:after="100"/>
      <w:ind w:left="200"/>
    </w:pPr>
  </w:style>
  <w:style w:type="paragraph" w:styleId="39">
    <w:name w:val="toc 3"/>
    <w:basedOn w:val="a1"/>
    <w:next w:val="a1"/>
    <w:autoRedefine/>
    <w:uiPriority w:val="39"/>
    <w:semiHidden/>
    <w:unhideWhenUsed/>
    <w:rsid w:val="00CA0E75"/>
    <w:pPr>
      <w:spacing w:after="100"/>
      <w:ind w:left="400"/>
    </w:pPr>
  </w:style>
  <w:style w:type="paragraph" w:styleId="46">
    <w:name w:val="toc 4"/>
    <w:basedOn w:val="a1"/>
    <w:next w:val="a1"/>
    <w:autoRedefine/>
    <w:uiPriority w:val="39"/>
    <w:semiHidden/>
    <w:unhideWhenUsed/>
    <w:rsid w:val="00CA0E75"/>
    <w:pPr>
      <w:spacing w:after="100"/>
      <w:ind w:left="600"/>
    </w:pPr>
  </w:style>
  <w:style w:type="paragraph" w:styleId="56">
    <w:name w:val="toc 5"/>
    <w:basedOn w:val="a1"/>
    <w:next w:val="a1"/>
    <w:autoRedefine/>
    <w:uiPriority w:val="39"/>
    <w:semiHidden/>
    <w:unhideWhenUsed/>
    <w:rsid w:val="00CA0E75"/>
    <w:pPr>
      <w:spacing w:after="100"/>
      <w:ind w:left="800"/>
    </w:pPr>
  </w:style>
  <w:style w:type="paragraph" w:styleId="62">
    <w:name w:val="toc 6"/>
    <w:basedOn w:val="a1"/>
    <w:next w:val="a1"/>
    <w:autoRedefine/>
    <w:uiPriority w:val="39"/>
    <w:semiHidden/>
    <w:unhideWhenUsed/>
    <w:rsid w:val="00CA0E75"/>
    <w:pPr>
      <w:spacing w:after="100"/>
      <w:ind w:left="1000"/>
    </w:pPr>
  </w:style>
  <w:style w:type="paragraph" w:styleId="72">
    <w:name w:val="toc 7"/>
    <w:basedOn w:val="a1"/>
    <w:next w:val="a1"/>
    <w:autoRedefine/>
    <w:uiPriority w:val="39"/>
    <w:semiHidden/>
    <w:unhideWhenUsed/>
    <w:rsid w:val="00CA0E75"/>
    <w:pPr>
      <w:spacing w:after="100"/>
      <w:ind w:left="1200"/>
    </w:pPr>
  </w:style>
  <w:style w:type="paragraph" w:styleId="82">
    <w:name w:val="toc 8"/>
    <w:basedOn w:val="a1"/>
    <w:next w:val="a1"/>
    <w:autoRedefine/>
    <w:uiPriority w:val="39"/>
    <w:semiHidden/>
    <w:unhideWhenUsed/>
    <w:rsid w:val="00CA0E75"/>
    <w:pPr>
      <w:spacing w:after="100"/>
      <w:ind w:left="1400"/>
    </w:pPr>
  </w:style>
  <w:style w:type="paragraph" w:styleId="92">
    <w:name w:val="toc 9"/>
    <w:basedOn w:val="a1"/>
    <w:next w:val="a1"/>
    <w:autoRedefine/>
    <w:uiPriority w:val="39"/>
    <w:semiHidden/>
    <w:unhideWhenUsed/>
    <w:rsid w:val="00CA0E75"/>
    <w:pPr>
      <w:spacing w:after="100"/>
      <w:ind w:left="1600"/>
    </w:pPr>
  </w:style>
  <w:style w:type="paragraph" w:styleId="affff8">
    <w:name w:val="TOC Heading"/>
    <w:basedOn w:val="1"/>
    <w:next w:val="a1"/>
    <w:uiPriority w:val="39"/>
    <w:semiHidden/>
    <w:unhideWhenUsed/>
    <w:qFormat/>
    <w:rsid w:val="00310C40"/>
    <w:pPr>
      <w:keepLines/>
      <w:spacing w:before="480" w:after="0"/>
      <w:jc w:val="left"/>
      <w:outlineLvl w:val="9"/>
    </w:pPr>
    <w:rPr>
      <w:rFonts w:asciiTheme="majorHAnsi" w:eastAsiaTheme="majorEastAsia" w:hAnsiTheme="majorHAnsi" w:cstheme="majorBidi"/>
      <w:caps w:val="0"/>
      <w:color w:val="365F91" w:themeColor="accent1" w:themeShade="BF"/>
      <w:kern w:val="0"/>
      <w:szCs w:val="28"/>
    </w:rPr>
  </w:style>
  <w:style w:type="paragraph" w:customStyle="1" w:styleId="JACoWNumberedlist">
    <w:name w:val="JACoW_Numbered list"/>
    <w:basedOn w:val="a2"/>
    <w:link w:val="JACoWNumberedlistChar"/>
    <w:qFormat/>
    <w:rsid w:val="00310C40"/>
    <w:pPr>
      <w:numPr>
        <w:numId w:val="19"/>
      </w:numPr>
      <w:ind w:left="391" w:hanging="204"/>
    </w:pPr>
    <w:rPr>
      <w:kern w:val="16"/>
    </w:rPr>
  </w:style>
  <w:style w:type="character" w:customStyle="1" w:styleId="JACoWReference1-9when10RefsChar">
    <w:name w:val="JACoW_Reference #1-9 when &gt;= 10 Refs Char"/>
    <w:basedOn w:val="a3"/>
    <w:link w:val="JACoWReference1-9when10Refs"/>
    <w:rsid w:val="001517C2"/>
    <w:rPr>
      <w:rFonts w:cs="Consolas"/>
      <w:sz w:val="18"/>
      <w:szCs w:val="18"/>
      <w:lang w:val="en-GB"/>
    </w:rPr>
  </w:style>
  <w:style w:type="paragraph" w:customStyle="1" w:styleId="JACoWAbstractHeading">
    <w:name w:val="JACoW_Abstract_Heading"/>
    <w:basedOn w:val="a1"/>
    <w:next w:val="JACoWBodyTextIndent"/>
    <w:link w:val="JACoWAbstractHeadingChar"/>
    <w:rsid w:val="00162067"/>
    <w:pPr>
      <w:spacing w:after="60"/>
    </w:pPr>
    <w:rPr>
      <w:rFonts w:ascii="Times New Roman" w:hAnsi="Times New Roman"/>
      <w:i/>
      <w:sz w:val="24"/>
    </w:rPr>
  </w:style>
  <w:style w:type="paragraph" w:customStyle="1" w:styleId="JACoWReferenceItalics">
    <w:name w:val="JACoW_Reference Italics"/>
    <w:basedOn w:val="BodyTextNoIndent"/>
    <w:link w:val="JACoWReferenceItalicsChar"/>
    <w:qFormat/>
    <w:rsid w:val="001663F5"/>
    <w:rPr>
      <w:i/>
      <w:sz w:val="18"/>
    </w:rPr>
  </w:style>
  <w:style w:type="character" w:customStyle="1" w:styleId="JACoWReferenceurldoiChar">
    <w:name w:val="JACoW_Reference url_doi Char"/>
    <w:basedOn w:val="JACoWReference1-9when10RefsChar"/>
    <w:link w:val="JACoWReferenceurldoi"/>
    <w:rsid w:val="0041146C"/>
    <w:rPr>
      <w:rFonts w:ascii="Liberation Mono" w:hAnsi="Liberation Mono" w:cs="Courier New"/>
      <w:sz w:val="16"/>
      <w:szCs w:val="15"/>
      <w:lang w:val="en-GB"/>
    </w:rPr>
  </w:style>
  <w:style w:type="character" w:customStyle="1" w:styleId="JACoWReferenceItalicsChar">
    <w:name w:val="JACoW_Reference Italics Char"/>
    <w:basedOn w:val="JACoWReference1-9when10RefsChar"/>
    <w:link w:val="JACoWReferenceItalics"/>
    <w:rsid w:val="001663F5"/>
    <w:rPr>
      <w:rFonts w:cs="Consolas"/>
      <w:i/>
      <w:sz w:val="18"/>
      <w:szCs w:val="18"/>
      <w:lang w:val="en-GB"/>
    </w:rPr>
  </w:style>
  <w:style w:type="character" w:customStyle="1" w:styleId="JACoWReference10onwardsChar">
    <w:name w:val="JACoW_Reference #10 onwards Char"/>
    <w:basedOn w:val="JACoWReferencewhen9RefsChar"/>
    <w:link w:val="JACoWReference10onwards"/>
    <w:rsid w:val="00276CD2"/>
    <w:rPr>
      <w:kern w:val="16"/>
      <w:sz w:val="18"/>
      <w:szCs w:val="18"/>
      <w:lang w:val="en-GB"/>
      <w14:cntxtAlts/>
    </w:rPr>
  </w:style>
  <w:style w:type="character" w:customStyle="1" w:styleId="JACoWNumberedlistChar">
    <w:name w:val="JACoW_Numbered list Char"/>
    <w:basedOn w:val="a9"/>
    <w:link w:val="JACoWNumberedlist"/>
    <w:rsid w:val="00310C40"/>
    <w:rPr>
      <w:kern w:val="16"/>
      <w:lang w:val="en-GB"/>
    </w:rPr>
  </w:style>
  <w:style w:type="character" w:customStyle="1" w:styleId="JACoWAbstractHeadingChar">
    <w:name w:val="JACoW_Abstract_Heading Char"/>
    <w:basedOn w:val="a3"/>
    <w:link w:val="JACoWAbstractHeading"/>
    <w:rsid w:val="00162067"/>
    <w:rPr>
      <w:i/>
      <w:sz w:val="24"/>
      <w:szCs w:val="24"/>
      <w:lang w:val="en-GB"/>
    </w:rPr>
  </w:style>
  <w:style w:type="character" w:styleId="affff9">
    <w:name w:val="line number"/>
    <w:basedOn w:val="a3"/>
    <w:uiPriority w:val="99"/>
    <w:semiHidden/>
    <w:unhideWhenUsed/>
    <w:rsid w:val="000F1BAC"/>
  </w:style>
  <w:style w:type="paragraph" w:customStyle="1" w:styleId="JACoWTableCaption">
    <w:name w:val="JACoW_Table_Caption"/>
    <w:basedOn w:val="ab"/>
    <w:qFormat/>
    <w:rsid w:val="0041146C"/>
  </w:style>
  <w:style w:type="paragraph" w:customStyle="1" w:styleId="JACoWFigCaption">
    <w:name w:val="JACoW_Fig_Caption"/>
    <w:basedOn w:val="ab"/>
    <w:qFormat/>
    <w:rsid w:val="0041146C"/>
    <w:pPr>
      <w:spacing w:after="120"/>
    </w:pPr>
  </w:style>
  <w:style w:type="paragraph" w:customStyle="1" w:styleId="JACoWFigCaptionMultiLine">
    <w:name w:val="JACoW_Fig_Caption Multi Line"/>
    <w:basedOn w:val="a1"/>
    <w:qFormat/>
    <w:rsid w:val="0041146C"/>
    <w:pPr>
      <w:spacing w:before="60" w:after="120"/>
      <w:jc w:val="both"/>
    </w:pPr>
    <w:rPr>
      <w:rFonts w:ascii="Times New Roman" w:hAnsi="Times New Roman"/>
    </w:rPr>
  </w:style>
  <w:style w:type="paragraph" w:customStyle="1" w:styleId="JACoWFootnoteText">
    <w:name w:val="JACoW_Footnote Text"/>
    <w:basedOn w:val="a6"/>
    <w:qFormat/>
    <w:rsid w:val="00246CC5"/>
    <w:pPr>
      <w:jc w:val="both"/>
    </w:pPr>
  </w:style>
  <w:style w:type="paragraph" w:customStyle="1" w:styleId="JACoWTableContextText">
    <w:name w:val="JACoW_Table_Context_Text"/>
    <w:basedOn w:val="JACoWBodyTextIndent"/>
    <w:qFormat/>
    <w:rsid w:val="00733470"/>
    <w:pPr>
      <w:spacing w:before="60" w:after="60"/>
      <w:ind w:firstLine="0"/>
    </w:pPr>
  </w:style>
  <w:style w:type="paragraph" w:customStyle="1" w:styleId="JACoWTableColumnHeading">
    <w:name w:val="JACoW_Table_Column_Heading"/>
    <w:basedOn w:val="JACoWTableContextText"/>
    <w:qFormat/>
    <w:rsid w:val="00733470"/>
    <w:pPr>
      <w:jc w:val="center"/>
    </w:pPr>
    <w:rPr>
      <w:b/>
    </w:rPr>
  </w:style>
  <w:style w:type="paragraph" w:customStyle="1" w:styleId="JACoWTableCaptionMultiLine">
    <w:name w:val="JACoW_Table_Caption Multi Line"/>
    <w:basedOn w:val="JACoWTableCaption"/>
    <w:qFormat/>
    <w:rsid w:val="00DA491C"/>
    <w:pPr>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5192">
      <w:bodyDiv w:val="1"/>
      <w:marLeft w:val="0"/>
      <w:marRight w:val="0"/>
      <w:marTop w:val="0"/>
      <w:marBottom w:val="0"/>
      <w:divBdr>
        <w:top w:val="none" w:sz="0" w:space="0" w:color="auto"/>
        <w:left w:val="none" w:sz="0" w:space="0" w:color="auto"/>
        <w:bottom w:val="none" w:sz="0" w:space="0" w:color="auto"/>
        <w:right w:val="none" w:sz="0" w:space="0" w:color="auto"/>
      </w:divBdr>
    </w:div>
    <w:div w:id="31076218">
      <w:bodyDiv w:val="1"/>
      <w:marLeft w:val="0"/>
      <w:marRight w:val="0"/>
      <w:marTop w:val="0"/>
      <w:marBottom w:val="0"/>
      <w:divBdr>
        <w:top w:val="none" w:sz="0" w:space="0" w:color="auto"/>
        <w:left w:val="none" w:sz="0" w:space="0" w:color="auto"/>
        <w:bottom w:val="none" w:sz="0" w:space="0" w:color="auto"/>
        <w:right w:val="none" w:sz="0" w:space="0" w:color="auto"/>
      </w:divBdr>
    </w:div>
    <w:div w:id="49350821">
      <w:bodyDiv w:val="1"/>
      <w:marLeft w:val="0"/>
      <w:marRight w:val="0"/>
      <w:marTop w:val="0"/>
      <w:marBottom w:val="0"/>
      <w:divBdr>
        <w:top w:val="none" w:sz="0" w:space="0" w:color="auto"/>
        <w:left w:val="none" w:sz="0" w:space="0" w:color="auto"/>
        <w:bottom w:val="none" w:sz="0" w:space="0" w:color="auto"/>
        <w:right w:val="none" w:sz="0" w:space="0" w:color="auto"/>
      </w:divBdr>
    </w:div>
    <w:div w:id="252855729">
      <w:bodyDiv w:val="1"/>
      <w:marLeft w:val="0"/>
      <w:marRight w:val="0"/>
      <w:marTop w:val="0"/>
      <w:marBottom w:val="0"/>
      <w:divBdr>
        <w:top w:val="none" w:sz="0" w:space="0" w:color="auto"/>
        <w:left w:val="none" w:sz="0" w:space="0" w:color="auto"/>
        <w:bottom w:val="none" w:sz="0" w:space="0" w:color="auto"/>
        <w:right w:val="none" w:sz="0" w:space="0" w:color="auto"/>
      </w:divBdr>
    </w:div>
    <w:div w:id="1034887511">
      <w:bodyDiv w:val="1"/>
      <w:marLeft w:val="0"/>
      <w:marRight w:val="0"/>
      <w:marTop w:val="0"/>
      <w:marBottom w:val="0"/>
      <w:divBdr>
        <w:top w:val="none" w:sz="0" w:space="0" w:color="auto"/>
        <w:left w:val="none" w:sz="0" w:space="0" w:color="auto"/>
        <w:bottom w:val="none" w:sz="0" w:space="0" w:color="auto"/>
        <w:right w:val="none" w:sz="0" w:space="0" w:color="auto"/>
      </w:divBdr>
    </w:div>
    <w:div w:id="1040201817">
      <w:bodyDiv w:val="1"/>
      <w:marLeft w:val="0"/>
      <w:marRight w:val="0"/>
      <w:marTop w:val="0"/>
      <w:marBottom w:val="0"/>
      <w:divBdr>
        <w:top w:val="none" w:sz="0" w:space="0" w:color="auto"/>
        <w:left w:val="none" w:sz="0" w:space="0" w:color="auto"/>
        <w:bottom w:val="none" w:sz="0" w:space="0" w:color="auto"/>
        <w:right w:val="none" w:sz="0" w:space="0" w:color="auto"/>
      </w:divBdr>
      <w:divsChild>
        <w:div w:id="1070808083">
          <w:marLeft w:val="0"/>
          <w:marRight w:val="0"/>
          <w:marTop w:val="0"/>
          <w:marBottom w:val="0"/>
          <w:divBdr>
            <w:top w:val="none" w:sz="0" w:space="0" w:color="auto"/>
            <w:left w:val="none" w:sz="0" w:space="0" w:color="auto"/>
            <w:bottom w:val="none" w:sz="0" w:space="0" w:color="auto"/>
            <w:right w:val="none" w:sz="0" w:space="0" w:color="auto"/>
          </w:divBdr>
          <w:divsChild>
            <w:div w:id="291981559">
              <w:marLeft w:val="0"/>
              <w:marRight w:val="0"/>
              <w:marTop w:val="0"/>
              <w:marBottom w:val="0"/>
              <w:divBdr>
                <w:top w:val="none" w:sz="0" w:space="0" w:color="auto"/>
                <w:left w:val="none" w:sz="0" w:space="0" w:color="auto"/>
                <w:bottom w:val="none" w:sz="0" w:space="0" w:color="auto"/>
                <w:right w:val="none" w:sz="0" w:space="0" w:color="auto"/>
              </w:divBdr>
              <w:divsChild>
                <w:div w:id="1475368633">
                  <w:marLeft w:val="-300"/>
                  <w:marRight w:val="-300"/>
                  <w:marTop w:val="0"/>
                  <w:marBottom w:val="0"/>
                  <w:divBdr>
                    <w:top w:val="none" w:sz="0" w:space="0" w:color="auto"/>
                    <w:left w:val="none" w:sz="0" w:space="0" w:color="auto"/>
                    <w:bottom w:val="none" w:sz="0" w:space="0" w:color="auto"/>
                    <w:right w:val="none" w:sz="0" w:space="0" w:color="auto"/>
                  </w:divBdr>
                  <w:divsChild>
                    <w:div w:id="1570186201">
                      <w:marLeft w:val="0"/>
                      <w:marRight w:val="0"/>
                      <w:marTop w:val="180"/>
                      <w:marBottom w:val="600"/>
                      <w:divBdr>
                        <w:top w:val="single" w:sz="6" w:space="0" w:color="EAEAEA"/>
                        <w:left w:val="none" w:sz="0" w:space="0" w:color="auto"/>
                        <w:bottom w:val="single" w:sz="12" w:space="0" w:color="2C4C99"/>
                        <w:right w:val="none" w:sz="0" w:space="0" w:color="auto"/>
                      </w:divBdr>
                      <w:divsChild>
                        <w:div w:id="1158762214">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45858">
      <w:bodyDiv w:val="1"/>
      <w:marLeft w:val="0"/>
      <w:marRight w:val="0"/>
      <w:marTop w:val="0"/>
      <w:marBottom w:val="0"/>
      <w:divBdr>
        <w:top w:val="none" w:sz="0" w:space="0" w:color="auto"/>
        <w:left w:val="none" w:sz="0" w:space="0" w:color="auto"/>
        <w:bottom w:val="none" w:sz="0" w:space="0" w:color="auto"/>
        <w:right w:val="none" w:sz="0" w:space="0" w:color="auto"/>
      </w:divBdr>
    </w:div>
    <w:div w:id="1681200824">
      <w:bodyDiv w:val="1"/>
      <w:marLeft w:val="0"/>
      <w:marRight w:val="0"/>
      <w:marTop w:val="0"/>
      <w:marBottom w:val="0"/>
      <w:divBdr>
        <w:top w:val="none" w:sz="0" w:space="0" w:color="auto"/>
        <w:left w:val="none" w:sz="0" w:space="0" w:color="auto"/>
        <w:bottom w:val="none" w:sz="0" w:space="0" w:color="auto"/>
        <w:right w:val="none" w:sz="0" w:space="0" w:color="auto"/>
      </w:divBdr>
    </w:div>
    <w:div w:id="1740328148">
      <w:bodyDiv w:val="1"/>
      <w:marLeft w:val="0"/>
      <w:marRight w:val="0"/>
      <w:marTop w:val="0"/>
      <w:marBottom w:val="0"/>
      <w:divBdr>
        <w:top w:val="none" w:sz="0" w:space="0" w:color="auto"/>
        <w:left w:val="none" w:sz="0" w:space="0" w:color="auto"/>
        <w:bottom w:val="none" w:sz="0" w:space="0" w:color="auto"/>
        <w:right w:val="none" w:sz="0" w:space="0" w:color="auto"/>
      </w:divBdr>
    </w:div>
    <w:div w:id="1781142199">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969044995">
      <w:bodyDiv w:val="1"/>
      <w:marLeft w:val="0"/>
      <w:marRight w:val="0"/>
      <w:marTop w:val="0"/>
      <w:marBottom w:val="0"/>
      <w:divBdr>
        <w:top w:val="none" w:sz="0" w:space="0" w:color="auto"/>
        <w:left w:val="none" w:sz="0" w:space="0" w:color="auto"/>
        <w:bottom w:val="none" w:sz="0" w:space="0" w:color="auto"/>
        <w:right w:val="none" w:sz="0" w:space="0" w:color="auto"/>
      </w:divBdr>
    </w:div>
    <w:div w:id="2098015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34/S106377962105005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ll%201/Downloads/JACoW_W16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JCh15</b:Tag>
    <b:SourceType>ConferenceProceedings</b:SourceType>
    <b:Guid>{45316F22-FB22-4E2F-94CC-E64FF2C6AB1F}</b:Guid>
    <b:Title>Investiation of The</b:Title>
    <b:Year>2015</b:Year>
    <b:City>Melbourne, Australia</b:City>
    <b:Publisher>jacow.org</b:Publisher>
    <b:Author>
      <b:Author>
        <b:Corporate>J. Chirn</b:Corporate>
      </b:Author>
    </b:Author>
    <b:Pages>1--5</b:Pages>
    <b:ConferenceName>2015</b:ConferenceName>
    <b:LCID>en-US</b:LCID>
    <b:RefOrder>1</b:RefOrder>
  </b:Source>
</b:Sources>
</file>

<file path=customXml/itemProps1.xml><?xml version="1.0" encoding="utf-8"?>
<ds:datastoreItem xmlns:ds="http://schemas.openxmlformats.org/officeDocument/2006/customXml" ds:itemID="{8B93B602-CB2E-491A-8974-D26CC571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JACoW_W16_A4.dotx</Template>
  <TotalTime>1092</TotalTime>
  <Pages>3</Pages>
  <Words>1922</Words>
  <Characters>10960</Characters>
  <Application>Microsoft Office Word</Application>
  <DocSecurity>0</DocSecurity>
  <Lines>91</Lines>
  <Paragraphs>25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Microsoft Office User</cp:lastModifiedBy>
  <cp:revision>114</cp:revision>
  <cp:lastPrinted>2019-07-31T12:24:00Z</cp:lastPrinted>
  <dcterms:created xsi:type="dcterms:W3CDTF">2021-09-15T08:01:00Z</dcterms:created>
  <dcterms:modified xsi:type="dcterms:W3CDTF">2022-05-12T16:50:00Z</dcterms:modified>
</cp:coreProperties>
</file>