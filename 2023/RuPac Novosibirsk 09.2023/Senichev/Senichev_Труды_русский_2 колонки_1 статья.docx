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072144" w14:textId="77777777" w:rsidR="008F6A76" w:rsidRDefault="008F6A76" w:rsidP="000115D9">
      <w:pPr>
        <w:pStyle w:val="JACoWPaperTitle"/>
        <w:rPr>
          <w:rStyle w:val="shorttext"/>
          <w:noProof/>
          <w:lang w:val="ru-RU"/>
        </w:rPr>
      </w:pPr>
      <w:r>
        <w:rPr>
          <w:rStyle w:val="shorttext"/>
          <w:noProof/>
          <w:lang w:val="ru-RU"/>
        </w:rPr>
        <w:t>СТРУКТУРА</w:t>
      </w:r>
      <w:r w:rsidRPr="00307114">
        <w:rPr>
          <w:rStyle w:val="shorttext"/>
          <w:noProof/>
          <w:lang w:val="ru-RU"/>
        </w:rPr>
        <w:t xml:space="preserve"> </w:t>
      </w:r>
      <w:r>
        <w:rPr>
          <w:rStyle w:val="shorttext"/>
          <w:noProof/>
        </w:rPr>
        <w:t>NICA</w:t>
      </w:r>
      <w:r w:rsidRPr="00307114">
        <w:rPr>
          <w:rStyle w:val="shorttext"/>
          <w:noProof/>
          <w:lang w:val="ru-RU"/>
        </w:rPr>
        <w:t xml:space="preserve"> </w:t>
      </w:r>
      <w:r>
        <w:rPr>
          <w:rStyle w:val="shorttext"/>
          <w:noProof/>
          <w:lang w:val="ru-RU"/>
        </w:rPr>
        <w:t>С</w:t>
      </w:r>
      <w:r w:rsidRPr="00307114">
        <w:rPr>
          <w:rStyle w:val="shorttext"/>
          <w:noProof/>
          <w:lang w:val="ru-RU"/>
        </w:rPr>
        <w:t xml:space="preserve"> </w:t>
      </w:r>
      <w:r>
        <w:rPr>
          <w:rStyle w:val="shorttext"/>
          <w:noProof/>
          <w:lang w:val="ru-RU"/>
        </w:rPr>
        <w:t>КВАЗИ</w:t>
      </w:r>
      <w:r w:rsidRPr="00307114">
        <w:rPr>
          <w:rStyle w:val="shorttext"/>
          <w:noProof/>
          <w:lang w:val="ru-RU"/>
        </w:rPr>
        <w:t>-</w:t>
      </w:r>
      <w:r>
        <w:rPr>
          <w:rStyle w:val="shorttext"/>
          <w:noProof/>
          <w:lang w:val="ru-RU"/>
        </w:rPr>
        <w:t>ЗАМОРОЖЕННЫМ</w:t>
      </w:r>
      <w:r w:rsidRPr="00307114">
        <w:rPr>
          <w:rStyle w:val="shorttext"/>
          <w:noProof/>
          <w:lang w:val="ru-RU"/>
        </w:rPr>
        <w:t xml:space="preserve"> </w:t>
      </w:r>
      <w:r>
        <w:rPr>
          <w:rStyle w:val="shorttext"/>
          <w:noProof/>
          <w:lang w:val="ru-RU"/>
        </w:rPr>
        <w:t>СПИНОМ</w:t>
      </w:r>
      <w:r w:rsidRPr="00307114">
        <w:rPr>
          <w:rStyle w:val="shorttext"/>
          <w:noProof/>
          <w:lang w:val="ru-RU"/>
        </w:rPr>
        <w:t xml:space="preserve">, </w:t>
      </w:r>
      <w:r>
        <w:rPr>
          <w:rStyle w:val="shorttext"/>
          <w:noProof/>
          <w:lang w:val="ru-RU"/>
        </w:rPr>
        <w:t>КАК</w:t>
      </w:r>
      <w:r w:rsidRPr="00307114">
        <w:rPr>
          <w:rStyle w:val="shorttext"/>
          <w:noProof/>
          <w:lang w:val="ru-RU"/>
        </w:rPr>
        <w:t xml:space="preserve"> </w:t>
      </w:r>
      <w:r>
        <w:rPr>
          <w:rStyle w:val="shorttext"/>
          <w:noProof/>
          <w:lang w:val="ru-RU"/>
        </w:rPr>
        <w:t>ВОЗМОЖНЫЙ</w:t>
      </w:r>
      <w:r w:rsidRPr="00307114">
        <w:rPr>
          <w:rStyle w:val="shorttext"/>
          <w:noProof/>
          <w:lang w:val="ru-RU"/>
        </w:rPr>
        <w:t xml:space="preserve"> </w:t>
      </w:r>
      <w:r>
        <w:rPr>
          <w:rStyle w:val="shorttext"/>
          <w:noProof/>
          <w:lang w:val="ru-RU"/>
        </w:rPr>
        <w:t>ПУТЬ</w:t>
      </w:r>
      <w:r w:rsidRPr="00307114">
        <w:rPr>
          <w:rStyle w:val="shorttext"/>
          <w:noProof/>
          <w:lang w:val="ru-RU"/>
        </w:rPr>
        <w:t xml:space="preserve"> </w:t>
      </w:r>
      <w:r>
        <w:rPr>
          <w:rStyle w:val="shorttext"/>
          <w:noProof/>
          <w:lang w:val="ru-RU"/>
        </w:rPr>
        <w:t>ДЛЯ</w:t>
      </w:r>
      <w:r w:rsidRPr="00307114">
        <w:rPr>
          <w:rStyle w:val="shorttext"/>
          <w:noProof/>
          <w:lang w:val="ru-RU"/>
        </w:rPr>
        <w:t xml:space="preserve"> </w:t>
      </w:r>
      <w:r>
        <w:rPr>
          <w:rStyle w:val="shorttext"/>
          <w:noProof/>
          <w:lang w:val="ru-RU"/>
        </w:rPr>
        <w:t>ПОИСКА</w:t>
      </w:r>
      <w:r w:rsidRPr="00307114">
        <w:rPr>
          <w:rStyle w:val="shorttext"/>
          <w:noProof/>
          <w:lang w:val="ru-RU"/>
        </w:rPr>
        <w:t xml:space="preserve"> </w:t>
      </w:r>
      <w:r>
        <w:rPr>
          <w:rStyle w:val="shorttext"/>
          <w:noProof/>
          <w:lang w:val="ru-RU"/>
        </w:rPr>
        <w:t xml:space="preserve">ЭЛЕКТРИЧЕСКОГО ДИПОЛЬНОГО МОМЕНТА ДЕЙТРОНА И </w:t>
      </w:r>
    </w:p>
    <w:p w14:paraId="4A7F18BC" w14:textId="3B2B892F" w:rsidR="008F6A76" w:rsidRPr="00611049" w:rsidRDefault="008F6A76" w:rsidP="008F6A76">
      <w:pPr>
        <w:pStyle w:val="JACoWPaperTitle"/>
        <w:rPr>
          <w:noProof/>
          <w:lang w:val="ru-RU"/>
        </w:rPr>
      </w:pPr>
      <w:r>
        <w:rPr>
          <w:rStyle w:val="shorttext"/>
          <w:noProof/>
          <w:lang w:val="ru-RU"/>
        </w:rPr>
        <w:t>АКСИОННОЙ</w:t>
      </w:r>
      <w:r w:rsidRPr="00611049">
        <w:rPr>
          <w:rStyle w:val="shorttext"/>
          <w:noProof/>
          <w:lang w:val="ru-RU"/>
        </w:rPr>
        <w:t xml:space="preserve"> </w:t>
      </w:r>
      <w:r>
        <w:rPr>
          <w:rStyle w:val="shorttext"/>
          <w:noProof/>
          <w:lang w:val="ru-RU"/>
        </w:rPr>
        <w:t>ТЕМНОЙ</w:t>
      </w:r>
      <w:r w:rsidRPr="00611049">
        <w:rPr>
          <w:rStyle w:val="shorttext"/>
          <w:noProof/>
          <w:lang w:val="ru-RU"/>
        </w:rPr>
        <w:t xml:space="preserve"> </w:t>
      </w:r>
      <w:r>
        <w:rPr>
          <w:rStyle w:val="shorttext"/>
          <w:noProof/>
          <w:lang w:val="ru-RU"/>
        </w:rPr>
        <w:t>МАТЕРИИ</w:t>
      </w:r>
    </w:p>
    <w:p w14:paraId="08DE88A9" w14:textId="5B941F02" w:rsidR="00611049" w:rsidRPr="00611049" w:rsidRDefault="00611049" w:rsidP="00611049">
      <w:pPr>
        <w:pStyle w:val="JACoWAuthorList"/>
        <w:rPr>
          <w:noProof/>
          <w:vertAlign w:val="superscript"/>
          <w:lang w:val="ru-RU"/>
        </w:rPr>
      </w:pPr>
      <w:r>
        <w:rPr>
          <w:noProof/>
          <w:lang w:val="ru-RU"/>
        </w:rPr>
        <w:t>Ю</w:t>
      </w:r>
      <w:r w:rsidRPr="00307114">
        <w:rPr>
          <w:noProof/>
          <w:lang w:val="ru-RU"/>
        </w:rPr>
        <w:t>.</w:t>
      </w:r>
      <w:r>
        <w:rPr>
          <w:noProof/>
          <w:lang w:val="ru-RU"/>
        </w:rPr>
        <w:t>Сеничев</w:t>
      </w:r>
      <w:r>
        <w:rPr>
          <w:noProof/>
          <w:vertAlign w:val="superscript"/>
          <w:lang w:val="ru-RU"/>
        </w:rPr>
        <w:t>1,2</w:t>
      </w:r>
      <w:r w:rsidRPr="00307114">
        <w:rPr>
          <w:noProof/>
          <w:lang w:val="ru-RU"/>
        </w:rPr>
        <w:t xml:space="preserve">, </w:t>
      </w:r>
      <w:r>
        <w:rPr>
          <w:noProof/>
          <w:lang w:val="ru-RU"/>
        </w:rPr>
        <w:t>А</w:t>
      </w:r>
      <w:r w:rsidRPr="00307114">
        <w:rPr>
          <w:noProof/>
          <w:lang w:val="ru-RU"/>
        </w:rPr>
        <w:t>.</w:t>
      </w:r>
      <w:r>
        <w:rPr>
          <w:noProof/>
          <w:lang w:val="ru-RU"/>
        </w:rPr>
        <w:t>Аксентьев</w:t>
      </w:r>
      <w:r>
        <w:rPr>
          <w:noProof/>
          <w:vertAlign w:val="superscript"/>
          <w:lang w:val="ru-RU"/>
        </w:rPr>
        <w:t>1,3</w:t>
      </w:r>
      <w:r w:rsidRPr="00307114">
        <w:rPr>
          <w:noProof/>
          <w:lang w:val="ru-RU"/>
        </w:rPr>
        <w:t xml:space="preserve">, </w:t>
      </w:r>
      <w:r>
        <w:rPr>
          <w:noProof/>
          <w:lang w:val="ru-RU"/>
        </w:rPr>
        <w:t>С</w:t>
      </w:r>
      <w:r w:rsidRPr="00307114">
        <w:rPr>
          <w:noProof/>
          <w:lang w:val="ru-RU"/>
        </w:rPr>
        <w:t xml:space="preserve">. </w:t>
      </w:r>
      <w:r>
        <w:rPr>
          <w:noProof/>
          <w:lang w:val="ru-RU"/>
        </w:rPr>
        <w:t>Колокольчиков</w:t>
      </w:r>
      <w:r>
        <w:rPr>
          <w:noProof/>
          <w:vertAlign w:val="superscript"/>
          <w:lang w:val="ru-RU"/>
        </w:rPr>
        <w:t>1</w:t>
      </w:r>
      <w:r w:rsidRPr="00307114">
        <w:rPr>
          <w:noProof/>
          <w:lang w:val="ru-RU"/>
        </w:rPr>
        <w:t xml:space="preserve">, </w:t>
      </w:r>
      <w:r>
        <w:rPr>
          <w:noProof/>
          <w:lang w:val="ru-RU"/>
        </w:rPr>
        <w:t>А</w:t>
      </w:r>
      <w:r w:rsidRPr="00307114">
        <w:rPr>
          <w:noProof/>
          <w:lang w:val="ru-RU"/>
        </w:rPr>
        <w:t>.</w:t>
      </w:r>
      <w:r>
        <w:rPr>
          <w:noProof/>
          <w:lang w:val="ru-RU"/>
        </w:rPr>
        <w:t>Мельников</w:t>
      </w:r>
      <w:r>
        <w:rPr>
          <w:noProof/>
          <w:vertAlign w:val="superscript"/>
          <w:lang w:val="ru-RU"/>
        </w:rPr>
        <w:t>1,4</w:t>
      </w:r>
      <w:r w:rsidRPr="00307114">
        <w:rPr>
          <w:noProof/>
          <w:lang w:val="ru-RU"/>
        </w:rPr>
        <w:t>,</w:t>
      </w:r>
      <w:r>
        <w:rPr>
          <w:noProof/>
          <w:lang w:val="ru-RU"/>
        </w:rPr>
        <w:t xml:space="preserve"> </w:t>
      </w:r>
      <w:r>
        <w:rPr>
          <w:noProof/>
          <w:lang w:val="ru-RU"/>
        </w:rPr>
        <w:t>Н. Николаев</w:t>
      </w:r>
      <w:r>
        <w:rPr>
          <w:noProof/>
          <w:vertAlign w:val="superscript"/>
          <w:lang w:val="ru-RU"/>
        </w:rPr>
        <w:t>4</w:t>
      </w:r>
      <w:r>
        <w:rPr>
          <w:noProof/>
          <w:lang w:val="ru-RU"/>
        </w:rPr>
        <w:t>,</w:t>
      </w:r>
    </w:p>
    <w:p w14:paraId="5C2D765D" w14:textId="5455846E" w:rsidR="00611049" w:rsidRDefault="00611049" w:rsidP="00611049">
      <w:pPr>
        <w:pStyle w:val="JACoWAuthorList"/>
        <w:rPr>
          <w:noProof/>
          <w:lang w:val="ru-RU"/>
        </w:rPr>
      </w:pPr>
      <w:r>
        <w:rPr>
          <w:noProof/>
          <w:lang w:val="ru-RU"/>
        </w:rPr>
        <w:t>В</w:t>
      </w:r>
      <w:r w:rsidRPr="00307114">
        <w:rPr>
          <w:noProof/>
          <w:lang w:val="ru-RU"/>
        </w:rPr>
        <w:t>.</w:t>
      </w:r>
      <w:r>
        <w:rPr>
          <w:noProof/>
          <w:lang w:val="ru-RU"/>
        </w:rPr>
        <w:t>Ладыгин</w:t>
      </w:r>
      <w:r>
        <w:rPr>
          <w:noProof/>
          <w:vertAlign w:val="superscript"/>
          <w:lang w:val="ru-RU"/>
        </w:rPr>
        <w:t>5</w:t>
      </w:r>
      <w:r w:rsidRPr="00307114">
        <w:rPr>
          <w:noProof/>
          <w:lang w:val="ru-RU"/>
        </w:rPr>
        <w:t xml:space="preserve">, </w:t>
      </w:r>
      <w:r>
        <w:rPr>
          <w:noProof/>
          <w:lang w:val="ru-RU"/>
        </w:rPr>
        <w:t>Е</w:t>
      </w:r>
      <w:r w:rsidRPr="00307114">
        <w:rPr>
          <w:noProof/>
          <w:lang w:val="ru-RU"/>
        </w:rPr>
        <w:t xml:space="preserve">. </w:t>
      </w:r>
      <w:r>
        <w:rPr>
          <w:noProof/>
          <w:lang w:val="ru-RU"/>
        </w:rPr>
        <w:t>Сыресин</w:t>
      </w:r>
      <w:r>
        <w:rPr>
          <w:noProof/>
          <w:vertAlign w:val="superscript"/>
          <w:lang w:val="ru-RU"/>
        </w:rPr>
        <w:t>5</w:t>
      </w:r>
      <w:r w:rsidRPr="00307114">
        <w:rPr>
          <w:noProof/>
          <w:lang w:val="ru-RU"/>
        </w:rPr>
        <w:t>,</w:t>
      </w:r>
    </w:p>
    <w:p w14:paraId="5722A5C0" w14:textId="77777777" w:rsidR="00611049" w:rsidRPr="00620B55" w:rsidRDefault="00611049" w:rsidP="00611049">
      <w:pPr>
        <w:spacing w:line="360" w:lineRule="auto"/>
        <w:jc w:val="center"/>
        <w:rPr>
          <w:rFonts w:ascii="Times New Roman" w:hAnsi="Times New Roman"/>
          <w:noProof/>
          <w:sz w:val="24"/>
          <w:lang w:val="ru-RU"/>
        </w:rPr>
      </w:pPr>
      <w:r w:rsidRPr="00620B55">
        <w:rPr>
          <w:rFonts w:ascii="Times New Roman" w:hAnsi="Times New Roman"/>
          <w:color w:val="000000" w:themeColor="text1"/>
          <w:sz w:val="24"/>
          <w:vertAlign w:val="superscript"/>
          <w:lang w:val="ru-RU"/>
        </w:rPr>
        <w:t>1</w:t>
      </w:r>
      <w:r w:rsidRPr="00620B55">
        <w:rPr>
          <w:rFonts w:ascii="Times New Roman" w:hAnsi="Times New Roman"/>
          <w:noProof/>
          <w:sz w:val="24"/>
          <w:lang w:val="ru-RU"/>
        </w:rPr>
        <w:t xml:space="preserve">Институ Ядерных Исследований РАН, Москва, РФ, </w:t>
      </w:r>
    </w:p>
    <w:p w14:paraId="673D9A07" w14:textId="77777777" w:rsidR="00611049" w:rsidRPr="00620B55" w:rsidRDefault="00611049" w:rsidP="00611049">
      <w:pPr>
        <w:spacing w:line="360" w:lineRule="auto"/>
        <w:jc w:val="center"/>
        <w:rPr>
          <w:rFonts w:ascii="Times New Roman" w:hAnsi="Times New Roman"/>
          <w:color w:val="000000" w:themeColor="text1"/>
          <w:sz w:val="24"/>
          <w:lang w:val="ru-RU"/>
        </w:rPr>
      </w:pPr>
      <w:r w:rsidRPr="00620B55">
        <w:rPr>
          <w:rFonts w:ascii="Times New Roman" w:hAnsi="Times New Roman"/>
          <w:color w:val="000000" w:themeColor="text1"/>
          <w:sz w:val="24"/>
          <w:vertAlign w:val="superscript"/>
          <w:lang w:val="ru-RU"/>
        </w:rPr>
        <w:t>2</w:t>
      </w:r>
      <w:r w:rsidRPr="00620B55">
        <w:rPr>
          <w:rFonts w:ascii="Times New Roman" w:hAnsi="Times New Roman"/>
          <w:color w:val="000000" w:themeColor="text1"/>
          <w:sz w:val="24"/>
          <w:lang w:val="ru-RU"/>
        </w:rPr>
        <w:t xml:space="preserve">Московский физико-технического института (НИУ), </w:t>
      </w:r>
      <w:r w:rsidRPr="00620B55">
        <w:rPr>
          <w:rStyle w:val="afa"/>
          <w:rFonts w:ascii="Times New Roman" w:hAnsi="Times New Roman"/>
          <w:i w:val="0"/>
          <w:iCs w:val="0"/>
          <w:color w:val="000000" w:themeColor="text1"/>
          <w:sz w:val="24"/>
          <w:shd w:val="clear" w:color="auto" w:fill="FFFFFF"/>
          <w:lang w:val="ru-RU"/>
        </w:rPr>
        <w:t>Долгопрудный</w:t>
      </w:r>
    </w:p>
    <w:p w14:paraId="414AF23C" w14:textId="77777777" w:rsidR="00611049" w:rsidRPr="00620B55" w:rsidRDefault="00611049" w:rsidP="00611049">
      <w:pPr>
        <w:spacing w:line="360" w:lineRule="auto"/>
        <w:jc w:val="center"/>
        <w:rPr>
          <w:rFonts w:ascii="Times New Roman" w:hAnsi="Times New Roman"/>
          <w:color w:val="000000" w:themeColor="text1"/>
          <w:sz w:val="24"/>
          <w:shd w:val="clear" w:color="auto" w:fill="FFFFFF"/>
          <w:lang w:val="ru-RU"/>
        </w:rPr>
      </w:pPr>
      <w:r w:rsidRPr="00620B55">
        <w:rPr>
          <w:rFonts w:ascii="Times New Roman" w:hAnsi="Times New Roman"/>
          <w:i/>
          <w:iCs/>
          <w:color w:val="000000" w:themeColor="text1"/>
          <w:sz w:val="24"/>
          <w:vertAlign w:val="superscript"/>
          <w:lang w:val="ru-RU"/>
        </w:rPr>
        <w:t>3</w:t>
      </w:r>
      <w:r w:rsidRPr="00620B55">
        <w:rPr>
          <w:rStyle w:val="afa"/>
          <w:rFonts w:ascii="Times New Roman" w:hAnsi="Times New Roman"/>
          <w:i w:val="0"/>
          <w:iCs w:val="0"/>
          <w:color w:val="000000" w:themeColor="text1"/>
          <w:sz w:val="24"/>
          <w:shd w:val="clear" w:color="auto" w:fill="FFFFFF"/>
          <w:lang w:val="ru-RU"/>
        </w:rPr>
        <w:t xml:space="preserve">Московский инженерно-физический институт (НИУ), </w:t>
      </w:r>
      <w:r>
        <w:rPr>
          <w:rStyle w:val="afa"/>
          <w:rFonts w:ascii="Times New Roman" w:hAnsi="Times New Roman"/>
          <w:i w:val="0"/>
          <w:iCs w:val="0"/>
          <w:color w:val="000000" w:themeColor="text1"/>
          <w:sz w:val="24"/>
          <w:shd w:val="clear" w:color="auto" w:fill="FFFFFF"/>
          <w:lang w:val="ru-RU"/>
        </w:rPr>
        <w:t>Москва</w:t>
      </w:r>
    </w:p>
    <w:p w14:paraId="733BACA7" w14:textId="77777777" w:rsidR="00611049" w:rsidRPr="00620B55" w:rsidRDefault="00611049" w:rsidP="00611049">
      <w:pPr>
        <w:spacing w:line="360" w:lineRule="auto"/>
        <w:jc w:val="center"/>
        <w:rPr>
          <w:rFonts w:ascii="Times New Roman" w:hAnsi="Times New Roman"/>
          <w:color w:val="000000" w:themeColor="text1"/>
          <w:sz w:val="24"/>
          <w:lang w:val="ru-RU"/>
        </w:rPr>
      </w:pPr>
      <w:r w:rsidRPr="00620B55">
        <w:rPr>
          <w:rFonts w:ascii="Times New Roman" w:hAnsi="Times New Roman"/>
          <w:color w:val="000000" w:themeColor="text1"/>
          <w:sz w:val="24"/>
          <w:vertAlign w:val="superscript"/>
          <w:lang w:val="ru-RU"/>
        </w:rPr>
        <w:t>5</w:t>
      </w:r>
      <w:r w:rsidRPr="00620B55">
        <w:rPr>
          <w:rFonts w:ascii="Times New Roman" w:hAnsi="Times New Roman"/>
          <w:color w:val="000000" w:themeColor="text1"/>
          <w:sz w:val="24"/>
          <w:lang w:val="ru-RU"/>
        </w:rPr>
        <w:t>Объединенный институт ядерных исследований, Дубна</w:t>
      </w:r>
    </w:p>
    <w:p w14:paraId="535B8019" w14:textId="77777777" w:rsidR="00611049" w:rsidRPr="00620B55" w:rsidRDefault="00611049" w:rsidP="00611049">
      <w:pPr>
        <w:spacing w:line="360" w:lineRule="auto"/>
        <w:jc w:val="center"/>
        <w:rPr>
          <w:rFonts w:ascii="Times New Roman" w:hAnsi="Times New Roman"/>
          <w:color w:val="000000" w:themeColor="text1"/>
          <w:sz w:val="24"/>
          <w:lang w:val="ru-RU"/>
        </w:rPr>
      </w:pPr>
      <w:r w:rsidRPr="00620B55">
        <w:rPr>
          <w:rFonts w:ascii="Times New Roman" w:hAnsi="Times New Roman"/>
          <w:color w:val="000000" w:themeColor="text1"/>
          <w:sz w:val="24"/>
          <w:vertAlign w:val="superscript"/>
          <w:lang w:val="ru-RU"/>
        </w:rPr>
        <w:t>4</w:t>
      </w:r>
      <w:r w:rsidRPr="00620B55">
        <w:rPr>
          <w:rFonts w:ascii="Times New Roman" w:hAnsi="Times New Roman"/>
          <w:color w:val="000000" w:themeColor="text1"/>
          <w:sz w:val="24"/>
          <w:lang w:val="ru-RU"/>
        </w:rPr>
        <w:t>Институт теоретической физики им. Л.Д. Ландау, Черноголовк</w:t>
      </w:r>
      <w:r>
        <w:rPr>
          <w:rFonts w:ascii="Times New Roman" w:hAnsi="Times New Roman"/>
          <w:color w:val="000000" w:themeColor="text1"/>
          <w:sz w:val="24"/>
          <w:lang w:val="ru-RU"/>
        </w:rPr>
        <w:t>а</w:t>
      </w:r>
      <w:r w:rsidRPr="00620B55">
        <w:rPr>
          <w:rFonts w:ascii="Times New Roman" w:hAnsi="Times New Roman"/>
          <w:noProof/>
          <w:sz w:val="24"/>
          <w:lang w:val="ru-RU"/>
        </w:rPr>
        <w:br/>
      </w:r>
      <w:r>
        <w:rPr>
          <w:rFonts w:ascii="Times New Roman" w:hAnsi="Times New Roman"/>
          <w:color w:val="000000" w:themeColor="text1"/>
          <w:sz w:val="24"/>
          <w:vertAlign w:val="superscript"/>
          <w:lang w:val="ru-RU"/>
        </w:rPr>
        <w:t>5</w:t>
      </w:r>
      <w:r w:rsidRPr="00620B55">
        <w:rPr>
          <w:rFonts w:ascii="Times New Roman" w:hAnsi="Times New Roman"/>
          <w:noProof/>
          <w:sz w:val="24"/>
          <w:lang w:val="ru-RU"/>
        </w:rPr>
        <w:t>Объединенный Институт Ядерных Исследований, Дубна</w:t>
      </w:r>
    </w:p>
    <w:p w14:paraId="6413D135" w14:textId="77777777" w:rsidR="00453ACC" w:rsidRPr="00307114" w:rsidRDefault="00453ACC" w:rsidP="00453ACC">
      <w:pPr>
        <w:pStyle w:val="ab"/>
        <w:rPr>
          <w:noProof/>
          <w:lang w:val="ru-RU"/>
        </w:rPr>
        <w:sectPr w:rsidR="00453ACC" w:rsidRPr="00307114" w:rsidSect="00CE7F15">
          <w:footnotePr>
            <w:pos w:val="beneathText"/>
            <w:numFmt w:val="chicago"/>
          </w:footnotePr>
          <w:endnotePr>
            <w:numFmt w:val="decimal"/>
          </w:endnotePr>
          <w:pgSz w:w="11907" w:h="16840" w:code="9"/>
          <w:pgMar w:top="2098" w:right="1134" w:bottom="1077" w:left="1134" w:header="1077" w:footer="1077" w:gutter="0"/>
          <w:cols w:space="720"/>
          <w:titlePg/>
          <w:docGrid w:linePitch="360"/>
        </w:sectPr>
      </w:pPr>
    </w:p>
    <w:p w14:paraId="674DCFB1" w14:textId="5B8A437A" w:rsidR="00453ACC" w:rsidRPr="00CE3C60" w:rsidRDefault="00745EF1" w:rsidP="00745EF1">
      <w:pPr>
        <w:spacing w:line="360" w:lineRule="auto"/>
        <w:rPr>
          <w:i/>
          <w:iCs/>
          <w:sz w:val="24"/>
          <w:lang w:val="ru-RU"/>
        </w:rPr>
      </w:pPr>
      <w:r w:rsidRPr="00CE3C60">
        <w:rPr>
          <w:rStyle w:val="rynqvb"/>
          <w:i/>
          <w:iCs/>
          <w:sz w:val="24"/>
          <w:lang w:val="ru-RU"/>
        </w:rPr>
        <w:t>Абстракт</w:t>
      </w:r>
    </w:p>
    <w:p w14:paraId="4EAB6B23" w14:textId="51A93FAD" w:rsidR="00745EF1" w:rsidRPr="00745EF1" w:rsidRDefault="00745EF1" w:rsidP="00745EF1">
      <w:pPr>
        <w:pStyle w:val="JACoWBodyTextIndent"/>
        <w:rPr>
          <w:rStyle w:val="shorttext"/>
          <w:rFonts w:eastAsia="Arial Unicode MS"/>
          <w:lang w:val="ru-RU"/>
        </w:rPr>
      </w:pPr>
      <w:r w:rsidRPr="00745EF1">
        <w:rPr>
          <w:rStyle w:val="shorttext"/>
          <w:rFonts w:eastAsia="Arial Unicode MS"/>
          <w:noProof/>
          <w:lang w:val="ru-RU"/>
        </w:rPr>
        <w:t xml:space="preserve">Первоначальная программа ускорительного комплекса </w:t>
      </w:r>
      <w:r w:rsidRPr="00745EF1">
        <w:rPr>
          <w:rStyle w:val="shorttext"/>
          <w:rFonts w:eastAsia="Arial Unicode MS"/>
          <w:noProof/>
        </w:rPr>
        <w:t>NICA</w:t>
      </w:r>
      <w:r w:rsidRPr="00745EF1">
        <w:rPr>
          <w:rStyle w:val="shorttext"/>
          <w:rFonts w:eastAsia="Arial Unicode MS"/>
          <w:noProof/>
          <w:lang w:val="ru-RU"/>
        </w:rPr>
        <w:t xml:space="preserve"> [1] была ориентирована на физику коллайдеров тяжелых ионов, поляризованных дейтронов и протонов и не включала прецизионные эксперименты по поиску электрического дипольного момента (ЭДМ) и галактического аксионного конденсата. Важно отметить, что стандартные подходы, обсуждаемые в коллаборациях </w:t>
      </w:r>
      <w:r w:rsidRPr="00745EF1">
        <w:rPr>
          <w:rStyle w:val="shorttext"/>
          <w:rFonts w:eastAsia="Arial Unicode MS"/>
          <w:noProof/>
        </w:rPr>
        <w:t>CPEDM</w:t>
      </w:r>
      <w:r w:rsidRPr="00745EF1">
        <w:rPr>
          <w:rStyle w:val="shorttext"/>
          <w:rFonts w:eastAsia="Arial Unicode MS"/>
          <w:noProof/>
          <w:lang w:val="ru-RU"/>
        </w:rPr>
        <w:t xml:space="preserve"> и </w:t>
      </w:r>
      <w:r w:rsidRPr="00745EF1">
        <w:rPr>
          <w:rStyle w:val="shorttext"/>
          <w:rFonts w:eastAsia="Arial Unicode MS"/>
          <w:noProof/>
        </w:rPr>
        <w:t>srEDM</w:t>
      </w:r>
      <w:r w:rsidRPr="00745EF1">
        <w:rPr>
          <w:rStyle w:val="shorttext"/>
          <w:rFonts w:eastAsia="Arial Unicode MS"/>
          <w:noProof/>
          <w:lang w:val="ru-RU"/>
        </w:rPr>
        <w:t xml:space="preserve"> по поиску ЭДМ дейтронов, предполагают создание специального кольца, соответствующего режиму «замороженного спина», в котором спин направлен все время вдоль импульса за счет специальных дефлекторов со скрещенными электрическими и магнитными полями. Воспользовавшись малостью магнитной аномалии дейтронов, мы предлагаем использовать в коллайдере </w:t>
      </w:r>
      <w:r w:rsidRPr="00745EF1">
        <w:rPr>
          <w:rStyle w:val="shorttext"/>
          <w:rFonts w:eastAsia="Arial Unicode MS"/>
          <w:noProof/>
        </w:rPr>
        <w:t>NICA</w:t>
      </w:r>
      <w:r w:rsidRPr="00745EF1">
        <w:rPr>
          <w:rStyle w:val="shorttext"/>
          <w:rFonts w:eastAsia="Arial Unicode MS"/>
          <w:noProof/>
          <w:lang w:val="ru-RU"/>
        </w:rPr>
        <w:t xml:space="preserve"> режим «квази-замороженного спина», когда отклонение вектора спина в арках с магнитными элементами компенсируется фильтрами Вина на прямых участках. С этой целью в строящемся коллайдере </w:t>
      </w:r>
      <w:r w:rsidRPr="00745EF1">
        <w:rPr>
          <w:rStyle w:val="shorttext"/>
          <w:rFonts w:eastAsia="Arial Unicode MS"/>
          <w:noProof/>
        </w:rPr>
        <w:t>NICA</w:t>
      </w:r>
      <w:r w:rsidRPr="00745EF1">
        <w:rPr>
          <w:rStyle w:val="shorttext"/>
          <w:rFonts w:eastAsia="Arial Unicode MS"/>
          <w:noProof/>
          <w:lang w:val="ru-RU"/>
        </w:rPr>
        <w:t xml:space="preserve"> простейшим техническим решением является создание обходных прямых участков (</w:t>
      </w:r>
      <w:r w:rsidRPr="00745EF1">
        <w:rPr>
          <w:rStyle w:val="shorttext"/>
          <w:rFonts w:eastAsia="Arial Unicode MS"/>
          <w:noProof/>
        </w:rPr>
        <w:t>bypass</w:t>
      </w:r>
      <w:r w:rsidRPr="00745EF1">
        <w:rPr>
          <w:rStyle w:val="shorttext"/>
          <w:rFonts w:eastAsia="Arial Unicode MS"/>
          <w:noProof/>
          <w:lang w:val="ru-RU"/>
        </w:rPr>
        <w:t xml:space="preserve">), оснащенных фильтрами Вина, позволяющими осуществлять исследование ЭДМ дейтрона, не затрагивая при этом какую-либо инфраструктуру детекторов </w:t>
      </w:r>
      <w:r w:rsidRPr="00745EF1">
        <w:rPr>
          <w:rStyle w:val="shorttext"/>
          <w:rFonts w:eastAsia="Arial Unicode MS"/>
          <w:noProof/>
        </w:rPr>
        <w:t>MPD</w:t>
      </w:r>
      <w:r w:rsidRPr="00745EF1">
        <w:rPr>
          <w:rStyle w:val="shorttext"/>
          <w:rFonts w:eastAsia="Arial Unicode MS"/>
          <w:noProof/>
          <w:lang w:val="ru-RU"/>
        </w:rPr>
        <w:t xml:space="preserve"> и </w:t>
      </w:r>
      <w:r w:rsidRPr="00745EF1">
        <w:rPr>
          <w:rStyle w:val="shorttext"/>
          <w:rFonts w:eastAsia="Arial Unicode MS"/>
          <w:noProof/>
        </w:rPr>
        <w:t>SPD</w:t>
      </w:r>
      <w:r w:rsidRPr="00745EF1">
        <w:rPr>
          <w:rStyle w:val="shorttext"/>
          <w:rFonts w:eastAsia="Arial Unicode MS"/>
          <w:noProof/>
          <w:lang w:val="ru-RU"/>
        </w:rPr>
        <w:t xml:space="preserve">. Одновременно, вариация частоты прецессии спина с помощью фильтров Вина в байпасах, сделает синхротрон </w:t>
      </w:r>
      <w:r w:rsidRPr="00745EF1">
        <w:rPr>
          <w:rStyle w:val="shorttext"/>
          <w:rFonts w:eastAsia="Arial Unicode MS"/>
          <w:noProof/>
        </w:rPr>
        <w:t>NICA</w:t>
      </w:r>
      <w:r w:rsidRPr="00745EF1">
        <w:rPr>
          <w:rStyle w:val="shorttext"/>
          <w:rFonts w:eastAsia="Arial Unicode MS"/>
          <w:noProof/>
          <w:lang w:val="ru-RU"/>
        </w:rPr>
        <w:t xml:space="preserve"> широкополосной аксионной антенной. Новая роль байпаса, как аксионной антенны, помимо поиска ЭДМ протонов и дейтронов, существенно увеличивает потенциал комплекса </w:t>
      </w:r>
      <w:r w:rsidRPr="00745EF1">
        <w:rPr>
          <w:rStyle w:val="shorttext"/>
          <w:rFonts w:eastAsia="Arial Unicode MS"/>
          <w:noProof/>
        </w:rPr>
        <w:t>NICA</w:t>
      </w:r>
      <w:r w:rsidRPr="00745EF1">
        <w:rPr>
          <w:rStyle w:val="shorttext"/>
          <w:rFonts w:eastAsia="Arial Unicode MS"/>
          <w:noProof/>
          <w:lang w:val="ru-RU"/>
        </w:rPr>
        <w:t xml:space="preserve">, как уникальной платформы для прецизионных тестов фундаментальных симметрий в физике элементарных частиц. </w:t>
      </w:r>
    </w:p>
    <w:p w14:paraId="42584066" w14:textId="77777777" w:rsidR="00745EF1" w:rsidRPr="00745EF1" w:rsidRDefault="00745EF1" w:rsidP="00326A8F">
      <w:pPr>
        <w:pStyle w:val="JACoWBodyTextIndent"/>
        <w:rPr>
          <w:noProof/>
          <w:lang w:val="ru-RU"/>
        </w:rPr>
      </w:pPr>
    </w:p>
    <w:p w14:paraId="55501B47" w14:textId="7DA82EFC" w:rsidR="00453ACC" w:rsidRPr="00745EF1" w:rsidRDefault="00745EF1" w:rsidP="00745EF1">
      <w:pPr>
        <w:pStyle w:val="JACoWSectionHeading"/>
        <w:rPr>
          <w:noProof/>
          <w:lang w:val="ru-RU"/>
        </w:rPr>
      </w:pPr>
      <w:r>
        <w:rPr>
          <w:noProof/>
          <w:lang w:val="ru-RU"/>
        </w:rPr>
        <w:t>КОНЦЕПЦИЯ</w:t>
      </w:r>
      <w:r w:rsidRPr="00745EF1">
        <w:rPr>
          <w:noProof/>
          <w:lang w:val="ru-RU"/>
        </w:rPr>
        <w:t xml:space="preserve"> “</w:t>
      </w:r>
      <w:r>
        <w:rPr>
          <w:noProof/>
          <w:lang w:val="ru-RU"/>
        </w:rPr>
        <w:t>ЗАМОРОЖЕННОГО СПИНА</w:t>
      </w:r>
      <w:r w:rsidRPr="00745EF1">
        <w:rPr>
          <w:noProof/>
          <w:lang w:val="ru-RU"/>
        </w:rPr>
        <w:t>”</w:t>
      </w:r>
    </w:p>
    <w:p w14:paraId="293503E0" w14:textId="7CEBD8C7" w:rsidR="00745EF1" w:rsidRPr="00745EF1" w:rsidRDefault="00745EF1" w:rsidP="00745EF1">
      <w:pPr>
        <w:pStyle w:val="JACoWBodyTextIndent"/>
        <w:rPr>
          <w:noProof/>
          <w:lang w:val="ru-RU"/>
        </w:rPr>
      </w:pPr>
      <w:r w:rsidRPr="00745EF1">
        <w:rPr>
          <w:rStyle w:val="rynqvb"/>
          <w:lang w:val="ru-RU"/>
        </w:rPr>
        <w:t xml:space="preserve">Фундаментальная идея поиска электрического дипольного момента (ЭДМ) протона и дейтрона с помощью поляризованных пучков в накопителе основана на методе «замороженного спина» и первоначально была предложена в </w:t>
      </w:r>
      <w:proofErr w:type="spellStart"/>
      <w:r w:rsidRPr="00745EF1">
        <w:rPr>
          <w:rStyle w:val="rynqvb"/>
          <w:lang w:val="ru-RU"/>
        </w:rPr>
        <w:t>Брукхейвенской</w:t>
      </w:r>
      <w:proofErr w:type="spellEnd"/>
      <w:r w:rsidRPr="00745EF1">
        <w:rPr>
          <w:rStyle w:val="rynqvb"/>
          <w:lang w:val="ru-RU"/>
        </w:rPr>
        <w:t xml:space="preserve"> национальной лаборатории (</w:t>
      </w:r>
      <w:r>
        <w:rPr>
          <w:rStyle w:val="rynqvb"/>
          <w:lang w:val="en-US"/>
        </w:rPr>
        <w:t>BNL</w:t>
      </w:r>
      <w:r w:rsidRPr="00745EF1">
        <w:rPr>
          <w:rStyle w:val="rynqvb"/>
          <w:lang w:val="ru-RU"/>
        </w:rPr>
        <w:t>) [2].</w:t>
      </w:r>
      <w:r w:rsidRPr="00745EF1">
        <w:rPr>
          <w:rStyle w:val="hwtze"/>
          <w:lang w:val="ru-RU"/>
        </w:rPr>
        <w:t xml:space="preserve"> </w:t>
      </w:r>
      <w:r w:rsidRPr="00745EF1">
        <w:rPr>
          <w:rStyle w:val="rynqvb"/>
          <w:lang w:val="ru-RU"/>
        </w:rPr>
        <w:t>Концепция магнитооптической структуры «замороженного спина» (</w:t>
      </w:r>
      <w:r>
        <w:rPr>
          <w:rStyle w:val="rynqvb"/>
        </w:rPr>
        <w:t>FS</w:t>
      </w:r>
      <w:r w:rsidRPr="00745EF1">
        <w:rPr>
          <w:rStyle w:val="rynqvb"/>
          <w:lang w:val="ru-RU"/>
        </w:rPr>
        <w:t>) основана на использовании дефлекторов с электрическим и магнитным полями, объединенных в один элемент, в которых вектор спина синхронной частицы всегда ориентирован вдоль вектора импульса.</w:t>
      </w:r>
      <w:r w:rsidRPr="00745EF1">
        <w:rPr>
          <w:rStyle w:val="hwtze"/>
          <w:lang w:val="ru-RU"/>
        </w:rPr>
        <w:t xml:space="preserve"> </w:t>
      </w:r>
      <w:r>
        <w:rPr>
          <w:rStyle w:val="rynqvb"/>
          <w:lang w:val="ru-RU"/>
        </w:rPr>
        <w:t xml:space="preserve">Это </w:t>
      </w:r>
      <w:r w:rsidRPr="00745EF1">
        <w:rPr>
          <w:rStyle w:val="rynqvb"/>
          <w:lang w:val="ru-RU"/>
        </w:rPr>
        <w:t xml:space="preserve">видно из уравнения Томаса – Баргмана – Мишеля – </w:t>
      </w:r>
      <w:proofErr w:type="spellStart"/>
      <w:r w:rsidRPr="00745EF1">
        <w:rPr>
          <w:rStyle w:val="rynqvb"/>
          <w:lang w:val="ru-RU"/>
        </w:rPr>
        <w:t>Телегди</w:t>
      </w:r>
      <w:proofErr w:type="spellEnd"/>
      <w:r w:rsidRPr="00745EF1">
        <w:rPr>
          <w:rStyle w:val="rynqvb"/>
          <w:lang w:val="ru-RU"/>
        </w:rPr>
        <w:t>:</w:t>
      </w:r>
    </w:p>
    <w:p w14:paraId="32C24387" w14:textId="6F6E97A1" w:rsidR="00453ACC" w:rsidRPr="00745EF1" w:rsidRDefault="00745EF1" w:rsidP="00CE3C60">
      <w:pPr>
        <w:pStyle w:val="JACoWBodyTextIndent"/>
        <w:jc w:val="right"/>
        <w:rPr>
          <w:noProof/>
          <w:lang w:val="ru-RU"/>
        </w:rPr>
      </w:pPr>
      <w:r>
        <w:rPr>
          <w:noProof/>
          <w:lang w:val="ru-RU"/>
        </w:rPr>
        <w:t xml:space="preserve">  </w:t>
      </w:r>
      <m:oMath>
        <m:f>
          <m:fPr>
            <m:ctrlPr>
              <w:rPr>
                <w:rFonts w:ascii="Cambria Math" w:hAnsi="Cambria Math"/>
                <w:noProof/>
                <w:lang w:val="en-US"/>
              </w:rPr>
            </m:ctrlPr>
          </m:fPr>
          <m:num>
            <m:r>
              <w:rPr>
                <w:rFonts w:ascii="Cambria Math" w:hAnsi="Cambria Math"/>
                <w:noProof/>
                <w:lang w:val="en-US"/>
              </w:rPr>
              <m:t>d</m:t>
            </m:r>
            <m:limUpp>
              <m:limUppPr>
                <m:ctrlPr>
                  <w:rPr>
                    <w:rFonts w:ascii="Cambria Math" w:hAnsi="Cambria Math"/>
                    <w:noProof/>
                    <w:lang w:val="en-US"/>
                  </w:rPr>
                </m:ctrlPr>
              </m:limUppPr>
              <m:e>
                <m:r>
                  <w:rPr>
                    <w:rFonts w:ascii="Cambria Math" w:hAnsi="Cambria Math"/>
                    <w:noProof/>
                    <w:lang w:val="en-US"/>
                  </w:rPr>
                  <m:t>S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/>
                    <w:noProof/>
                    <w:lang w:val="ru-RU"/>
                  </w:rPr>
                  <m:t>→</m:t>
                </m:r>
              </m:lim>
            </m:limUpp>
          </m:num>
          <m:den>
            <m:r>
              <w:rPr>
                <w:rFonts w:ascii="Cambria Math" w:hAnsi="Cambria Math"/>
                <w:noProof/>
                <w:lang w:val="en-US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  <w:noProof/>
            <w:lang w:val="ru-RU"/>
          </w:rPr>
          <m:t>=</m:t>
        </m:r>
        <m:limUpp>
          <m:limUppPr>
            <m:ctrlPr>
              <w:rPr>
                <w:rFonts w:ascii="Cambria Math" w:hAnsi="Cambria Math"/>
                <w:noProof/>
                <w:lang w:val="en-US"/>
              </w:rPr>
            </m:ctrlPr>
          </m:limUppPr>
          <m:e>
            <m:r>
              <w:rPr>
                <w:rFonts w:ascii="Cambria Math" w:hAnsi="Cambria Math"/>
                <w:noProof/>
                <w:lang w:val="en-US"/>
              </w:rPr>
              <m:t>S</m:t>
            </m:r>
          </m:e>
          <m:lim>
            <m:r>
              <m:rPr>
                <m:sty m:val="p"/>
              </m:rPr>
              <w:rPr>
                <w:rFonts w:ascii="Cambria Math" w:hAnsi="Cambria Math"/>
                <w:noProof/>
                <w:lang w:val="ru-RU"/>
              </w:rPr>
              <m:t>→</m:t>
            </m:r>
          </m:lim>
        </m:limUpp>
        <m:r>
          <m:rPr>
            <m:sty m:val="p"/>
          </m:rPr>
          <w:rPr>
            <w:rFonts w:ascii="Cambria Math" w:hAnsi="Cambria Math"/>
            <w:noProof/>
            <w:lang w:val="ru-RU"/>
          </w:rPr>
          <m:t>×</m:t>
        </m:r>
        <m:d>
          <m:dPr>
            <m:ctrlPr>
              <w:rPr>
                <w:rFonts w:ascii="Cambria Math" w:hAnsi="Cambria Math"/>
                <w:noProof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noProof/>
                    <w:lang w:val="en-US"/>
                  </w:rPr>
                </m:ctrlPr>
              </m:sSubPr>
              <m:e>
                <m:limUpp>
                  <m:limUppPr>
                    <m:ctrlPr>
                      <w:rPr>
                        <w:rFonts w:ascii="Cambria Math" w:hAnsi="Cambria Math"/>
                        <w:noProof/>
                        <w:lang w:val="en-US"/>
                      </w:rPr>
                    </m:ctrlPr>
                  </m:limUppPr>
                  <m:e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Ω</m:t>
                    </m:r>
                  </m:e>
                  <m:lim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  <w:lang w:val="ru-RU"/>
                      </w:rPr>
                      <m:t>→</m:t>
                    </m:r>
                  </m:lim>
                </m:limUpp>
              </m:e>
              <m:sub>
                <m:r>
                  <w:rPr>
                    <w:rFonts w:ascii="Cambria Math" w:hAnsi="Cambria Math"/>
                    <w:noProof/>
                    <w:lang w:val="en-US"/>
                  </w:rPr>
                  <m:t>mdm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noProof/>
                <w:lang w:val="ru-RU"/>
              </w:rPr>
              <m:t>+</m:t>
            </m:r>
            <m:sSub>
              <m:sSubPr>
                <m:ctrlPr>
                  <w:rPr>
                    <w:rFonts w:ascii="Cambria Math" w:hAnsi="Cambria Math"/>
                    <w:noProof/>
                    <w:lang w:val="en-US"/>
                  </w:rPr>
                </m:ctrlPr>
              </m:sSubPr>
              <m:e>
                <m:limUpp>
                  <m:limUppPr>
                    <m:ctrlPr>
                      <w:rPr>
                        <w:rFonts w:ascii="Cambria Math" w:hAnsi="Cambria Math"/>
                        <w:noProof/>
                        <w:lang w:val="en-US"/>
                      </w:rPr>
                    </m:ctrlPr>
                  </m:limUppPr>
                  <m:e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Ω</m:t>
                    </m:r>
                  </m:e>
                  <m:lim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  <w:lang w:val="ru-RU"/>
                      </w:rPr>
                      <m:t>→</m:t>
                    </m:r>
                  </m:lim>
                </m:limUpp>
              </m:e>
              <m:sub>
                <m:r>
                  <w:rPr>
                    <w:rFonts w:ascii="Cambria Math" w:hAnsi="Cambria Math"/>
                    <w:noProof/>
                    <w:lang w:val="en-US"/>
                  </w:rPr>
                  <m:t>edm</m:t>
                </m:r>
              </m:sub>
            </m:sSub>
          </m:e>
        </m:d>
      </m:oMath>
      <w:r w:rsidR="00CE3C60">
        <w:rPr>
          <w:noProof/>
          <w:lang w:val="en-US"/>
        </w:rPr>
        <w:tab/>
      </w:r>
      <w:r w:rsidR="00CE3C60">
        <w:rPr>
          <w:noProof/>
          <w:lang w:val="en-US"/>
        </w:rPr>
        <w:tab/>
      </w:r>
      <w:r w:rsidR="00CE3C60">
        <w:rPr>
          <w:noProof/>
          <w:lang w:val="en-US"/>
        </w:rPr>
        <w:tab/>
      </w:r>
      <w:r w:rsidR="00CE3C60">
        <w:rPr>
          <w:noProof/>
          <w:lang w:val="en-US"/>
        </w:rPr>
        <w:tab/>
      </w:r>
      <w:r w:rsidR="00CE3C60">
        <w:rPr>
          <w:noProof/>
          <w:lang w:val="en-US"/>
        </w:rPr>
        <w:tab/>
      </w:r>
      <w:r w:rsidR="00CE3C60">
        <w:rPr>
          <w:noProof/>
          <w:lang w:val="en-US"/>
        </w:rPr>
        <w:tab/>
      </w:r>
      <w:r w:rsidRPr="00745EF1">
        <w:rPr>
          <w:noProof/>
          <w:lang w:val="ru-RU"/>
        </w:rPr>
        <w:tab/>
      </w:r>
    </w:p>
    <w:p w14:paraId="61A556E6" w14:textId="4333BB83" w:rsidR="00453ACC" w:rsidRPr="00CE3C60" w:rsidRDefault="00000000" w:rsidP="00745EF1">
      <w:pPr>
        <w:pStyle w:val="JACoWBodyTextIndent"/>
        <w:jc w:val="right"/>
        <w:rPr>
          <w:noProof/>
          <w:lang w:val="ru-RU"/>
        </w:rPr>
      </w:pPr>
      <m:oMath>
        <m:sSub>
          <m:sSubPr>
            <m:ctrlPr>
              <w:rPr>
                <w:rFonts w:ascii="Cambria Math" w:hAnsi="Cambria Math"/>
                <w:noProof/>
                <w:lang w:val="en-US"/>
              </w:rPr>
            </m:ctrlPr>
          </m:sSubPr>
          <m:e>
            <m:limUpp>
              <m:limUppPr>
                <m:ctrlPr>
                  <w:rPr>
                    <w:rFonts w:ascii="Cambria Math" w:hAnsi="Cambria Math"/>
                    <w:noProof/>
                    <w:lang w:val="en-US"/>
                  </w:rPr>
                </m:ctrlPr>
              </m:limUppPr>
              <m:e>
                <m:r>
                  <w:rPr>
                    <w:rFonts w:ascii="Cambria Math" w:hAnsi="Cambria Math"/>
                    <w:noProof/>
                    <w:lang w:val="en-US"/>
                  </w:rPr>
                  <m:t>Ω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/>
                    <w:noProof/>
                    <w:lang w:val="ru-RU"/>
                  </w:rPr>
                  <m:t>→</m:t>
                </m:r>
              </m:lim>
            </m:limUpp>
          </m:e>
          <m:sub>
            <m:r>
              <w:rPr>
                <w:rFonts w:ascii="Cambria Math" w:hAnsi="Cambria Math"/>
                <w:noProof/>
                <w:lang w:val="en-US"/>
              </w:rPr>
              <m:t>mdm</m:t>
            </m:r>
          </m:sub>
        </m:sSub>
        <m:r>
          <m:rPr>
            <m:sty m:val="p"/>
          </m:rPr>
          <w:rPr>
            <w:rFonts w:ascii="Cambria Math" w:hAnsi="Cambria Math"/>
            <w:noProof/>
            <w:lang w:val="ru-RU"/>
          </w:rPr>
          <m:t>=</m:t>
        </m:r>
        <m:f>
          <m:fPr>
            <m:ctrlPr>
              <w:rPr>
                <w:rFonts w:ascii="Cambria Math" w:hAnsi="Cambria Math"/>
                <w:noProof/>
                <w:lang w:val="en-US"/>
              </w:rPr>
            </m:ctrlPr>
          </m:fPr>
          <m:num>
            <m:r>
              <w:rPr>
                <w:rFonts w:ascii="Cambria Math" w:hAnsi="Cambria Math"/>
                <w:noProof/>
                <w:lang w:val="en-US"/>
              </w:rPr>
              <m:t>e</m:t>
            </m:r>
          </m:num>
          <m:den>
            <m:r>
              <w:rPr>
                <w:rFonts w:ascii="Cambria Math" w:hAnsi="Cambria Math"/>
                <w:noProof/>
                <w:lang w:val="en-US"/>
              </w:rPr>
              <m:t>mγ</m:t>
            </m:r>
          </m:den>
        </m:f>
        <m:d>
          <m:dPr>
            <m:begChr m:val="{"/>
            <m:endChr m:val="}"/>
            <m:ctrlPr>
              <w:rPr>
                <w:rFonts w:ascii="Cambria Math" w:hAnsi="Cambria Math"/>
                <w:noProof/>
                <w:lang w:val="en-US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noProof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noProof/>
                    <w:lang w:val="en-US"/>
                  </w:rPr>
                  <m:t>γG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  <w:lang w:val="ru-RU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hAnsi="Cambria Math"/>
                <w:noProof/>
                <w:lang w:val="ru-RU"/>
              </w:rPr>
              <m:t>-</m:t>
            </m:r>
            <m:d>
              <m:dPr>
                <m:ctrlPr>
                  <w:rPr>
                    <w:rFonts w:ascii="Cambria Math" w:hAnsi="Cambria Math"/>
                    <w:noProof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noProof/>
                    <w:lang w:val="en-US"/>
                  </w:rPr>
                  <m:t>γG</m:t>
                </m:r>
                <m:r>
                  <m:rPr>
                    <m:sty m:val="p"/>
                  </m:rPr>
                  <w:rPr>
                    <w:rFonts w:ascii="Cambria Math" w:hAnsi="Cambria Math"/>
                    <w:noProof/>
                    <w:lang w:val="ru-RU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noProof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γ</m:t>
                    </m:r>
                  </m:num>
                  <m:den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γ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  <w:lang w:val="ru-RU"/>
                      </w:rPr>
                      <m:t>+1</m:t>
                    </m:r>
                  </m:den>
                </m:f>
              </m:e>
            </m:d>
            <m:f>
              <m:fPr>
                <m:ctrlPr>
                  <w:rPr>
                    <w:rFonts w:ascii="Cambria Math" w:hAnsi="Cambria Math"/>
                    <w:noProof/>
                    <w:lang w:val="en-US"/>
                  </w:rPr>
                </m:ctrlPr>
              </m:fPr>
              <m:num>
                <m:limUpp>
                  <m:limUppPr>
                    <m:ctrlPr>
                      <w:rPr>
                        <w:rFonts w:ascii="Cambria Math" w:hAnsi="Cambria Math"/>
                        <w:noProof/>
                        <w:lang w:val="en-US"/>
                      </w:rPr>
                    </m:ctrlPr>
                  </m:limUppPr>
                  <m:e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β</m:t>
                    </m:r>
                  </m:e>
                  <m:lim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  <w:lang w:val="ru-RU"/>
                      </w:rPr>
                      <m:t>→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hAnsi="Cambria Math"/>
                    <w:noProof/>
                    <w:lang w:val="ru-RU"/>
                  </w:rPr>
                  <m:t>×</m:t>
                </m:r>
                <m:limUpp>
                  <m:limUppPr>
                    <m:ctrlPr>
                      <w:rPr>
                        <w:rFonts w:ascii="Cambria Math" w:hAnsi="Cambria Math"/>
                        <w:noProof/>
                        <w:lang w:val="en-US"/>
                      </w:rPr>
                    </m:ctrlPr>
                  </m:limUppPr>
                  <m:e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E</m:t>
                    </m:r>
                  </m:e>
                  <m:lim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  <w:lang w:val="ru-RU"/>
                      </w:rPr>
                      <m:t>→</m:t>
                    </m:r>
                  </m:lim>
                </m:limUpp>
              </m:num>
              <m:den>
                <m:r>
                  <w:rPr>
                    <w:rFonts w:ascii="Cambria Math" w:hAnsi="Cambria Math"/>
                    <w:noProof/>
                    <w:lang w:val="en-US"/>
                  </w:rPr>
                  <m:t>c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  <w:noProof/>
            <w:lang w:val="ru-RU"/>
          </w:rPr>
          <m:t xml:space="preserve">, </m:t>
        </m:r>
      </m:oMath>
      <w:r w:rsidR="00745EF1" w:rsidRPr="00CE3C60">
        <w:rPr>
          <w:noProof/>
          <w:lang w:val="ru-RU"/>
        </w:rPr>
        <w:tab/>
      </w:r>
      <w:r w:rsidR="00745EF1" w:rsidRPr="00CE3C60">
        <w:rPr>
          <w:noProof/>
          <w:lang w:val="ru-RU"/>
        </w:rPr>
        <w:tab/>
        <w:t>(1)</w:t>
      </w:r>
    </w:p>
    <w:p w14:paraId="1F03B2FD" w14:textId="3FCC9C09" w:rsidR="00453ACC" w:rsidRPr="00CE3C60" w:rsidRDefault="00000000" w:rsidP="00745EF1">
      <w:pPr>
        <w:pStyle w:val="JACoWBodyTextIndent"/>
        <w:ind w:firstLine="0"/>
        <w:jc w:val="right"/>
        <w:rPr>
          <w:noProof/>
          <w:lang w:val="ru-RU"/>
        </w:rPr>
      </w:pPr>
      <m:oMath>
        <m:sSub>
          <m:sSubPr>
            <m:ctrlPr>
              <w:rPr>
                <w:rFonts w:ascii="Cambria Math" w:hAnsi="Cambria Math"/>
                <w:noProof/>
                <w:lang w:val="en-US"/>
              </w:rPr>
            </m:ctrlPr>
          </m:sSubPr>
          <m:e>
            <m:limUpp>
              <m:limUppPr>
                <m:ctrlPr>
                  <w:rPr>
                    <w:rFonts w:ascii="Cambria Math" w:hAnsi="Cambria Math"/>
                    <w:noProof/>
                    <w:lang w:val="en-US"/>
                  </w:rPr>
                </m:ctrlPr>
              </m:limUppPr>
              <m:e>
                <m:r>
                  <w:rPr>
                    <w:rFonts w:ascii="Cambria Math" w:hAnsi="Cambria Math"/>
                    <w:noProof/>
                    <w:lang w:val="en-US"/>
                  </w:rPr>
                  <m:t>Ω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/>
                    <w:noProof/>
                    <w:lang w:val="ru-RU"/>
                  </w:rPr>
                  <m:t>→</m:t>
                </m:r>
              </m:lim>
            </m:limUpp>
          </m:e>
          <m:sub>
            <m:r>
              <w:rPr>
                <w:rFonts w:ascii="Cambria Math" w:hAnsi="Cambria Math"/>
                <w:noProof/>
                <w:lang w:val="en-US"/>
              </w:rPr>
              <m:t>edm</m:t>
            </m:r>
          </m:sub>
        </m:sSub>
        <m:r>
          <m:rPr>
            <m:sty m:val="p"/>
          </m:rPr>
          <w:rPr>
            <w:rFonts w:ascii="Cambria Math" w:hAnsi="Cambria Math"/>
            <w:noProof/>
            <w:lang w:val="ru-RU"/>
          </w:rPr>
          <m:t>=</m:t>
        </m:r>
        <m:f>
          <m:fPr>
            <m:ctrlPr>
              <w:rPr>
                <w:rFonts w:ascii="Cambria Math" w:hAnsi="Cambria Math"/>
                <w:noProof/>
                <w:lang w:val="en-US"/>
              </w:rPr>
            </m:ctrlPr>
          </m:fPr>
          <m:num>
            <m:r>
              <w:rPr>
                <w:rFonts w:ascii="Cambria Math" w:hAnsi="Cambria Math"/>
                <w:noProof/>
                <w:lang w:val="en-US"/>
              </w:rPr>
              <m:t>eη</m:t>
            </m:r>
          </m:num>
          <m:den>
            <m:r>
              <m:rPr>
                <m:sty m:val="p"/>
              </m:rPr>
              <w:rPr>
                <w:rFonts w:ascii="Cambria Math" w:hAnsi="Cambria Math"/>
                <w:noProof/>
                <w:lang w:val="ru-RU"/>
              </w:rPr>
              <m:t>2</m:t>
            </m:r>
            <m:r>
              <w:rPr>
                <w:rFonts w:ascii="Cambria Math" w:hAnsi="Cambria Math"/>
                <w:noProof/>
                <w:lang w:val="en-US"/>
              </w:rPr>
              <m:t>m</m:t>
            </m:r>
          </m:den>
        </m:f>
        <m:d>
          <m:dPr>
            <m:ctrlPr>
              <w:rPr>
                <w:rFonts w:ascii="Cambria Math" w:hAnsi="Cambria Math"/>
                <w:noProof/>
                <w:lang w:val="en-US"/>
              </w:rPr>
            </m:ctrlPr>
          </m:dPr>
          <m:e>
            <m:limUpp>
              <m:limUppPr>
                <m:ctrlPr>
                  <w:rPr>
                    <w:rFonts w:ascii="Cambria Math" w:hAnsi="Cambria Math"/>
                    <w:noProof/>
                    <w:lang w:val="en-US"/>
                  </w:rPr>
                </m:ctrlPr>
              </m:limUppPr>
              <m:e>
                <m:r>
                  <w:rPr>
                    <w:rFonts w:ascii="Cambria Math" w:hAnsi="Cambria Math"/>
                    <w:noProof/>
                    <w:lang w:val="en-US"/>
                  </w:rPr>
                  <m:t>β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/>
                    <w:noProof/>
                    <w:lang w:val="ru-RU"/>
                  </w:rPr>
                  <m:t>→</m:t>
                </m:r>
              </m:lim>
            </m:limUpp>
            <m:r>
              <m:rPr>
                <m:sty m:val="p"/>
              </m:rPr>
              <w:rPr>
                <w:rFonts w:ascii="Cambria Math" w:hAnsi="Cambria Math"/>
                <w:noProof/>
                <w:lang w:val="ru-RU"/>
              </w:rPr>
              <m:t>×</m:t>
            </m:r>
            <m:limUpp>
              <m:limUppPr>
                <m:ctrlPr>
                  <w:rPr>
                    <w:rFonts w:ascii="Cambria Math" w:hAnsi="Cambria Math"/>
                    <w:noProof/>
                    <w:lang w:val="en-US"/>
                  </w:rPr>
                </m:ctrlPr>
              </m:limUppPr>
              <m:e>
                <m:r>
                  <w:rPr>
                    <w:rFonts w:ascii="Cambria Math" w:hAnsi="Cambria Math"/>
                    <w:noProof/>
                    <w:lang w:val="en-US"/>
                  </w:rPr>
                  <m:t>B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/>
                    <w:noProof/>
                    <w:lang w:val="ru-RU"/>
                  </w:rPr>
                  <m:t>→</m:t>
                </m:r>
              </m:lim>
            </m:limUpp>
            <m:r>
              <m:rPr>
                <m:sty m:val="p"/>
              </m:rPr>
              <w:rPr>
                <w:rFonts w:ascii="Cambria Math" w:hAnsi="Cambria Math"/>
                <w:noProof/>
                <w:lang w:val="ru-RU"/>
              </w:rPr>
              <m:t>+</m:t>
            </m:r>
            <m:f>
              <m:fPr>
                <m:ctrlPr>
                  <w:rPr>
                    <w:rFonts w:ascii="Cambria Math" w:hAnsi="Cambria Math"/>
                    <w:noProof/>
                    <w:lang w:val="en-US"/>
                  </w:rPr>
                </m:ctrlPr>
              </m:fPr>
              <m:num>
                <m:limUpp>
                  <m:limUppPr>
                    <m:ctrlPr>
                      <w:rPr>
                        <w:rFonts w:ascii="Cambria Math" w:hAnsi="Cambria Math"/>
                        <w:noProof/>
                        <w:lang w:val="en-US"/>
                      </w:rPr>
                    </m:ctrlPr>
                  </m:limUppPr>
                  <m:e>
                    <m:r>
                      <w:rPr>
                        <w:rFonts w:ascii="Cambria Math" w:hAnsi="Cambria Math"/>
                        <w:noProof/>
                        <w:lang w:val="en-US"/>
                      </w:rPr>
                      <m:t>E</m:t>
                    </m:r>
                  </m:e>
                  <m:lim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  <w:lang w:val="ru-RU"/>
                      </w:rPr>
                      <m:t>→</m:t>
                    </m:r>
                  </m:lim>
                </m:limUpp>
              </m:num>
              <m:den>
                <m:r>
                  <w:rPr>
                    <w:rFonts w:ascii="Cambria Math" w:hAnsi="Cambria Math"/>
                    <w:noProof/>
                    <w:lang w:val="en-US"/>
                  </w:rPr>
                  <m:t>c</m:t>
                </m:r>
              </m:den>
            </m:f>
          </m:e>
        </m:d>
        <m:r>
          <m:rPr>
            <m:sty m:val="p"/>
          </m:rPr>
          <w:rPr>
            <w:rFonts w:ascii="Cambria Math" w:hAnsi="Cambria Math"/>
            <w:noProof/>
            <w:lang w:val="ru-RU"/>
          </w:rPr>
          <m:t xml:space="preserve">, </m:t>
        </m:r>
        <m:r>
          <w:rPr>
            <w:rFonts w:ascii="Cambria Math" w:hAnsi="Cambria Math"/>
            <w:noProof/>
            <w:lang w:val="en-US"/>
          </w:rPr>
          <m:t>G</m:t>
        </m:r>
        <m:r>
          <m:rPr>
            <m:sty m:val="p"/>
          </m:rPr>
          <w:rPr>
            <w:rFonts w:ascii="Cambria Math" w:hAnsi="Cambria Math"/>
            <w:noProof/>
            <w:lang w:val="ru-RU"/>
          </w:rPr>
          <m:t>=</m:t>
        </m:r>
        <m:f>
          <m:fPr>
            <m:ctrlPr>
              <w:rPr>
                <w:rFonts w:ascii="Cambria Math" w:hAnsi="Cambria Math"/>
                <w:noProof/>
                <w:lang w:val="en-US"/>
              </w:rPr>
            </m:ctrlPr>
          </m:fPr>
          <m:num>
            <m:r>
              <w:rPr>
                <w:rFonts w:ascii="Cambria Math" w:hAnsi="Cambria Math"/>
                <w:noProof/>
                <w:lang w:val="en-US"/>
              </w:rPr>
              <m:t>g</m:t>
            </m:r>
            <m:r>
              <m:rPr>
                <m:sty m:val="p"/>
              </m:rPr>
              <w:rPr>
                <w:rFonts w:ascii="Cambria Math" w:hAnsi="Cambria Math"/>
                <w:noProof/>
                <w:lang w:val="ru-RU"/>
              </w:rPr>
              <m:t>-2</m:t>
            </m:r>
          </m:num>
          <m:den>
            <m:r>
              <m:rPr>
                <m:sty m:val="p"/>
              </m:rPr>
              <w:rPr>
                <w:rFonts w:ascii="Cambria Math" w:hAnsi="Cambria Math"/>
                <w:noProof/>
                <w:lang w:val="ru-RU"/>
              </w:rPr>
              <m:t>2</m:t>
            </m:r>
          </m:den>
        </m:f>
      </m:oMath>
      <w:r w:rsidR="00453ACC" w:rsidRPr="00CE3C60">
        <w:rPr>
          <w:noProof/>
          <w:lang w:val="ru-RU"/>
        </w:rPr>
        <w:tab/>
      </w:r>
      <w:r w:rsidR="00C17023" w:rsidRPr="00CE3C60">
        <w:rPr>
          <w:noProof/>
          <w:lang w:val="ru-RU"/>
        </w:rPr>
        <w:t>,</w:t>
      </w:r>
      <w:r w:rsidR="00745EF1" w:rsidRPr="00CE3C60">
        <w:rPr>
          <w:noProof/>
          <w:lang w:val="ru-RU"/>
        </w:rPr>
        <w:tab/>
      </w:r>
      <w:r w:rsidR="00745EF1" w:rsidRPr="00CE3C60">
        <w:rPr>
          <w:noProof/>
          <w:lang w:val="ru-RU"/>
        </w:rPr>
        <w:tab/>
      </w:r>
      <w:r w:rsidR="00745EF1" w:rsidRPr="00CE3C60">
        <w:rPr>
          <w:noProof/>
          <w:lang w:val="ru-RU"/>
        </w:rPr>
        <w:tab/>
      </w:r>
      <w:r w:rsidR="00745EF1" w:rsidRPr="00CE3C60">
        <w:rPr>
          <w:noProof/>
          <w:lang w:val="ru-RU"/>
        </w:rPr>
        <w:tab/>
      </w:r>
      <w:r w:rsidR="00D4288C" w:rsidRPr="00CE3C60">
        <w:rPr>
          <w:noProof/>
          <w:lang w:val="ru-RU"/>
        </w:rPr>
        <w:t xml:space="preserve">    </w:t>
      </w:r>
      <w:r w:rsidR="00C17023" w:rsidRPr="00CE3C60">
        <w:rPr>
          <w:noProof/>
          <w:lang w:val="ru-RU"/>
        </w:rPr>
        <w:t xml:space="preserve">      </w:t>
      </w:r>
    </w:p>
    <w:p w14:paraId="229B1846" w14:textId="3FBAB023" w:rsidR="00020E79" w:rsidRPr="00CE3C60" w:rsidRDefault="00CE3C60" w:rsidP="00D4288C">
      <w:pPr>
        <w:pStyle w:val="JACoWBodyTextIndent"/>
        <w:ind w:firstLine="0"/>
        <w:rPr>
          <w:noProof/>
          <w:lang w:val="ru-RU"/>
        </w:rPr>
      </w:pPr>
      <w:r w:rsidRPr="00CE3C60">
        <w:rPr>
          <w:rStyle w:val="rynqvb"/>
          <w:lang w:val="ru-RU"/>
        </w:rPr>
        <w:t xml:space="preserve">где </w:t>
      </w:r>
      <w:r>
        <w:rPr>
          <w:rStyle w:val="rynqvb"/>
        </w:rPr>
        <w:t>G</w:t>
      </w:r>
      <w:r w:rsidRPr="00CE3C60">
        <w:rPr>
          <w:rStyle w:val="rynqvb"/>
          <w:lang w:val="ru-RU"/>
        </w:rPr>
        <w:t xml:space="preserve"> — магнитная аномалия, </w:t>
      </w:r>
      <w:r>
        <w:rPr>
          <w:rStyle w:val="rynqvb"/>
        </w:rPr>
        <w:t>g</w:t>
      </w:r>
      <w:r w:rsidRPr="00CE3C60">
        <w:rPr>
          <w:rStyle w:val="rynqvb"/>
          <w:lang w:val="ru-RU"/>
        </w:rPr>
        <w:t xml:space="preserve"> — гиромагнитное отношение, </w:t>
      </w:r>
      <m:oMath>
        <m:sSub>
          <m:sSub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mdm</m:t>
            </m:r>
          </m:sub>
        </m:sSub>
      </m:oMath>
      <w:r w:rsidRPr="00CE3C60">
        <w:rPr>
          <w:rStyle w:val="rynqvb"/>
          <w:lang w:val="ru-RU"/>
        </w:rPr>
        <w:t xml:space="preserve"> — частота прецессии спина, обусловленная магнитным дипольным моментом, </w:t>
      </w:r>
      <m:oMath>
        <m:sSub>
          <m:sSub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edm</m:t>
            </m:r>
          </m:sub>
        </m:sSub>
      </m:oMath>
      <w:r w:rsidRPr="00CE3C60">
        <w:rPr>
          <w:color w:val="000000" w:themeColor="text1"/>
          <w:sz w:val="24"/>
          <w:szCs w:val="24"/>
          <w:lang w:val="ru-RU"/>
        </w:rPr>
        <w:t xml:space="preserve"> </w:t>
      </w:r>
      <w:r w:rsidRPr="00CE3C60">
        <w:rPr>
          <w:rStyle w:val="rynqvb"/>
          <w:lang w:val="ru-RU"/>
        </w:rPr>
        <w:t xml:space="preserve">— частота прецессии спина, обусловленная электрическим дипольным моментом, а </w:t>
      </w:r>
      <m:oMath>
        <m:r>
          <w:rPr>
            <w:rFonts w:ascii="Cambria Math" w:hAnsi="Cambria Math"/>
            <w:color w:val="000000" w:themeColor="text1"/>
            <w:szCs w:val="28"/>
          </w:rPr>
          <m:t>η</m:t>
        </m:r>
      </m:oMath>
      <w:r w:rsidRPr="00CE3C60">
        <w:rPr>
          <w:rStyle w:val="rynqvb"/>
          <w:lang w:val="ru-RU"/>
        </w:rPr>
        <w:t xml:space="preserve"> — безразмерный коэффициент, определенный в (1) соотношением </w:t>
      </w:r>
      <m:oMath>
        <m:r>
          <w:rPr>
            <w:rFonts w:ascii="Cambria Math" w:hAnsi="Cambria Math"/>
            <w:color w:val="000000" w:themeColor="text1"/>
            <w:szCs w:val="28"/>
          </w:rPr>
          <m:t>d</m:t>
        </m:r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=</m:t>
        </m:r>
        <m:r>
          <w:rPr>
            <w:rFonts w:ascii="Cambria Math" w:hAnsi="Cambria Math"/>
            <w:color w:val="000000" w:themeColor="text1"/>
            <w:szCs w:val="28"/>
          </w:rPr>
          <m:t>ηe</m:t>
        </m:r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ℏ/4</m:t>
        </m:r>
        <m:r>
          <w:rPr>
            <w:rFonts w:ascii="Cambria Math" w:hAnsi="Cambria Math"/>
            <w:color w:val="000000" w:themeColor="text1"/>
            <w:szCs w:val="28"/>
          </w:rPr>
          <m:t>mc</m:t>
        </m:r>
      </m:oMath>
      <w:r w:rsidRPr="00CE3C60">
        <w:rPr>
          <w:rStyle w:val="rynqvb"/>
          <w:lang w:val="ru-RU"/>
        </w:rPr>
        <w:t>.</w:t>
      </w:r>
      <w:r w:rsidRPr="00CE3C60">
        <w:rPr>
          <w:rStyle w:val="hwtze"/>
          <w:lang w:val="ru-RU"/>
        </w:rPr>
        <w:t xml:space="preserve"> </w:t>
      </w:r>
      <w:r w:rsidRPr="00CE3C60">
        <w:rPr>
          <w:rStyle w:val="rynqvb"/>
          <w:lang w:val="ru-RU"/>
        </w:rPr>
        <w:t>Преимущества чисто электростатических ускорителей очевидны при «магической» энергии</w:t>
      </w:r>
    </w:p>
    <w:p w14:paraId="241A45F9" w14:textId="420A85D5" w:rsidR="00020E79" w:rsidRPr="00CE3C60" w:rsidRDefault="00453ACC" w:rsidP="00CE3C60">
      <w:pPr>
        <w:pStyle w:val="JACoWBodyTextIndent"/>
        <w:jc w:val="right"/>
        <w:rPr>
          <w:noProof/>
          <w:lang w:val="ru-RU"/>
        </w:rPr>
      </w:pPr>
      <w:r w:rsidRPr="00CE3C60">
        <w:rPr>
          <w:rStyle w:val="shorttext"/>
          <w:noProof/>
          <w:lang w:val="ru-RU"/>
        </w:rPr>
        <w:t xml:space="preserve"> </w:t>
      </w:r>
      <m:oMath>
        <m:r>
          <w:rPr>
            <w:rFonts w:ascii="Cambria Math" w:hAnsi="Cambria Math"/>
            <w:noProof/>
            <w:lang w:val="en-US"/>
          </w:rPr>
          <m:t>G</m:t>
        </m:r>
        <m:r>
          <m:rPr>
            <m:sty m:val="p"/>
          </m:rPr>
          <w:rPr>
            <w:rFonts w:ascii="Cambria Math" w:hAnsi="Cambria Math"/>
            <w:noProof/>
            <w:lang w:val="ru-RU"/>
          </w:rPr>
          <m:t>-1/</m:t>
        </m:r>
        <m:d>
          <m:dPr>
            <m:ctrlPr>
              <w:rPr>
                <w:rFonts w:ascii="Cambria Math" w:hAnsi="Cambria Math"/>
                <w:noProof/>
                <w:lang w:val="en-US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noProof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noProof/>
                    <w:lang w:val="en-US"/>
                  </w:rPr>
                  <m:t>γ</m:t>
                </m:r>
              </m:e>
              <m:sub>
                <m:r>
                  <w:rPr>
                    <w:rFonts w:ascii="Cambria Math" w:hAnsi="Cambria Math"/>
                    <w:noProof/>
                    <w:lang w:val="en-US"/>
                  </w:rPr>
                  <m:t>mag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noProof/>
                    <w:lang w:val="ru-RU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  <w:noProof/>
                <w:lang w:val="ru-RU"/>
              </w:rPr>
              <m:t>-1</m:t>
            </m:r>
          </m:e>
        </m:d>
        <m:r>
          <m:rPr>
            <m:sty m:val="p"/>
          </m:rPr>
          <w:rPr>
            <w:rFonts w:ascii="Cambria Math" w:hAnsi="Cambria Math"/>
            <w:noProof/>
            <w:lang w:val="ru-RU"/>
          </w:rPr>
          <m:t>=0</m:t>
        </m:r>
      </m:oMath>
      <w:r w:rsidRPr="00CE3C60">
        <w:rPr>
          <w:noProof/>
          <w:lang w:val="ru-RU"/>
        </w:rPr>
        <w:t>,</w:t>
      </w:r>
      <w:r w:rsidRPr="00CE3C60">
        <w:rPr>
          <w:noProof/>
          <w:lang w:val="ru-RU"/>
        </w:rPr>
        <w:tab/>
      </w:r>
      <w:r w:rsidRPr="00CE3C60">
        <w:rPr>
          <w:noProof/>
          <w:lang w:val="ru-RU"/>
        </w:rPr>
        <w:tab/>
      </w:r>
      <w:r w:rsidRPr="00CE3C60">
        <w:rPr>
          <w:noProof/>
          <w:lang w:val="ru-RU"/>
        </w:rPr>
        <w:tab/>
        <w:t>(2)</w:t>
      </w:r>
    </w:p>
    <w:p w14:paraId="18357C56" w14:textId="34054123" w:rsidR="00F75516" w:rsidRPr="00CE3C60" w:rsidRDefault="00CE3C60" w:rsidP="00CE3C60">
      <w:pPr>
        <w:pStyle w:val="JACoWBodyTextIndent"/>
        <w:ind w:firstLine="0"/>
        <w:rPr>
          <w:noProof/>
          <w:lang w:val="ru-RU"/>
        </w:rPr>
      </w:pPr>
      <w:r w:rsidRPr="00CE3C60">
        <w:rPr>
          <w:rStyle w:val="rynqvb"/>
          <w:lang w:val="ru-RU"/>
        </w:rPr>
        <w:t xml:space="preserve">когда вектор спина, изначально ориентированный в продольном направлении, вращается в горизонтальной плоскости с той же частотой, что и импульс </w:t>
      </w:r>
      <m:oMath>
        <m:sSub>
          <m:sSub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p</m:t>
            </m:r>
          </m:sub>
        </m:sSub>
      </m:oMath>
      <w:r w:rsidRPr="00CE3C60">
        <w:rPr>
          <w:rStyle w:val="rynqvb"/>
          <w:lang w:val="ru-RU"/>
        </w:rPr>
        <w:t>, то е</w:t>
      </w:r>
      <w:r w:rsidRPr="00CE3C60">
        <w:rPr>
          <w:rStyle w:val="rynqvb"/>
          <w:szCs w:val="28"/>
          <w:lang w:val="ru-RU"/>
        </w:rPr>
        <w:t xml:space="preserve">сть </w:t>
      </w:r>
      <m:oMath>
        <m:sSub>
          <m:sSub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mdm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-</m:t>
        </m:r>
        <m:sSub>
          <m:sSub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p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=0</m:t>
        </m:r>
      </m:oMath>
      <w:r w:rsidRPr="00CE3C60">
        <w:rPr>
          <w:color w:val="000000" w:themeColor="text1"/>
          <w:sz w:val="24"/>
          <w:szCs w:val="24"/>
          <w:lang w:val="ru-RU"/>
        </w:rPr>
        <w:t>.</w:t>
      </w:r>
      <w:r w:rsidRPr="00CE3C60">
        <w:rPr>
          <w:rStyle w:val="rynqvb"/>
          <w:lang w:val="ru-RU"/>
        </w:rPr>
        <w:t xml:space="preserve"> Следуя этому принципу в случае дей</w:t>
      </w:r>
      <w:r w:rsidRPr="00CE3C60">
        <w:rPr>
          <w:rStyle w:val="rynqvb"/>
          <w:lang w:val="ru-RU"/>
        </w:rPr>
        <w:lastRenderedPageBreak/>
        <w:t xml:space="preserve">тронов, </w:t>
      </w:r>
      <m:oMath>
        <m:r>
          <w:rPr>
            <w:rFonts w:ascii="Cambria Math" w:hAnsi="Cambria Math"/>
            <w:color w:val="000000" w:themeColor="text1"/>
            <w:szCs w:val="28"/>
          </w:rPr>
          <m:t>G</m:t>
        </m:r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=-0.142</m:t>
        </m:r>
      </m:oMath>
      <w:r w:rsidRPr="00CE3C60">
        <w:rPr>
          <w:rStyle w:val="rynqvb"/>
          <w:lang w:val="ru-RU"/>
        </w:rPr>
        <w:t>, единственным возможным методом исследования ЭДМ является гибридное накопительное кольцо с электрическим и магнитным полями.</w:t>
      </w:r>
      <w:r w:rsidRPr="00CE3C60">
        <w:rPr>
          <w:rStyle w:val="hwtze"/>
          <w:lang w:val="ru-RU"/>
        </w:rPr>
        <w:t xml:space="preserve"> </w:t>
      </w:r>
      <w:r w:rsidRPr="00CE3C60">
        <w:rPr>
          <w:rStyle w:val="rynqvb"/>
          <w:lang w:val="ru-RU"/>
        </w:rPr>
        <w:t xml:space="preserve">Это можно сделать, применив радиальное электрическое поле </w:t>
      </w:r>
      <m:oMath>
        <m:sSub>
          <m:sSub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E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r</m:t>
            </m:r>
          </m:sub>
        </m:sSub>
      </m:oMath>
      <w:r w:rsidRPr="00CE3C60">
        <w:rPr>
          <w:rStyle w:val="rynqvb"/>
          <w:lang w:val="ru-RU"/>
        </w:rPr>
        <w:t xml:space="preserve">, чтобы уравновесить вклад вертикального магнитного поля </w:t>
      </w:r>
      <m:oMath>
        <m:sSub>
          <m:sSub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B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v</m:t>
            </m:r>
          </m:sub>
        </m:sSub>
      </m:oMath>
      <w:r w:rsidRPr="00CE3C60">
        <w:rPr>
          <w:rStyle w:val="rynqvb"/>
          <w:lang w:val="ru-RU"/>
        </w:rPr>
        <w:t xml:space="preserve"> </w:t>
      </w:r>
      <w:r w:rsidRPr="00CE3C60">
        <w:rPr>
          <w:rFonts w:eastAsiaTheme="minorEastAsia"/>
          <w:color w:val="000000" w:themeColor="text1"/>
          <w:szCs w:val="28"/>
          <w:lang w:val="ru-RU"/>
        </w:rPr>
        <w:t>одновременно</w:t>
      </w:r>
      <w:r w:rsidRPr="00CE3C60">
        <w:rPr>
          <w:rStyle w:val="rynqvb"/>
          <w:lang w:val="ru-RU"/>
        </w:rPr>
        <w:t xml:space="preserve"> в частоту </w:t>
      </w:r>
      <m:oMath>
        <m:sSub>
          <m:sSub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mdm</m:t>
            </m:r>
          </m:sub>
        </m:sSub>
      </m:oMath>
      <w:r w:rsidRPr="00CE3C60">
        <w:rPr>
          <w:rFonts w:eastAsiaTheme="minorEastAsia"/>
          <w:color w:val="000000" w:themeColor="text1"/>
          <w:szCs w:val="28"/>
          <w:lang w:val="ru-RU"/>
        </w:rPr>
        <w:t xml:space="preserve"> и силу Лоренца</w:t>
      </w:r>
      <w:r w:rsidRPr="00CE3C60">
        <w:rPr>
          <w:rStyle w:val="rynqvb"/>
          <w:lang w:val="ru-RU"/>
        </w:rPr>
        <w:t>, выполняемых при следующем соотношении:</w:t>
      </w:r>
      <w:bookmarkStart w:id="0" w:name="_Hlk103326336"/>
    </w:p>
    <w:p w14:paraId="77702EEA" w14:textId="3A0ACB1E" w:rsidR="00F75516" w:rsidRPr="00CE3C60" w:rsidRDefault="00453ACC" w:rsidP="00CE3C60">
      <w:pPr>
        <w:pStyle w:val="JACoWBodyTextIndent"/>
        <w:jc w:val="right"/>
        <w:rPr>
          <w:noProof/>
          <w:lang w:val="ru-RU"/>
        </w:rPr>
      </w:pPr>
      <w:r w:rsidRPr="00CE3C60">
        <w:rPr>
          <w:rStyle w:val="shorttext"/>
          <w:noProof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noProof/>
                <w:lang w:val="en-US"/>
              </w:rPr>
              <m:t>r</m:t>
            </m:r>
          </m:sub>
        </m:sSub>
        <m:r>
          <m:rPr>
            <m:sty m:val="p"/>
          </m:rPr>
          <w:rPr>
            <w:rFonts w:ascii="Cambria Math" w:hAnsi="Cambria Math"/>
            <w:noProof/>
            <w:lang w:val="ru-RU"/>
          </w:rPr>
          <m:t>=</m:t>
        </m:r>
        <m:f>
          <m:fPr>
            <m:ctrlPr>
              <w:rPr>
                <w:rFonts w:ascii="Cambria Math" w:hAnsi="Cambria Math"/>
                <w:noProof/>
                <w:lang w:val="en-US"/>
              </w:rPr>
            </m:ctrlPr>
          </m:fPr>
          <m:num>
            <m:r>
              <w:rPr>
                <w:rFonts w:ascii="Cambria Math" w:hAnsi="Cambria Math"/>
                <w:noProof/>
                <w:lang w:val="en-US"/>
              </w:rPr>
              <m:t>GBcβ</m:t>
            </m:r>
            <m:sSup>
              <m:sSupPr>
                <m:ctrlPr>
                  <w:rPr>
                    <w:rFonts w:ascii="Cambria Math" w:hAnsi="Cambria Math"/>
                    <w:noProof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lang w:val="en-US"/>
                  </w:rPr>
                  <m:t>γ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noProof/>
                    <w:lang w:val="ru-RU"/>
                  </w:rPr>
                  <m:t>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/>
                <w:noProof/>
                <w:lang w:val="ru-RU"/>
              </w:rPr>
              <m:t>1-</m:t>
            </m:r>
            <m:r>
              <w:rPr>
                <w:rFonts w:ascii="Cambria Math" w:hAnsi="Cambria Math"/>
                <w:noProof/>
                <w:lang w:val="en-US"/>
              </w:rPr>
              <m:t>G</m:t>
            </m:r>
            <m:sSup>
              <m:sSupPr>
                <m:ctrlPr>
                  <w:rPr>
                    <w:rFonts w:ascii="Cambria Math" w:hAnsi="Cambria Math"/>
                    <w:noProof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lang w:val="en-US"/>
                  </w:rPr>
                  <m:t>β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noProof/>
                    <w:lang w:val="ru-RU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hAnsi="Cambria Math"/>
            <w:noProof/>
            <w:lang w:val="ru-RU"/>
          </w:rPr>
          <m:t>≈</m:t>
        </m:r>
        <m:r>
          <w:rPr>
            <w:rFonts w:ascii="Cambria Math" w:hAnsi="Cambria Math"/>
            <w:noProof/>
            <w:lang w:val="en-US"/>
          </w:rPr>
          <m:t>G</m:t>
        </m:r>
        <m:sSub>
          <m:sSubPr>
            <m:ctrlPr>
              <w:rPr>
                <w:rFonts w:ascii="Cambria Math" w:hAnsi="Cambria Math"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noProof/>
                <w:lang w:val="en-US"/>
              </w:rPr>
              <m:t>v</m:t>
            </m:r>
          </m:sub>
        </m:sSub>
        <m:r>
          <w:rPr>
            <w:rFonts w:ascii="Cambria Math" w:hAnsi="Cambria Math"/>
            <w:noProof/>
            <w:lang w:val="en-US"/>
          </w:rPr>
          <m:t>cβ</m:t>
        </m:r>
        <m:sSup>
          <m:sSupPr>
            <m:ctrlPr>
              <w:rPr>
                <w:rFonts w:ascii="Cambria Math" w:hAnsi="Cambria Math"/>
                <w:noProof/>
                <w:lang w:val="en-US"/>
              </w:rPr>
            </m:ctrlPr>
          </m:sSupPr>
          <m:e>
            <m:r>
              <w:rPr>
                <w:rFonts w:ascii="Cambria Math" w:hAnsi="Cambria Math"/>
                <w:noProof/>
                <w:lang w:val="en-US"/>
              </w:rPr>
              <m:t>γ</m:t>
            </m:r>
          </m:e>
          <m:sup>
            <m:r>
              <m:rPr>
                <m:sty m:val="p"/>
              </m:rPr>
              <w:rPr>
                <w:rFonts w:ascii="Cambria Math" w:hAnsi="Cambria Math"/>
                <w:noProof/>
                <w:lang w:val="ru-RU"/>
              </w:rPr>
              <m:t>2</m:t>
            </m:r>
          </m:sup>
        </m:sSup>
      </m:oMath>
      <w:r w:rsidRPr="00CE3C60">
        <w:rPr>
          <w:noProof/>
          <w:lang w:val="ru-RU"/>
        </w:rPr>
        <w:t>.</w:t>
      </w:r>
      <w:r w:rsidRPr="00CE3C60">
        <w:rPr>
          <w:noProof/>
          <w:lang w:val="ru-RU"/>
        </w:rPr>
        <w:tab/>
      </w:r>
      <w:r w:rsidRPr="00CE3C60">
        <w:rPr>
          <w:noProof/>
          <w:lang w:val="ru-RU"/>
        </w:rPr>
        <w:tab/>
      </w:r>
      <w:r w:rsidRPr="00CE3C60">
        <w:rPr>
          <w:noProof/>
          <w:lang w:val="ru-RU"/>
        </w:rPr>
        <w:tab/>
        <w:t>(3)</w:t>
      </w:r>
      <w:bookmarkEnd w:id="0"/>
    </w:p>
    <w:p w14:paraId="72A7A279" w14:textId="4B1F0B26" w:rsidR="00453ACC" w:rsidRPr="00CE3C60" w:rsidRDefault="00CE3C60" w:rsidP="00CE3C60">
      <w:pPr>
        <w:pStyle w:val="JACoWBodyTextIndent"/>
        <w:rPr>
          <w:noProof/>
          <w:lang w:val="ru-RU"/>
        </w:rPr>
      </w:pPr>
      <w:r w:rsidRPr="00CE3C60">
        <w:rPr>
          <w:color w:val="000000" w:themeColor="text1"/>
          <w:sz w:val="24"/>
          <w:szCs w:val="24"/>
          <w:lang w:val="ru-RU"/>
        </w:rPr>
        <w:t>Т</w:t>
      </w:r>
      <w:r w:rsidRPr="00CE3C60">
        <w:rPr>
          <w:rStyle w:val="rynqvb"/>
          <w:lang w:val="ru-RU"/>
        </w:rPr>
        <w:t xml:space="preserve">аким образом, единственная причина, из-за которой мы должны строго придерживаться состояния «замороженного» спина — это максимизировать рост сигнала </w:t>
      </w:r>
      <w:r w:rsidRPr="006845B3">
        <w:rPr>
          <w:rStyle w:val="rynqvb"/>
          <w:lang w:val="en-US"/>
        </w:rPr>
        <w:t>EDM</w:t>
      </w:r>
      <w:r w:rsidRPr="00CE3C60">
        <w:rPr>
          <w:rStyle w:val="rynqvb"/>
          <w:lang w:val="ru-RU"/>
        </w:rPr>
        <w:t>, при этом и для протонов, и для дейтронов существует общая идея, как построить магнитооптическую структуру для поиска ЭДМ, но реализуется она с помощью разных типов дефлекторов.</w:t>
      </w:r>
      <w:r w:rsidR="00160C47" w:rsidRPr="00CE3C60">
        <w:rPr>
          <w:rStyle w:val="viiyi"/>
          <w:noProof/>
          <w:lang w:val="ru-RU"/>
        </w:rPr>
        <w:t xml:space="preserve"> </w:t>
      </w:r>
    </w:p>
    <w:p w14:paraId="2410F62B" w14:textId="7EFFC0E2" w:rsidR="00453ACC" w:rsidRPr="00CE3C60" w:rsidRDefault="00CE3C60" w:rsidP="00CE3C60">
      <w:pPr>
        <w:pStyle w:val="JACoWSectionHeading"/>
        <w:rPr>
          <w:noProof/>
          <w:lang w:val="ru-RU"/>
        </w:rPr>
      </w:pPr>
      <w:r>
        <w:rPr>
          <w:noProof/>
          <w:lang w:val="ru-RU"/>
        </w:rPr>
        <w:t>концепция</w:t>
      </w:r>
      <w:r w:rsidRPr="00CE3C60">
        <w:rPr>
          <w:noProof/>
          <w:lang w:val="ru-RU"/>
        </w:rPr>
        <w:t xml:space="preserve"> “</w:t>
      </w:r>
      <w:r>
        <w:rPr>
          <w:noProof/>
          <w:lang w:val="ru-RU"/>
        </w:rPr>
        <w:t>квази</w:t>
      </w:r>
      <w:r w:rsidRPr="00CE3C60">
        <w:rPr>
          <w:noProof/>
          <w:lang w:val="ru-RU"/>
        </w:rPr>
        <w:t>-</w:t>
      </w:r>
      <w:r>
        <w:rPr>
          <w:noProof/>
          <w:lang w:val="ru-RU"/>
        </w:rPr>
        <w:t>фрозен</w:t>
      </w:r>
      <w:r w:rsidRPr="00CE3C60">
        <w:rPr>
          <w:noProof/>
          <w:lang w:val="ru-RU"/>
        </w:rPr>
        <w:t>”</w:t>
      </w:r>
      <w:r>
        <w:rPr>
          <w:noProof/>
          <w:lang w:val="ru-RU"/>
        </w:rPr>
        <w:t>спина</w:t>
      </w:r>
    </w:p>
    <w:p w14:paraId="1D65C2F4" w14:textId="77777777" w:rsidR="00CE3C60" w:rsidRDefault="00CE3C60" w:rsidP="00CE3C60">
      <w:pPr>
        <w:pStyle w:val="JACoWBodyTextIndent"/>
        <w:rPr>
          <w:rStyle w:val="rynqvb"/>
          <w:lang w:val="ru-RU"/>
        </w:rPr>
      </w:pPr>
      <w:r w:rsidRPr="00CE3C60">
        <w:rPr>
          <w:rStyle w:val="rynqvb"/>
          <w:lang w:val="ru-RU"/>
        </w:rPr>
        <w:t xml:space="preserve">В кольце </w:t>
      </w:r>
      <w:r>
        <w:rPr>
          <w:rStyle w:val="rynqvb"/>
        </w:rPr>
        <w:t>NICA</w:t>
      </w:r>
      <w:r w:rsidRPr="00CE3C60">
        <w:rPr>
          <w:rStyle w:val="rynqvb"/>
          <w:lang w:val="ru-RU"/>
        </w:rPr>
        <w:t xml:space="preserve"> реализация концепции </w:t>
      </w:r>
      <w:r>
        <w:rPr>
          <w:rStyle w:val="rynqvb"/>
        </w:rPr>
        <w:t>FS</w:t>
      </w:r>
      <w:r w:rsidRPr="00CE3C60">
        <w:rPr>
          <w:rStyle w:val="rynqvb"/>
          <w:lang w:val="ru-RU"/>
        </w:rPr>
        <w:t xml:space="preserve"> потребовала бы полной модернизации оптики и по сути сооружения специального кольца.</w:t>
      </w:r>
      <w:r w:rsidRPr="00CE3C60">
        <w:rPr>
          <w:rStyle w:val="hwtze"/>
          <w:lang w:val="ru-RU"/>
        </w:rPr>
        <w:t xml:space="preserve"> </w:t>
      </w:r>
      <w:r w:rsidRPr="00CE3C60">
        <w:rPr>
          <w:rStyle w:val="rynqvb"/>
          <w:lang w:val="ru-RU"/>
        </w:rPr>
        <w:t xml:space="preserve">Однако предположим, что спин будет совершать периодические отклонения в горизонтальной плоскости относительно направления замороженного вращения с небольшой амплитудой угла </w:t>
      </w:r>
      <m:oMath>
        <m:sSup>
          <m:sSup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000000" w:themeColor="text1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s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Cs w:val="28"/>
                <w:lang w:val="ru-RU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≪1</m:t>
        </m:r>
      </m:oMath>
      <w:r w:rsidRPr="00CE3C60">
        <w:rPr>
          <w:color w:val="000000" w:themeColor="text1"/>
          <w:sz w:val="24"/>
          <w:szCs w:val="24"/>
          <w:lang w:val="ru-RU"/>
        </w:rPr>
        <w:t>.</w:t>
      </w:r>
      <w:r w:rsidRPr="00CE3C60">
        <w:rPr>
          <w:rStyle w:val="hwtze"/>
          <w:lang w:val="ru-RU"/>
        </w:rPr>
        <w:t xml:space="preserve"> </w:t>
      </w:r>
      <w:r w:rsidRPr="00CE3C60">
        <w:rPr>
          <w:rStyle w:val="rynqvb"/>
          <w:lang w:val="ru-RU"/>
        </w:rPr>
        <w:t>Этого можно было бы добиться, разместив в прямых секциях ускорителя специальные элементы с электрическим полем, которые вернули бы вектор спина к направлению импульса после того, как он отклонился от него в магнитной арке.</w:t>
      </w:r>
      <w:r w:rsidRPr="00CE3C60">
        <w:rPr>
          <w:rStyle w:val="hwtze"/>
          <w:lang w:val="ru-RU"/>
        </w:rPr>
        <w:t xml:space="preserve"> </w:t>
      </w:r>
      <w:r w:rsidRPr="00CE3C60">
        <w:rPr>
          <w:rStyle w:val="rynqvb"/>
          <w:lang w:val="ru-RU"/>
        </w:rPr>
        <w:t xml:space="preserve">Тогда рост ЭДМ уменьшится пропорционально коэффициенту </w:t>
      </w:r>
      <m:oMath>
        <m:sSub>
          <m:sSub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Cs w:val="28"/>
                <w:lang w:val="ru-RU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(</m:t>
        </m:r>
        <m:sSub>
          <m:sSub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s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)≈1-</m:t>
        </m:r>
        <m:sSup>
          <m:sSup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000000" w:themeColor="text1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  <w:szCs w:val="28"/>
                      </w:rPr>
                      <m:t>s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Cs w:val="28"/>
                <w:lang w:val="ru-RU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/4</m:t>
        </m:r>
      </m:oMath>
      <w:r w:rsidRPr="00CE3C60">
        <w:rPr>
          <w:rStyle w:val="rynqvb"/>
          <w:lang w:val="ru-RU"/>
        </w:rPr>
        <w:t>.</w:t>
      </w:r>
      <w:r w:rsidRPr="00CE3C60">
        <w:rPr>
          <w:rStyle w:val="hwtze"/>
          <w:lang w:val="ru-RU"/>
        </w:rPr>
        <w:t xml:space="preserve"> </w:t>
      </w:r>
      <w:r w:rsidRPr="00CE3C60">
        <w:rPr>
          <w:rStyle w:val="rynqvb"/>
          <w:lang w:val="ru-RU"/>
        </w:rPr>
        <w:t xml:space="preserve">Поскольку магнитная аномалия дейтрона </w:t>
      </w:r>
      <m:oMath>
        <m:r>
          <w:rPr>
            <w:rFonts w:ascii="Cambria Math" w:hAnsi="Cambria Math"/>
            <w:color w:val="000000" w:themeColor="text1"/>
            <w:szCs w:val="28"/>
          </w:rPr>
          <m:t>G</m:t>
        </m:r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=-0.142</m:t>
        </m:r>
      </m:oMath>
      <w:r w:rsidRPr="00CE3C60">
        <w:rPr>
          <w:color w:val="000000" w:themeColor="text1"/>
          <w:sz w:val="24"/>
          <w:szCs w:val="24"/>
          <w:lang w:val="ru-RU"/>
        </w:rPr>
        <w:t xml:space="preserve">  </w:t>
      </w:r>
      <w:r w:rsidRPr="00CE3C60">
        <w:rPr>
          <w:rStyle w:val="rynqvb"/>
          <w:lang w:val="ru-RU"/>
        </w:rPr>
        <w:t xml:space="preserve">имеет небольшую величину, и поскольку в рассматриваемом случае спин совершает колебания вокруг направления импульса в пределах половины значения угла отклонения спина от импульса в магнитной арке </w:t>
      </w:r>
      <m:oMath>
        <m:sSub>
          <m:sSub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s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=</m:t>
        </m:r>
        <m:r>
          <w:rPr>
            <w:rFonts w:ascii="Cambria Math" w:hAnsi="Cambria Math"/>
            <w:color w:val="000000" w:themeColor="text1"/>
            <w:szCs w:val="28"/>
          </w:rPr>
          <m:t>π</m:t>
        </m:r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⋅</m:t>
        </m:r>
        <m:r>
          <w:rPr>
            <w:rFonts w:ascii="Cambria Math" w:hAnsi="Cambria Math"/>
            <w:color w:val="000000" w:themeColor="text1"/>
            <w:szCs w:val="28"/>
          </w:rPr>
          <m:t>γG</m:t>
        </m:r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/2≈0.2</m:t>
        </m:r>
      </m:oMath>
      <w:r w:rsidRPr="00CE3C60">
        <w:rPr>
          <w:rStyle w:val="rynqvb"/>
          <w:lang w:val="ru-RU"/>
        </w:rPr>
        <w:t xml:space="preserve">, очевидно, что эффективный вклад в ожидаемый эффект ЭДМ снижается всего на несколько процентов при оптимальных параметрах измерения ЭДМ </w:t>
      </w:r>
      <w:r>
        <w:rPr>
          <w:rStyle w:val="rynqvb"/>
        </w:rPr>
        <w:t>γ</w:t>
      </w:r>
      <w:r w:rsidRPr="00CE3C60">
        <w:rPr>
          <w:rStyle w:val="rynqvb"/>
          <w:lang w:val="ru-RU"/>
        </w:rPr>
        <w:t>=1,12.</w:t>
      </w:r>
    </w:p>
    <w:p w14:paraId="1DAACBB2" w14:textId="77777777" w:rsidR="00CE3C60" w:rsidRDefault="00CE3C60" w:rsidP="00CE3C60">
      <w:pPr>
        <w:pStyle w:val="JACoWBodyTextIndent"/>
        <w:rPr>
          <w:rStyle w:val="hwtze"/>
          <w:lang w:val="ru-RU"/>
        </w:rPr>
      </w:pPr>
      <w:r w:rsidRPr="00CE3C60">
        <w:rPr>
          <w:rStyle w:val="rynqvb"/>
          <w:lang w:val="ru-RU"/>
        </w:rPr>
        <w:t>Описанный выше мысленный эксперимент дает суть концепции «квази-замороженного» спина (</w:t>
      </w:r>
      <w:r>
        <w:rPr>
          <w:rStyle w:val="rynqvb"/>
          <w:lang w:val="en-US"/>
        </w:rPr>
        <w:t>QFS</w:t>
      </w:r>
      <w:r w:rsidRPr="00CE3C60">
        <w:rPr>
          <w:rStyle w:val="rynqvb"/>
          <w:lang w:val="ru-RU"/>
        </w:rPr>
        <w:t>) [3]: здесь спин не заморожен относительно вектора импульса, а непрерывно колеблется вокруг некоторого среднего фиксированного направления, совпадающего с направлением импульса.</w:t>
      </w:r>
      <w:r w:rsidRPr="00CE3C60">
        <w:rPr>
          <w:rStyle w:val="hwtze"/>
          <w:lang w:val="ru-RU"/>
        </w:rPr>
        <w:t xml:space="preserve"> </w:t>
      </w:r>
    </w:p>
    <w:p w14:paraId="5510B48C" w14:textId="77777777" w:rsidR="00CE3C60" w:rsidRDefault="00CE3C60" w:rsidP="00CE3C60">
      <w:pPr>
        <w:pStyle w:val="JACoWBodyTextIndent"/>
        <w:rPr>
          <w:rStyle w:val="rynqvb"/>
          <w:lang w:val="ru-RU"/>
        </w:rPr>
      </w:pPr>
      <w:r w:rsidRPr="00CE3C60">
        <w:rPr>
          <w:rStyle w:val="rynqvb"/>
          <w:lang w:val="ru-RU"/>
        </w:rPr>
        <w:t>Далее нам предстоит ответить на вопрос, как реализовать переменную прецессию спина МДМ в накопителе (что необходимо для его нулевого усреднения в статистике) и обеспечить достаточный рост сигнала ЭДМ.</w:t>
      </w:r>
    </w:p>
    <w:p w14:paraId="6AE3D2CF" w14:textId="77777777" w:rsidR="0024360D" w:rsidRDefault="00CE3C60" w:rsidP="0024360D">
      <w:pPr>
        <w:pStyle w:val="JACoWBodyTextIndent"/>
        <w:rPr>
          <w:lang w:val="ru-RU"/>
        </w:rPr>
      </w:pPr>
      <w:r w:rsidRPr="00CE3C60">
        <w:rPr>
          <w:rStyle w:val="rynqvb"/>
          <w:lang w:val="ru-RU"/>
        </w:rPr>
        <w:t>В случае с «квази-замороженной» структуры возможны два варианта.</w:t>
      </w:r>
      <w:r w:rsidRPr="00CE3C60">
        <w:rPr>
          <w:rStyle w:val="hwtze"/>
          <w:lang w:val="ru-RU"/>
        </w:rPr>
        <w:t xml:space="preserve"> </w:t>
      </w:r>
      <w:r w:rsidRPr="00CE3C60">
        <w:rPr>
          <w:rStyle w:val="rynqvb"/>
          <w:lang w:val="ru-RU"/>
        </w:rPr>
        <w:t xml:space="preserve">В первом варианте </w:t>
      </w:r>
      <w:r>
        <w:rPr>
          <w:rStyle w:val="rynqvb"/>
        </w:rPr>
        <w:t>QFS</w:t>
      </w:r>
      <w:r w:rsidRPr="00CE3C60">
        <w:rPr>
          <w:rStyle w:val="rynqvb"/>
          <w:lang w:val="ru-RU"/>
        </w:rPr>
        <w:t xml:space="preserve"> магнитное и электрическое поля полностью </w:t>
      </w:r>
      <w:proofErr w:type="spellStart"/>
      <w:r w:rsidRPr="00CE3C60">
        <w:rPr>
          <w:rStyle w:val="rynqvb"/>
          <w:lang w:val="ru-RU"/>
        </w:rPr>
        <w:t>пространственно</w:t>
      </w:r>
      <w:proofErr w:type="spellEnd"/>
      <w:r w:rsidRPr="00CE3C60">
        <w:rPr>
          <w:rStyle w:val="rynqvb"/>
          <w:lang w:val="ru-RU"/>
        </w:rPr>
        <w:t xml:space="preserve"> разделены: магнитные элементы находятся в магнитных арках, а электростатические – на прямых участках, которые реализуются в виде «электрических» арок с </w:t>
      </w:r>
      <w:r w:rsidRPr="00CE3C60">
        <w:rPr>
          <w:rStyle w:val="rynqvb"/>
          <w:lang w:val="ru-RU"/>
        </w:rPr>
        <w:t>отрицательной кривизной соответственно.</w:t>
      </w:r>
      <w:r w:rsidRPr="00CE3C60">
        <w:rPr>
          <w:rStyle w:val="hwtze"/>
          <w:lang w:val="ru-RU"/>
        </w:rPr>
        <w:t xml:space="preserve"> </w:t>
      </w:r>
      <w:r w:rsidRPr="00CE3C60">
        <w:rPr>
          <w:rStyle w:val="rynqvb"/>
          <w:lang w:val="ru-RU"/>
        </w:rPr>
        <w:t>Однако, данная концепция построения структуры имеет недостаток «цилиндрических электродов», а именно поле в них включает в себя целый набор нелинейностей высокого порядка.</w:t>
      </w:r>
      <w:r w:rsidRPr="00CE3C60">
        <w:rPr>
          <w:rStyle w:val="hwtze"/>
          <w:lang w:val="ru-RU"/>
        </w:rPr>
        <w:t xml:space="preserve"> </w:t>
      </w:r>
      <w:r w:rsidRPr="00CE3C60">
        <w:rPr>
          <w:rStyle w:val="rynqvb"/>
          <w:lang w:val="ru-RU"/>
        </w:rPr>
        <w:t xml:space="preserve">Поэтому во втором варианте </w:t>
      </w:r>
      <w:r>
        <w:rPr>
          <w:rStyle w:val="rynqvb"/>
        </w:rPr>
        <w:t>QFS</w:t>
      </w:r>
      <w:r w:rsidRPr="00CE3C60">
        <w:rPr>
          <w:rStyle w:val="rynqvb"/>
          <w:lang w:val="ru-RU"/>
        </w:rPr>
        <w:t>-структуры мы ввели в спин-ориентирующие элементы “</w:t>
      </w:r>
      <w:r>
        <w:rPr>
          <w:rStyle w:val="rynqvb"/>
        </w:rPr>
        <w:t>E</w:t>
      </w:r>
      <w:r w:rsidRPr="00CE3C60">
        <w:rPr>
          <w:rStyle w:val="rynqvb"/>
          <w:lang w:val="ru-RU"/>
        </w:rPr>
        <w:t>+</w:t>
      </w:r>
      <w:r>
        <w:rPr>
          <w:rStyle w:val="rynqvb"/>
        </w:rPr>
        <w:t>B</w:t>
      </w:r>
      <w:r w:rsidRPr="00CE3C60">
        <w:rPr>
          <w:rStyle w:val="rynqvb"/>
          <w:lang w:val="ru-RU"/>
        </w:rPr>
        <w:t xml:space="preserve">” небольшое магнитное поле ~100 </w:t>
      </w:r>
      <w:proofErr w:type="spellStart"/>
      <w:r w:rsidRPr="00CE3C60">
        <w:rPr>
          <w:rStyle w:val="rynqvb"/>
          <w:lang w:val="ru-RU"/>
        </w:rPr>
        <w:t>мТл</w:t>
      </w:r>
      <w:proofErr w:type="spellEnd"/>
      <w:r w:rsidRPr="00CE3C60">
        <w:rPr>
          <w:rStyle w:val="rynqvb"/>
          <w:lang w:val="ru-RU"/>
        </w:rPr>
        <w:t>, которое компенсирует силу Лоренца электрического поля и позволяет сделать их прямолинейными, при этом сохраняя функции компенсации поворота спина в арках.</w:t>
      </w:r>
      <w:r w:rsidRPr="00CE3C60">
        <w:rPr>
          <w:rStyle w:val="hwtze"/>
          <w:lang w:val="ru-RU"/>
        </w:rPr>
        <w:t xml:space="preserve"> </w:t>
      </w:r>
      <w:r w:rsidRPr="00CE3C60">
        <w:rPr>
          <w:rStyle w:val="rynqvb"/>
          <w:lang w:val="ru-RU"/>
        </w:rPr>
        <w:t xml:space="preserve">Поскольку второй вариант наиболее подходит для кольца, не предназначенного прямо для поиска </w:t>
      </w:r>
      <w:r>
        <w:rPr>
          <w:rStyle w:val="rynqvb"/>
        </w:rPr>
        <w:t>EDM</w:t>
      </w:r>
      <w:r w:rsidRPr="00CE3C60">
        <w:rPr>
          <w:rStyle w:val="rynqvb"/>
          <w:lang w:val="ru-RU"/>
        </w:rPr>
        <w:t>, мы будем обсуждать здесь только этот вариант.</w:t>
      </w:r>
    </w:p>
    <w:p w14:paraId="0A79E497" w14:textId="4CC2769F" w:rsidR="00F75516" w:rsidRPr="0024360D" w:rsidRDefault="0024360D" w:rsidP="0024360D">
      <w:pPr>
        <w:pStyle w:val="JACoWBodyTextIndent"/>
        <w:rPr>
          <w:lang w:val="ru-RU"/>
        </w:rPr>
      </w:pPr>
      <w:r w:rsidRPr="0024360D">
        <w:rPr>
          <w:rStyle w:val="rynqvb"/>
          <w:lang w:val="ru-RU"/>
        </w:rPr>
        <w:t>Итак, сначала определим вращение спина относительно направления импульса в магнитных арках.</w:t>
      </w:r>
      <w:r w:rsidRPr="0024360D">
        <w:rPr>
          <w:rStyle w:val="hwtze"/>
          <w:lang w:val="ru-RU"/>
        </w:rPr>
        <w:t xml:space="preserve"> </w:t>
      </w:r>
      <w:r w:rsidRPr="0024360D">
        <w:rPr>
          <w:rStyle w:val="rynqvb"/>
          <w:lang w:val="ru-RU"/>
        </w:rPr>
        <w:t xml:space="preserve">В магнитной арке импульс частиц поворачивается на угол </w:t>
      </w:r>
      <m:oMath>
        <m:sSubSup>
          <m:sSubSup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arc</m:t>
            </m:r>
          </m:sub>
          <m:sup>
            <m:r>
              <w:rPr>
                <w:rFonts w:ascii="Cambria Math" w:hAnsi="Cambria Math"/>
                <w:color w:val="000000" w:themeColor="text1"/>
                <w:szCs w:val="28"/>
              </w:rPr>
              <m:t>B</m:t>
            </m:r>
          </m:sup>
        </m:sSubSup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=</m:t>
        </m:r>
        <m:r>
          <w:rPr>
            <w:rFonts w:ascii="Cambria Math" w:hAnsi="Cambria Math"/>
            <w:color w:val="000000" w:themeColor="text1"/>
            <w:szCs w:val="28"/>
          </w:rPr>
          <m:t>π</m:t>
        </m:r>
      </m:oMath>
      <w:r w:rsidRPr="0024360D">
        <w:rPr>
          <w:rStyle w:val="rynqvb"/>
          <w:lang w:val="ru-RU"/>
        </w:rPr>
        <w:t xml:space="preserve">, с одновременным МДМ поворотом спина в горизонтальной плоскости относительно импульса на угол: </w:t>
      </w:r>
    </w:p>
    <w:p w14:paraId="014CDE3C" w14:textId="77777777" w:rsidR="0024360D" w:rsidRDefault="00000000" w:rsidP="0024360D">
      <w:pPr>
        <w:pStyle w:val="JACoWBodyTextIndent"/>
        <w:jc w:val="right"/>
        <w:rPr>
          <w:noProof/>
          <w:lang w:val="ru-RU"/>
        </w:rPr>
      </w:pPr>
      <m:oMath>
        <m:sSubSup>
          <m:sSubSupPr>
            <m:ctrlPr>
              <w:rPr>
                <w:rFonts w:ascii="Cambria Math" w:hAnsi="Cambria Math"/>
                <w:noProof/>
                <w:lang w:val="en-US"/>
              </w:rPr>
            </m:ctrlPr>
          </m:sSubSupPr>
          <m:e>
            <m:r>
              <w:rPr>
                <w:rFonts w:ascii="Cambria Math" w:hAnsi="Cambria Math"/>
                <w:noProof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noProof/>
                <w:lang w:val="en-US"/>
              </w:rPr>
              <m:t>s</m:t>
            </m:r>
          </m:sub>
          <m:sup>
            <m:r>
              <w:rPr>
                <w:rFonts w:ascii="Cambria Math" w:hAnsi="Cambria Math"/>
                <w:noProof/>
                <w:lang w:val="en-US"/>
              </w:rPr>
              <m:t>arc</m:t>
            </m:r>
          </m:sup>
        </m:sSubSup>
        <m:r>
          <m:rPr>
            <m:sty m:val="p"/>
          </m:rPr>
          <w:rPr>
            <w:rFonts w:ascii="Cambria Math" w:hAnsi="Cambria Math"/>
            <w:noProof/>
            <w:lang w:val="ru-RU"/>
          </w:rPr>
          <m:t>=</m:t>
        </m:r>
        <m:r>
          <w:rPr>
            <w:rFonts w:ascii="Cambria Math" w:hAnsi="Cambria Math"/>
            <w:noProof/>
            <w:lang w:val="en-US"/>
          </w:rPr>
          <m:t>γG</m:t>
        </m:r>
        <m:r>
          <m:rPr>
            <m:sty m:val="p"/>
          </m:rPr>
          <w:rPr>
            <w:rFonts w:ascii="Cambria Math" w:hAnsi="Cambria Math"/>
            <w:noProof/>
            <w:lang w:val="ru-RU"/>
          </w:rPr>
          <m:t>⋅</m:t>
        </m:r>
        <m:sSubSup>
          <m:sSubSupPr>
            <m:ctrlPr>
              <w:rPr>
                <w:rFonts w:ascii="Cambria Math" w:hAnsi="Cambria Math"/>
                <w:noProof/>
                <w:lang w:val="en-US"/>
              </w:rPr>
            </m:ctrlPr>
          </m:sSubSupPr>
          <m:e>
            <m:r>
              <w:rPr>
                <w:rFonts w:ascii="Cambria Math" w:hAnsi="Cambria Math"/>
                <w:noProof/>
                <w:lang w:val="en-US"/>
              </w:rPr>
              <m:t>Φ</m:t>
            </m:r>
          </m:e>
          <m:sub>
            <m:r>
              <w:rPr>
                <w:rFonts w:ascii="Cambria Math" w:hAnsi="Cambria Math"/>
                <w:noProof/>
                <w:lang w:val="en-US"/>
              </w:rPr>
              <m:t>arc</m:t>
            </m:r>
          </m:sub>
          <m:sup>
            <m:r>
              <w:rPr>
                <w:rFonts w:ascii="Cambria Math" w:hAnsi="Cambria Math"/>
                <w:noProof/>
                <w:lang w:val="en-US"/>
              </w:rPr>
              <m:t>B</m:t>
            </m:r>
          </m:sup>
        </m:sSubSup>
      </m:oMath>
      <w:r w:rsidR="00453ACC" w:rsidRPr="0024360D">
        <w:rPr>
          <w:noProof/>
          <w:lang w:val="ru-RU"/>
        </w:rPr>
        <w:t>.</w:t>
      </w:r>
      <w:r w:rsidR="00453ACC" w:rsidRPr="0024360D">
        <w:rPr>
          <w:noProof/>
          <w:lang w:val="ru-RU"/>
        </w:rPr>
        <w:tab/>
      </w:r>
      <w:r w:rsidR="00453ACC" w:rsidRPr="0024360D">
        <w:rPr>
          <w:noProof/>
          <w:lang w:val="ru-RU"/>
        </w:rPr>
        <w:tab/>
      </w:r>
      <w:r w:rsidR="00453ACC" w:rsidRPr="0024360D">
        <w:rPr>
          <w:noProof/>
          <w:lang w:val="ru-RU"/>
        </w:rPr>
        <w:tab/>
      </w:r>
      <w:r w:rsidR="00453ACC" w:rsidRPr="0024360D">
        <w:rPr>
          <w:noProof/>
          <w:lang w:val="ru-RU"/>
        </w:rPr>
        <w:tab/>
        <w:t>(4)</w:t>
      </w:r>
    </w:p>
    <w:p w14:paraId="41F47A17" w14:textId="77777777" w:rsidR="0024360D" w:rsidRDefault="0024360D" w:rsidP="0024360D">
      <w:pPr>
        <w:pStyle w:val="JACoWBodyTextIndent"/>
        <w:ind w:firstLine="0"/>
        <w:rPr>
          <w:rStyle w:val="rynqvb"/>
          <w:lang w:val="ru-RU"/>
        </w:rPr>
      </w:pPr>
      <w:r w:rsidRPr="0024360D">
        <w:rPr>
          <w:rStyle w:val="rynqvb"/>
          <w:lang w:val="ru-RU"/>
        </w:rPr>
        <w:t>В элементах “</w:t>
      </w:r>
      <w:r>
        <w:rPr>
          <w:rStyle w:val="rynqvb"/>
        </w:rPr>
        <w:t>E</w:t>
      </w:r>
      <w:r w:rsidRPr="0024360D">
        <w:rPr>
          <w:rStyle w:val="rynqvb"/>
          <w:lang w:val="ru-RU"/>
        </w:rPr>
        <w:t>+</w:t>
      </w:r>
      <w:r>
        <w:rPr>
          <w:rStyle w:val="rynqvb"/>
        </w:rPr>
        <w:t>B</w:t>
      </w:r>
      <w:r w:rsidRPr="0024360D">
        <w:rPr>
          <w:rStyle w:val="rynqvb"/>
          <w:lang w:val="ru-RU"/>
        </w:rPr>
        <w:t xml:space="preserve">” на прямых участках МДМ вращение спина происходит в горизонтальной плоскости и состоит из двух составляющих: соответственно в </w:t>
      </w:r>
      <w:r>
        <w:rPr>
          <w:rStyle w:val="rynqvb"/>
        </w:rPr>
        <w:t>E</w:t>
      </w:r>
      <w:r w:rsidRPr="0024360D">
        <w:rPr>
          <w:rStyle w:val="rynqvb"/>
          <w:lang w:val="ru-RU"/>
        </w:rPr>
        <w:t xml:space="preserve">- и </w:t>
      </w:r>
      <w:r>
        <w:rPr>
          <w:rStyle w:val="rynqvb"/>
        </w:rPr>
        <w:t>B</w:t>
      </w:r>
      <w:r w:rsidRPr="0024360D">
        <w:rPr>
          <w:rStyle w:val="rynqvb"/>
          <w:lang w:val="ru-RU"/>
        </w:rPr>
        <w:t>-полях.</w:t>
      </w:r>
      <w:r w:rsidRPr="0024360D">
        <w:rPr>
          <w:rStyle w:val="hwtze"/>
          <w:lang w:val="ru-RU"/>
        </w:rPr>
        <w:t xml:space="preserve"> </w:t>
      </w:r>
      <w:r w:rsidRPr="0024360D">
        <w:rPr>
          <w:rStyle w:val="rynqvb"/>
          <w:lang w:val="ru-RU"/>
        </w:rPr>
        <w:t>В Е-поле это происходит в направлении, противоположном повороту импульса на угол</w:t>
      </w:r>
    </w:p>
    <w:p w14:paraId="6D580259" w14:textId="10DB23AE" w:rsidR="0024360D" w:rsidRPr="0024360D" w:rsidRDefault="00000000" w:rsidP="0024360D">
      <w:pPr>
        <w:pStyle w:val="JACoWBodyTextIndent"/>
        <w:ind w:firstLine="0"/>
        <w:jc w:val="right"/>
        <w:rPr>
          <w:noProof/>
          <w:lang w:val="ru-RU"/>
        </w:rPr>
      </w:pPr>
      <m:oMath>
        <m:sSubSup>
          <m:sSubSup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s</m:t>
            </m:r>
          </m:sub>
          <m:sup>
            <m:r>
              <w:rPr>
                <w:rFonts w:ascii="Cambria Math" w:hAnsi="Cambria Math"/>
                <w:color w:val="000000" w:themeColor="text1"/>
                <w:szCs w:val="28"/>
              </w:rPr>
              <m:t>E</m:t>
            </m:r>
          </m:sup>
        </m:sSubSup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=-</m:t>
        </m:r>
        <m:d>
          <m:d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Cs w:val="28"/>
              </w:rPr>
              <m:t>γG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Cs w:val="28"/>
                <w:lang w:val="ru-RU"/>
              </w:rPr>
              <m:t>+</m:t>
            </m:r>
            <m:f>
              <m:fPr>
                <m:ctrlPr>
                  <w:rPr>
                    <w:rFonts w:ascii="Cambria Math" w:hAnsi="Cambria Math"/>
                    <w:color w:val="000000" w:themeColor="text1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γ</m:t>
                </m:r>
              </m:num>
              <m:den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γ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Cs w:val="28"/>
                    <w:lang w:val="ru-RU"/>
                  </w:rPr>
                  <m:t>+1</m:t>
                </m:r>
              </m:den>
            </m:f>
          </m:e>
        </m:d>
        <m:sSup>
          <m:sSup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Cs w:val="28"/>
              </w:rPr>
              <m:t>β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Cs w:val="28"/>
                <w:lang w:val="ru-RU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⋅</m:t>
        </m:r>
        <m:sSubSup>
          <m:sSubSup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ss</m:t>
            </m:r>
          </m:sub>
          <m:sup>
            <m:r>
              <w:rPr>
                <w:rFonts w:ascii="Cambria Math" w:hAnsi="Cambria Math"/>
                <w:color w:val="000000" w:themeColor="text1"/>
                <w:szCs w:val="28"/>
              </w:rPr>
              <m:t>E</m:t>
            </m:r>
          </m:sup>
        </m:sSubSup>
      </m:oMath>
      <w:r w:rsidR="0024360D" w:rsidRPr="0024360D">
        <w:rPr>
          <w:color w:val="000000" w:themeColor="text1"/>
          <w:szCs w:val="28"/>
          <w:lang w:val="ru-RU"/>
        </w:rPr>
        <w:t>,</w:t>
      </w:r>
      <w:r w:rsidR="0024360D" w:rsidRPr="0024360D">
        <w:rPr>
          <w:color w:val="000000" w:themeColor="text1"/>
          <w:sz w:val="24"/>
          <w:szCs w:val="24"/>
          <w:lang w:val="ru-RU"/>
        </w:rPr>
        <w:tab/>
      </w:r>
      <w:r w:rsidR="0024360D" w:rsidRPr="0024360D">
        <w:rPr>
          <w:color w:val="000000" w:themeColor="text1"/>
          <w:sz w:val="24"/>
          <w:szCs w:val="24"/>
          <w:lang w:val="ru-RU"/>
        </w:rPr>
        <w:tab/>
      </w:r>
      <w:r w:rsidR="0024360D" w:rsidRPr="0024360D">
        <w:rPr>
          <w:color w:val="000000" w:themeColor="text1"/>
          <w:sz w:val="24"/>
          <w:szCs w:val="24"/>
          <w:lang w:val="ru-RU"/>
        </w:rPr>
        <w:tab/>
      </w:r>
      <w:r w:rsidR="0024360D" w:rsidRPr="0024360D">
        <w:rPr>
          <w:color w:val="000000" w:themeColor="text1"/>
          <w:sz w:val="24"/>
          <w:szCs w:val="24"/>
          <w:lang w:val="ru-RU"/>
        </w:rPr>
        <w:tab/>
      </w:r>
      <w:r w:rsidR="0024360D" w:rsidRPr="0024360D">
        <w:rPr>
          <w:color w:val="000000" w:themeColor="text1"/>
          <w:lang w:val="ru-RU"/>
        </w:rPr>
        <w:t>(5)</w:t>
      </w:r>
    </w:p>
    <w:p w14:paraId="6BE518E6" w14:textId="11BA2ABA" w:rsidR="0024360D" w:rsidRDefault="0024360D" w:rsidP="0024360D">
      <w:pPr>
        <w:pStyle w:val="JACoWBodyTextIndent"/>
        <w:ind w:firstLine="0"/>
        <w:rPr>
          <w:rStyle w:val="rynqvb"/>
          <w:lang w:val="ru-RU"/>
        </w:rPr>
      </w:pPr>
      <w:r w:rsidRPr="0024360D">
        <w:rPr>
          <w:rStyle w:val="rynqvb"/>
          <w:lang w:val="ru-RU"/>
        </w:rPr>
        <w:t xml:space="preserve">где </w:t>
      </w:r>
      <m:oMath>
        <m:sSubSup>
          <m:sSubSup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ss</m:t>
            </m:r>
          </m:sub>
          <m:sup>
            <m:r>
              <w:rPr>
                <w:rFonts w:ascii="Cambria Math" w:hAnsi="Cambria Math"/>
                <w:color w:val="000000" w:themeColor="text1"/>
                <w:szCs w:val="28"/>
              </w:rPr>
              <m:t>E</m:t>
            </m:r>
          </m:sup>
        </m:sSubSup>
      </m:oMath>
      <w:r w:rsidRPr="0024360D">
        <w:rPr>
          <w:color w:val="000000" w:themeColor="text1"/>
          <w:sz w:val="24"/>
          <w:szCs w:val="24"/>
          <w:lang w:val="ru-RU"/>
        </w:rPr>
        <w:t xml:space="preserve"> </w:t>
      </w:r>
      <w:r w:rsidRPr="0024360D">
        <w:rPr>
          <w:rStyle w:val="rynqvb"/>
          <w:lang w:val="ru-RU"/>
        </w:rPr>
        <w:t xml:space="preserve">— вращение импульса в электрическом поле, а в </w:t>
      </w:r>
      <w:r>
        <w:rPr>
          <w:rStyle w:val="rynqvb"/>
        </w:rPr>
        <w:t>B</w:t>
      </w:r>
      <w:r w:rsidRPr="0024360D">
        <w:rPr>
          <w:rStyle w:val="rynqvb"/>
          <w:lang w:val="ru-RU"/>
        </w:rPr>
        <w:t xml:space="preserve">-поле в том же направлении на угол </w:t>
      </w:r>
      <m:oMath>
        <m:sSubSup>
          <m:sSubSup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s</m:t>
            </m:r>
          </m:sub>
          <m:sup>
            <m:r>
              <w:rPr>
                <w:rFonts w:ascii="Cambria Math" w:hAnsi="Cambria Math"/>
                <w:color w:val="000000" w:themeColor="text1"/>
                <w:szCs w:val="28"/>
              </w:rPr>
              <m:t>B</m:t>
            </m:r>
          </m:sup>
        </m:sSubSup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=(</m:t>
        </m:r>
        <m:r>
          <w:rPr>
            <w:rFonts w:ascii="Cambria Math" w:hAnsi="Cambria Math"/>
            <w:color w:val="000000" w:themeColor="text1"/>
            <w:szCs w:val="28"/>
          </w:rPr>
          <m:t>γG</m:t>
        </m:r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+1)⋅</m:t>
        </m:r>
        <m:sSubSup>
          <m:sSubSup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ss</m:t>
            </m:r>
          </m:sub>
          <m:sup>
            <m:r>
              <w:rPr>
                <w:rFonts w:ascii="Cambria Math" w:hAnsi="Cambria Math"/>
                <w:color w:val="000000" w:themeColor="text1"/>
                <w:szCs w:val="28"/>
              </w:rPr>
              <m:t>B</m:t>
            </m:r>
          </m:sup>
        </m:sSubSup>
      </m:oMath>
      <w:r w:rsidRPr="0024360D">
        <w:rPr>
          <w:color w:val="000000" w:themeColor="text1"/>
          <w:sz w:val="24"/>
          <w:szCs w:val="24"/>
          <w:lang w:val="ru-RU"/>
        </w:rPr>
        <w:t>,</w:t>
      </w:r>
      <w:r w:rsidRPr="0024360D">
        <w:rPr>
          <w:rStyle w:val="rynqvb"/>
          <w:lang w:val="ru-RU"/>
        </w:rPr>
        <w:t xml:space="preserve"> где </w:t>
      </w:r>
      <m:oMath>
        <m:sSubSup>
          <m:sSubSup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ss</m:t>
            </m:r>
          </m:sub>
          <m:sup>
            <m:r>
              <w:rPr>
                <w:rFonts w:ascii="Cambria Math" w:hAnsi="Cambria Math"/>
                <w:color w:val="000000" w:themeColor="text1"/>
                <w:szCs w:val="28"/>
              </w:rPr>
              <m:t>B</m:t>
            </m:r>
          </m:sup>
        </m:sSubSup>
      </m:oMath>
      <w:r w:rsidRPr="0024360D">
        <w:rPr>
          <w:rStyle w:val="rynqvb"/>
          <w:lang w:val="ru-RU"/>
        </w:rPr>
        <w:t xml:space="preserve"> — вращение импульса в магнитном поле.</w:t>
      </w:r>
      <w:r w:rsidRPr="0024360D">
        <w:rPr>
          <w:rStyle w:val="hwtze"/>
          <w:lang w:val="ru-RU"/>
        </w:rPr>
        <w:t xml:space="preserve"> </w:t>
      </w:r>
      <w:r w:rsidRPr="0024360D">
        <w:rPr>
          <w:rStyle w:val="rynqvb"/>
          <w:lang w:val="ru-RU"/>
        </w:rPr>
        <w:t xml:space="preserve">Поскольку сила Лоренца равна нулю, углы вращения импульса </w:t>
      </w:r>
      <m:oMath>
        <m:sSubSup>
          <m:sSubSup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ss</m:t>
            </m:r>
          </m:sub>
          <m:sup>
            <m:r>
              <w:rPr>
                <w:rFonts w:ascii="Cambria Math" w:hAnsi="Cambria Math"/>
                <w:color w:val="000000" w:themeColor="text1"/>
                <w:szCs w:val="28"/>
              </w:rPr>
              <m:t>E</m:t>
            </m:r>
          </m:sup>
        </m:sSubSup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=</m:t>
        </m:r>
        <m:sSubSup>
          <m:sSubSup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ss</m:t>
            </m:r>
          </m:sub>
          <m:sup>
            <m:r>
              <w:rPr>
                <w:rFonts w:ascii="Cambria Math" w:hAnsi="Cambria Math"/>
                <w:color w:val="000000" w:themeColor="text1"/>
                <w:szCs w:val="28"/>
              </w:rPr>
              <m:t>B</m:t>
            </m:r>
          </m:sup>
        </m:sSubSup>
      </m:oMath>
      <w:r w:rsidRPr="0024360D">
        <w:rPr>
          <w:color w:val="000000" w:themeColor="text1"/>
          <w:sz w:val="24"/>
          <w:szCs w:val="24"/>
          <w:lang w:val="ru-RU"/>
        </w:rPr>
        <w:t xml:space="preserve"> </w:t>
      </w:r>
      <w:r w:rsidRPr="0024360D">
        <w:rPr>
          <w:rStyle w:val="rynqvb"/>
          <w:lang w:val="ru-RU"/>
        </w:rPr>
        <w:t xml:space="preserve">равны, и мы можем выразить обе компоненты вращения спина через одну из них, например, через вращение в магнитном поле </w:t>
      </w:r>
      <m:oMath>
        <m:sSubSup>
          <m:sSubSup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ss</m:t>
            </m:r>
          </m:sub>
          <m:sup>
            <m:r>
              <w:rPr>
                <w:rFonts w:ascii="Cambria Math" w:hAnsi="Cambria Math"/>
                <w:color w:val="000000" w:themeColor="text1"/>
                <w:szCs w:val="28"/>
              </w:rPr>
              <m:t>B</m:t>
            </m:r>
          </m:sup>
        </m:sSubSup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=</m:t>
        </m:r>
        <m:f>
          <m:f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fPr>
          <m:num>
            <m:r>
              <w:rPr>
                <w:rFonts w:ascii="Cambria Math" w:hAnsi="Cambria Math"/>
                <w:color w:val="000000" w:themeColor="text1"/>
                <w:szCs w:val="28"/>
              </w:rPr>
              <m:t>e</m:t>
            </m:r>
            <m:sSub>
              <m:sSubPr>
                <m:ctrlPr>
                  <w:rPr>
                    <w:rFonts w:ascii="Cambria Math" w:hAnsi="Cambria Math"/>
                    <w:color w:val="000000" w:themeColor="text1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ss</m:t>
                </m:r>
              </m:sub>
            </m:sSub>
          </m:num>
          <m:den>
            <m:r>
              <w:rPr>
                <w:rFonts w:ascii="Cambria Math" w:hAnsi="Cambria Math"/>
                <w:color w:val="000000" w:themeColor="text1"/>
                <w:szCs w:val="28"/>
              </w:rPr>
              <m:t>mγv</m:t>
            </m:r>
          </m:den>
        </m:f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⋅</m:t>
        </m:r>
        <m:sSub>
          <m:sSub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L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ss</m:t>
            </m:r>
          </m:sub>
        </m:sSub>
      </m:oMath>
      <w:r w:rsidRPr="0024360D">
        <w:rPr>
          <w:color w:val="000000" w:themeColor="text1"/>
          <w:szCs w:val="28"/>
          <w:lang w:val="ru-RU"/>
        </w:rPr>
        <w:t>,</w:t>
      </w:r>
      <w:r w:rsidRPr="0024360D">
        <w:rPr>
          <w:rStyle w:val="rynqvb"/>
          <w:szCs w:val="28"/>
          <w:lang w:val="ru-RU"/>
        </w:rPr>
        <w:t>,</w:t>
      </w:r>
      <w:r w:rsidRPr="0024360D">
        <w:rPr>
          <w:rStyle w:val="rynqvb"/>
          <w:lang w:val="ru-RU"/>
        </w:rPr>
        <w:t xml:space="preserve"> где </w:t>
      </w:r>
      <m:oMath>
        <m:sSub>
          <m:sSub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B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ss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,</m:t>
        </m:r>
        <m:sSub>
          <m:sSub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L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ss</m:t>
            </m:r>
          </m:sub>
        </m:sSub>
      </m:oMath>
      <w:r w:rsidRPr="0024360D">
        <w:rPr>
          <w:color w:val="000000" w:themeColor="text1"/>
          <w:sz w:val="24"/>
          <w:szCs w:val="24"/>
          <w:lang w:val="ru-RU"/>
        </w:rPr>
        <w:t xml:space="preserve"> </w:t>
      </w:r>
      <w:r w:rsidRPr="0024360D">
        <w:rPr>
          <w:rStyle w:val="rynqvb"/>
          <w:lang w:val="ru-RU"/>
        </w:rPr>
        <w:t>— магнитное поле и длина прямого элемента соответственно.</w:t>
      </w:r>
      <w:r w:rsidRPr="0024360D">
        <w:rPr>
          <w:rStyle w:val="hwtze"/>
          <w:lang w:val="ru-RU"/>
        </w:rPr>
        <w:t xml:space="preserve"> </w:t>
      </w:r>
      <w:r w:rsidRPr="0024360D">
        <w:rPr>
          <w:rStyle w:val="rynqvb"/>
          <w:lang w:val="ru-RU"/>
        </w:rPr>
        <w:t xml:space="preserve">Чтобы реализовать концепцию </w:t>
      </w:r>
      <w:r>
        <w:rPr>
          <w:rStyle w:val="rynqvb"/>
        </w:rPr>
        <w:t>QFS</w:t>
      </w:r>
      <w:r w:rsidRPr="0024360D">
        <w:rPr>
          <w:rStyle w:val="rynqvb"/>
          <w:lang w:val="ru-RU"/>
        </w:rPr>
        <w:t xml:space="preserve">, мы должны выполнить условие </w:t>
      </w:r>
      <w:r>
        <w:rPr>
          <w:rStyle w:val="rynqvb"/>
        </w:rPr>
        <w:t>QFS</w:t>
      </w:r>
      <w:r w:rsidRPr="0024360D">
        <w:rPr>
          <w:rStyle w:val="rynqvb"/>
          <w:lang w:val="ru-RU"/>
        </w:rPr>
        <w:t xml:space="preserve">  </w:t>
      </w:r>
      <m:oMath>
        <m:sSubSup>
          <m:sSubSup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s</m:t>
            </m:r>
          </m:sub>
          <m:sup>
            <m:r>
              <w:rPr>
                <w:rFonts w:ascii="Cambria Math" w:hAnsi="Cambria Math"/>
                <w:color w:val="000000" w:themeColor="text1"/>
                <w:szCs w:val="28"/>
              </w:rPr>
              <m:t>B</m:t>
            </m:r>
          </m:sup>
        </m:sSubSup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-</m:t>
        </m:r>
        <m:sSubSup>
          <m:sSubSup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s</m:t>
            </m:r>
          </m:sub>
          <m:sup>
            <m:r>
              <w:rPr>
                <w:rFonts w:ascii="Cambria Math" w:hAnsi="Cambria Math"/>
                <w:color w:val="000000" w:themeColor="text1"/>
                <w:szCs w:val="28"/>
              </w:rPr>
              <m:t>E</m:t>
            </m:r>
          </m:sup>
        </m:sSubSup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=</m:t>
        </m:r>
        <m:sSubSup>
          <m:sSubSup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s</m:t>
            </m:r>
          </m:sub>
          <m:sup>
            <m:r>
              <w:rPr>
                <w:rFonts w:ascii="Cambria Math" w:hAnsi="Cambria Math"/>
                <w:color w:val="000000" w:themeColor="text1"/>
                <w:szCs w:val="28"/>
              </w:rPr>
              <m:t>arc</m:t>
            </m:r>
          </m:sup>
        </m:sSubSup>
      </m:oMath>
      <w:r w:rsidRPr="0024360D">
        <w:rPr>
          <w:color w:val="000000" w:themeColor="text1"/>
          <w:szCs w:val="28"/>
          <w:lang w:val="ru-RU"/>
        </w:rPr>
        <w:t>,</w:t>
      </w:r>
      <w:r w:rsidRPr="0024360D">
        <w:rPr>
          <w:rStyle w:val="rynqvb"/>
          <w:lang w:val="ru-RU"/>
        </w:rPr>
        <w:t xml:space="preserve"> то есть:</w:t>
      </w:r>
    </w:p>
    <w:p w14:paraId="24BC3308" w14:textId="1F87AF8F" w:rsidR="00F75516" w:rsidRPr="002C7323" w:rsidRDefault="0024360D" w:rsidP="002C7323">
      <w:pPr>
        <w:spacing w:line="360" w:lineRule="auto"/>
        <w:jc w:val="right"/>
        <w:rPr>
          <w:rStyle w:val="shorttext"/>
          <w:color w:val="000000" w:themeColor="text1"/>
          <w:szCs w:val="28"/>
          <w:lang w:val="ru-RU"/>
        </w:rPr>
      </w:pPr>
      <m:oMath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(</m:t>
        </m:r>
        <m:r>
          <w:rPr>
            <w:rFonts w:ascii="Cambria Math" w:hAnsi="Cambria Math"/>
            <w:color w:val="000000" w:themeColor="text1"/>
            <w:szCs w:val="28"/>
          </w:rPr>
          <m:t>γG</m:t>
        </m:r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+1)⋅</m:t>
        </m:r>
        <m:sSubSup>
          <m:sSubSup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ss</m:t>
            </m:r>
          </m:sub>
          <m:sup>
            <m:r>
              <w:rPr>
                <w:rFonts w:ascii="Cambria Math" w:hAnsi="Cambria Math"/>
                <w:color w:val="000000" w:themeColor="text1"/>
                <w:szCs w:val="28"/>
              </w:rPr>
              <m:t>B</m:t>
            </m:r>
          </m:sup>
        </m:sSubSup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-</m:t>
        </m:r>
        <m:d>
          <m:d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dPr>
          <m:e>
            <m:r>
              <w:rPr>
                <w:rFonts w:ascii="Cambria Math" w:hAnsi="Cambria Math"/>
                <w:color w:val="000000" w:themeColor="text1"/>
                <w:szCs w:val="28"/>
              </w:rPr>
              <m:t>γG</m:t>
            </m:r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Cs w:val="28"/>
                <w:lang w:val="ru-RU"/>
              </w:rPr>
              <m:t>+</m:t>
            </m:r>
            <m:f>
              <m:fPr>
                <m:ctrlPr>
                  <w:rPr>
                    <w:rFonts w:ascii="Cambria Math" w:hAnsi="Cambria Math"/>
                    <w:color w:val="000000" w:themeColor="text1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γ</m:t>
                </m:r>
              </m:num>
              <m:den>
                <m:r>
                  <w:rPr>
                    <w:rFonts w:ascii="Cambria Math" w:hAnsi="Cambria Math"/>
                    <w:color w:val="000000" w:themeColor="text1"/>
                    <w:szCs w:val="28"/>
                  </w:rPr>
                  <m:t>γ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  <w:szCs w:val="28"/>
                    <w:lang w:val="ru-RU"/>
                  </w:rPr>
                  <m:t>+1</m:t>
                </m:r>
              </m:den>
            </m:f>
          </m:e>
        </m:d>
        <m:sSup>
          <m:sSup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szCs w:val="28"/>
              </w:rPr>
              <m:t>β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Cs w:val="28"/>
                <w:lang w:val="ru-RU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⋅</m:t>
        </m:r>
        <m:sSubSup>
          <m:sSubSup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SupPr>
          <m:e>
            <m:r>
              <w:rPr>
                <w:rFonts w:ascii="Cambria Math" w:hAnsi="Cambria Math"/>
                <w:color w:val="000000" w:themeColor="text1"/>
                <w:szCs w:val="28"/>
              </w:rPr>
              <m:t>Φ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ss</m:t>
            </m:r>
          </m:sub>
          <m:sup>
            <m:r>
              <w:rPr>
                <w:rFonts w:ascii="Cambria Math" w:hAnsi="Cambria Math"/>
                <w:color w:val="000000" w:themeColor="text1"/>
                <w:szCs w:val="28"/>
              </w:rPr>
              <m:t>E</m:t>
            </m:r>
          </m:sup>
        </m:sSubSup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ru-RU"/>
          </w:rPr>
          <m:t>=</m:t>
        </m:r>
        <m:r>
          <w:rPr>
            <w:rFonts w:ascii="Cambria Math" w:hAnsi="Cambria Math"/>
            <w:color w:val="000000" w:themeColor="text1"/>
            <w:szCs w:val="28"/>
          </w:rPr>
          <m:t>γG</m:t>
        </m:r>
        <m:r>
          <w:rPr>
            <w:rFonts w:ascii="Cambria Math" w:hAnsi="Cambria Math"/>
            <w:color w:val="000000" w:themeColor="text1"/>
            <w:szCs w:val="28"/>
            <w:lang w:val="ru-RU"/>
          </w:rPr>
          <m:t>∙</m:t>
        </m:r>
        <m:r>
          <w:rPr>
            <w:rFonts w:ascii="Cambria Math" w:hAnsi="Cambria Math"/>
            <w:color w:val="000000" w:themeColor="text1"/>
            <w:szCs w:val="28"/>
          </w:rPr>
          <m:t>π</m:t>
        </m:r>
      </m:oMath>
      <w:r w:rsidRPr="0024360D">
        <w:rPr>
          <w:color w:val="000000" w:themeColor="text1"/>
          <w:szCs w:val="28"/>
          <w:lang w:val="ru-RU"/>
        </w:rPr>
        <w:tab/>
      </w:r>
      <w:r>
        <w:rPr>
          <w:color w:val="000000" w:themeColor="text1"/>
          <w:szCs w:val="28"/>
          <w:lang w:val="ru-RU"/>
        </w:rPr>
        <w:t xml:space="preserve">(6) </w:t>
      </w:r>
    </w:p>
    <w:p w14:paraId="5A8E0288" w14:textId="7A9407DA" w:rsidR="00F75516" w:rsidRPr="002C7323" w:rsidRDefault="002C7323" w:rsidP="002C7323">
      <w:pPr>
        <w:pStyle w:val="JACoWBodyTextIndent"/>
        <w:rPr>
          <w:noProof/>
          <w:lang w:val="ru-RU"/>
        </w:rPr>
      </w:pPr>
      <w:r w:rsidRPr="002C7323">
        <w:rPr>
          <w:rStyle w:val="rynqvb"/>
          <w:lang w:val="ru-RU"/>
        </w:rPr>
        <w:t>Проведя несложные преобразования, получим определение параметров элемента “</w:t>
      </w:r>
      <w:r>
        <w:rPr>
          <w:rStyle w:val="rynqvb"/>
        </w:rPr>
        <w:t>E</w:t>
      </w:r>
      <w:r w:rsidRPr="002C7323">
        <w:rPr>
          <w:rStyle w:val="rynqvb"/>
          <w:lang w:val="ru-RU"/>
        </w:rPr>
        <w:t>+</w:t>
      </w:r>
      <w:r>
        <w:rPr>
          <w:rStyle w:val="rynqvb"/>
        </w:rPr>
        <w:t>B</w:t>
      </w:r>
      <w:r w:rsidRPr="002C7323">
        <w:rPr>
          <w:rStyle w:val="rynqvb"/>
          <w:lang w:val="ru-RU"/>
        </w:rPr>
        <w:t xml:space="preserve">”: </w:t>
      </w:r>
    </w:p>
    <w:p w14:paraId="6A083DED" w14:textId="15040FB3" w:rsidR="00453ACC" w:rsidRPr="005940A3" w:rsidRDefault="00000000" w:rsidP="00F75516">
      <w:pPr>
        <w:pStyle w:val="JACoWBodyTextIndent"/>
        <w:jc w:val="right"/>
        <w:rPr>
          <w:noProof/>
          <w:lang w:val="en-US"/>
        </w:rPr>
      </w:pPr>
      <m:oMath>
        <m:sSub>
          <m:sSubPr>
            <m:ctrlPr>
              <w:rPr>
                <w:rFonts w:ascii="Cambria Math" w:hAnsi="Cambria Math"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noProof/>
                <w:lang w:val="en-US"/>
              </w:rPr>
              <m:t>Σ</m:t>
            </m:r>
          </m:sub>
        </m:sSub>
        <m:sSub>
          <m:sSubPr>
            <m:ctrlPr>
              <w:rPr>
                <w:rFonts w:ascii="Cambria Math" w:hAnsi="Cambria Math"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noProof/>
                <w:lang w:val="en-US"/>
              </w:rPr>
              <m:t>ss</m:t>
            </m:r>
          </m:sub>
        </m:sSub>
        <m:r>
          <m:rPr>
            <m:sty m:val="p"/>
          </m:rPr>
          <w:rPr>
            <w:rFonts w:ascii="Cambria Math" w:hAnsi="Cambria Math"/>
            <w:noProof/>
            <w:lang w:val="en-US"/>
          </w:rPr>
          <m:t>=</m:t>
        </m:r>
        <m:f>
          <m:fPr>
            <m:ctrlPr>
              <w:rPr>
                <w:rFonts w:ascii="Cambria Math" w:hAnsi="Cambria Math"/>
                <w:noProof/>
                <w:lang w:val="en-US"/>
              </w:rPr>
            </m:ctrlPr>
          </m:fPr>
          <m:num>
            <m:r>
              <w:rPr>
                <w:rFonts w:ascii="Cambria Math" w:hAnsi="Cambria Math"/>
                <w:noProof/>
                <w:lang w:val="en-US"/>
              </w:rPr>
              <m:t>G</m:t>
            </m:r>
          </m:num>
          <m:den>
            <m:r>
              <w:rPr>
                <w:rFonts w:ascii="Cambria Math" w:hAnsi="Cambria Math"/>
                <w:noProof/>
                <w:lang w:val="en-US"/>
              </w:rPr>
              <m:t>G</m:t>
            </m:r>
            <m:r>
              <m:rPr>
                <m:sty m:val="p"/>
              </m:rPr>
              <w:rPr>
                <w:rFonts w:ascii="Cambria Math" w:hAnsi="Cambria Math"/>
                <w:noProof/>
                <w:lang w:val="en-US"/>
              </w:rPr>
              <m:t>+1</m:t>
            </m:r>
          </m:den>
        </m:f>
        <m:r>
          <m:rPr>
            <m:sty m:val="p"/>
          </m:rPr>
          <w:rPr>
            <w:rFonts w:ascii="Cambria Math" w:hAnsi="Cambria Math"/>
            <w:noProof/>
            <w:lang w:val="en-US"/>
          </w:rPr>
          <m:t>⋅</m:t>
        </m:r>
        <m:f>
          <m:fPr>
            <m:ctrlPr>
              <w:rPr>
                <w:rFonts w:ascii="Cambria Math" w:hAnsi="Cambria Math"/>
                <w:noProof/>
                <w:lang w:val="en-US"/>
              </w:rPr>
            </m:ctrlPr>
          </m:fPr>
          <m:num>
            <m:r>
              <w:rPr>
                <w:rFonts w:ascii="Cambria Math" w:hAnsi="Cambria Math"/>
                <w:noProof/>
                <w:lang w:val="en-US"/>
              </w:rPr>
              <m:t>m</m:t>
            </m:r>
            <m:sSup>
              <m:sSupPr>
                <m:ctrlPr>
                  <w:rPr>
                    <w:rFonts w:ascii="Cambria Math" w:hAnsi="Cambria Math"/>
                    <w:noProof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lang w:val="en-US"/>
                  </w:rPr>
                  <m:t>c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noProof/>
                    <w:lang w:val="en-US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noProof/>
                <w:lang w:val="en-US"/>
              </w:rPr>
              <m:t>e</m:t>
            </m:r>
          </m:den>
        </m:f>
        <m:r>
          <m:rPr>
            <m:sty m:val="p"/>
          </m:rPr>
          <w:rPr>
            <w:rFonts w:ascii="Cambria Math" w:hAnsi="Cambria Math"/>
            <w:noProof/>
            <w:lang w:val="en-US"/>
          </w:rPr>
          <m:t>⋅</m:t>
        </m:r>
        <m:r>
          <w:rPr>
            <w:rFonts w:ascii="Cambria Math" w:hAnsi="Cambria Math"/>
            <w:noProof/>
            <w:lang w:val="en-US"/>
          </w:rPr>
          <m:t>π</m:t>
        </m:r>
        <m:sSup>
          <m:sSupPr>
            <m:ctrlPr>
              <w:rPr>
                <w:rFonts w:ascii="Cambria Math" w:hAnsi="Cambria Math"/>
                <w:noProof/>
                <w:lang w:val="en-US"/>
              </w:rPr>
            </m:ctrlPr>
          </m:sSupPr>
          <m:e>
            <m:r>
              <w:rPr>
                <w:rFonts w:ascii="Cambria Math" w:hAnsi="Cambria Math"/>
                <w:noProof/>
                <w:lang w:val="en-US"/>
              </w:rPr>
              <m:t>β</m:t>
            </m:r>
          </m:e>
          <m:sup>
            <m:r>
              <m:rPr>
                <m:sty m:val="p"/>
              </m:rPr>
              <w:rPr>
                <w:rFonts w:ascii="Cambria Math" w:hAnsi="Cambria Math"/>
                <w:noProof/>
                <w:lang w:val="en-US"/>
              </w:rPr>
              <m:t>2</m:t>
            </m:r>
          </m:sup>
        </m:sSup>
        <m:sSup>
          <m:sSupPr>
            <m:ctrlPr>
              <w:rPr>
                <w:rFonts w:ascii="Cambria Math" w:hAnsi="Cambria Math"/>
                <w:noProof/>
                <w:lang w:val="en-US"/>
              </w:rPr>
            </m:ctrlPr>
          </m:sSupPr>
          <m:e>
            <m:r>
              <w:rPr>
                <w:rFonts w:ascii="Cambria Math" w:hAnsi="Cambria Math"/>
                <w:noProof/>
                <w:lang w:val="en-US"/>
              </w:rPr>
              <m:t>γ</m:t>
            </m:r>
          </m:e>
          <m:sup>
            <m:r>
              <m:rPr>
                <m:sty m:val="p"/>
              </m:rPr>
              <w:rPr>
                <w:rFonts w:ascii="Cambria Math" w:hAnsi="Cambria Math"/>
                <w:noProof/>
                <w:lang w:val="en-US"/>
              </w:rPr>
              <m:t>3</m:t>
            </m:r>
          </m:sup>
        </m:sSup>
      </m:oMath>
      <w:r w:rsidR="00453ACC" w:rsidRPr="005940A3">
        <w:rPr>
          <w:noProof/>
          <w:lang w:val="en-US"/>
        </w:rPr>
        <w:t xml:space="preserve"> and </w:t>
      </w:r>
      <m:oMath>
        <m:sSub>
          <m:sSubPr>
            <m:ctrlPr>
              <w:rPr>
                <w:rFonts w:ascii="Cambria Math" w:hAnsi="Cambria Math"/>
                <w:noProof/>
                <w:lang w:val="en-US"/>
              </w:rPr>
            </m:ctrlPr>
          </m:sSubPr>
          <m:e>
            <m:r>
              <w:rPr>
                <w:rFonts w:ascii="Cambria Math" w:hAnsi="Cambria Math"/>
                <w:noProof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noProof/>
                <w:lang w:val="en-US"/>
              </w:rPr>
              <m:t>ss</m:t>
            </m:r>
          </m:sub>
        </m:sSub>
        <m:r>
          <m:rPr>
            <m:sty m:val="p"/>
          </m:rPr>
          <w:rPr>
            <w:rFonts w:ascii="Cambria Math" w:hAnsi="Cambria Math"/>
            <w:noProof/>
            <w:lang w:val="en-US"/>
          </w:rPr>
          <m:t>=-</m:t>
        </m:r>
        <m:f>
          <m:fPr>
            <m:ctrlPr>
              <w:rPr>
                <w:rFonts w:ascii="Cambria Math" w:hAnsi="Cambria Math"/>
                <w:noProof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noProof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lang w:val="en-US"/>
                  </w:rPr>
                  <m:t>E</m:t>
                </m:r>
              </m:e>
              <m:sub>
                <m:r>
                  <w:rPr>
                    <w:rFonts w:ascii="Cambria Math" w:hAnsi="Cambria Math"/>
                    <w:noProof/>
                    <w:lang w:val="en-US"/>
                  </w:rPr>
                  <m:t>ss</m:t>
                </m:r>
              </m:sub>
            </m:sSub>
          </m:num>
          <m:den>
            <m:r>
              <w:rPr>
                <w:rFonts w:ascii="Cambria Math" w:hAnsi="Cambria Math"/>
                <w:noProof/>
                <w:lang w:val="en-US"/>
              </w:rPr>
              <m:t>cβ</m:t>
            </m:r>
          </m:den>
        </m:f>
      </m:oMath>
      <w:r w:rsidR="00453ACC" w:rsidRPr="005940A3">
        <w:rPr>
          <w:noProof/>
          <w:lang w:val="en-US"/>
        </w:rPr>
        <w:t>,</w:t>
      </w:r>
      <w:r w:rsidR="00453ACC" w:rsidRPr="005940A3">
        <w:rPr>
          <w:noProof/>
          <w:lang w:val="en-US"/>
        </w:rPr>
        <w:tab/>
      </w:r>
      <w:r w:rsidR="00453ACC" w:rsidRPr="005940A3">
        <w:rPr>
          <w:noProof/>
          <w:lang w:val="en-US"/>
        </w:rPr>
        <w:tab/>
        <w:t>(7)</w:t>
      </w:r>
    </w:p>
    <w:p w14:paraId="242A021E" w14:textId="77777777" w:rsidR="002C7323" w:rsidRDefault="002C7323" w:rsidP="002C7323">
      <w:pPr>
        <w:pStyle w:val="JACoWBodyTextIndent"/>
        <w:ind w:firstLine="0"/>
        <w:rPr>
          <w:rStyle w:val="rynqvb"/>
          <w:lang w:val="ru-RU"/>
        </w:rPr>
      </w:pPr>
      <w:r w:rsidRPr="002C7323">
        <w:rPr>
          <w:rStyle w:val="rynqvb"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</w:rPr>
              <m:t>L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Σ</m:t>
            </m:r>
          </m:sub>
        </m:sSub>
      </m:oMath>
      <w:r w:rsidRPr="002C7323">
        <w:rPr>
          <w:rFonts w:eastAsiaTheme="minorEastAsia"/>
          <w:color w:val="000000" w:themeColor="text1"/>
          <w:szCs w:val="28"/>
          <w:lang w:val="ru-RU"/>
        </w:rPr>
        <w:t xml:space="preserve"> </w:t>
      </w:r>
      <w:r w:rsidRPr="002C7323">
        <w:rPr>
          <w:color w:val="000000" w:themeColor="text1"/>
          <w:sz w:val="24"/>
          <w:szCs w:val="24"/>
          <w:lang w:val="ru-RU"/>
        </w:rPr>
        <w:t xml:space="preserve">- </w:t>
      </w:r>
      <w:r w:rsidRPr="002C7323">
        <w:rPr>
          <w:rStyle w:val="rynqvb"/>
          <w:lang w:val="ru-RU"/>
        </w:rPr>
        <w:t xml:space="preserve">общая длина всех </w:t>
      </w:r>
      <w:proofErr w:type="spellStart"/>
      <w:r>
        <w:rPr>
          <w:rStyle w:val="rynqvb"/>
          <w:lang w:val="en-US"/>
        </w:rPr>
        <w:t>Wienn</w:t>
      </w:r>
      <w:proofErr w:type="spellEnd"/>
      <w:r w:rsidRPr="002C7323">
        <w:rPr>
          <w:rStyle w:val="rynqvb"/>
          <w:lang w:val="ru-RU"/>
        </w:rPr>
        <w:t xml:space="preserve">-фильтров на одном прямом участке </w:t>
      </w:r>
      <w:r>
        <w:rPr>
          <w:rStyle w:val="rynqvb"/>
          <w:lang w:val="en-US"/>
        </w:rPr>
        <w:t>bypass</w:t>
      </w:r>
      <w:r w:rsidRPr="002C7323">
        <w:rPr>
          <w:rStyle w:val="rynqvb"/>
          <w:lang w:val="ru-RU"/>
        </w:rPr>
        <w:t xml:space="preserve">. </w:t>
      </w:r>
    </w:p>
    <w:p w14:paraId="40BD6BF2" w14:textId="026D6553" w:rsidR="002C7323" w:rsidRPr="002C7323" w:rsidRDefault="002C7323" w:rsidP="002C7323">
      <w:pPr>
        <w:pStyle w:val="JACoWBodyTextIndent"/>
        <w:rPr>
          <w:lang w:val="ru-RU"/>
        </w:rPr>
      </w:pPr>
      <w:r w:rsidRPr="002C7323">
        <w:rPr>
          <w:rStyle w:val="rynqvb"/>
          <w:lang w:val="ru-RU"/>
        </w:rPr>
        <w:t xml:space="preserve">Таким образом, если принять более или менее реалистичное значение электрического поля на уровне 100 </w:t>
      </w:r>
      <w:proofErr w:type="spellStart"/>
      <w:r w:rsidRPr="002C7323">
        <w:rPr>
          <w:rStyle w:val="rynqvb"/>
          <w:lang w:val="ru-RU"/>
        </w:rPr>
        <w:t>кВ</w:t>
      </w:r>
      <w:proofErr w:type="spellEnd"/>
      <w:r w:rsidRPr="002C7323">
        <w:rPr>
          <w:rStyle w:val="rynqvb"/>
          <w:lang w:val="ru-RU"/>
        </w:rPr>
        <w:t xml:space="preserve">/см, то соответствующее магнитное поле окажется ниже 96 </w:t>
      </w:r>
      <w:proofErr w:type="spellStart"/>
      <w:r w:rsidRPr="002C7323">
        <w:rPr>
          <w:rStyle w:val="rynqvb"/>
          <w:lang w:val="ru-RU"/>
        </w:rPr>
        <w:t>мТл</w:t>
      </w:r>
      <w:proofErr w:type="spellEnd"/>
      <w:r w:rsidRPr="002C7323">
        <w:rPr>
          <w:rStyle w:val="rynqvb"/>
          <w:lang w:val="ru-RU"/>
        </w:rPr>
        <w:t>.</w:t>
      </w:r>
      <w:r w:rsidRPr="002C7323">
        <w:rPr>
          <w:rStyle w:val="hwtze"/>
          <w:lang w:val="ru-RU"/>
        </w:rPr>
        <w:t xml:space="preserve"> </w:t>
      </w:r>
      <w:r w:rsidRPr="002C7323">
        <w:rPr>
          <w:rStyle w:val="rynqvb"/>
          <w:lang w:val="ru-RU"/>
        </w:rPr>
        <w:t xml:space="preserve">Это открывает перспективы упрощения технической конструкции </w:t>
      </w:r>
      <w:proofErr w:type="spellStart"/>
      <w:r>
        <w:rPr>
          <w:rStyle w:val="rynqvb"/>
          <w:lang w:val="en-US"/>
        </w:rPr>
        <w:t>Wienn</w:t>
      </w:r>
      <w:proofErr w:type="spellEnd"/>
      <w:r w:rsidRPr="002C7323">
        <w:rPr>
          <w:rStyle w:val="rynqvb"/>
          <w:lang w:val="ru-RU"/>
        </w:rPr>
        <w:t>-фильтра.</w:t>
      </w:r>
      <w:r w:rsidRPr="002C7323">
        <w:rPr>
          <w:rStyle w:val="hwtze"/>
          <w:lang w:val="ru-RU"/>
        </w:rPr>
        <w:t xml:space="preserve"> </w:t>
      </w:r>
      <w:r w:rsidRPr="002C7323">
        <w:rPr>
          <w:rStyle w:val="rynqvb"/>
          <w:lang w:val="ru-RU"/>
        </w:rPr>
        <w:t>В частности, в нем можно использовать постоянный магнит или электрическую катушку с воздушным сердечником.</w:t>
      </w:r>
      <w:r w:rsidRPr="002C7323">
        <w:rPr>
          <w:lang w:val="ru-RU"/>
        </w:rPr>
        <w:t xml:space="preserve"> </w:t>
      </w:r>
    </w:p>
    <w:p w14:paraId="6317E028" w14:textId="7BEC5071" w:rsidR="00453ACC" w:rsidRPr="007F4FBA" w:rsidRDefault="002C7323" w:rsidP="007F4FBA">
      <w:pPr>
        <w:pStyle w:val="JACoWSectionHeading"/>
        <w:rPr>
          <w:noProof/>
          <w:lang w:val="ru-RU"/>
        </w:rPr>
      </w:pPr>
      <w:r>
        <w:rPr>
          <w:noProof/>
          <w:lang w:val="ru-RU"/>
        </w:rPr>
        <w:lastRenderedPageBreak/>
        <w:t>модернизированная</w:t>
      </w:r>
      <w:r w:rsidRPr="002C7323">
        <w:rPr>
          <w:noProof/>
          <w:lang w:val="ru-RU"/>
        </w:rPr>
        <w:t xml:space="preserve"> </w:t>
      </w:r>
      <w:r>
        <w:rPr>
          <w:noProof/>
          <w:lang w:val="ru-RU"/>
        </w:rPr>
        <w:t>оптическая</w:t>
      </w:r>
      <w:r w:rsidRPr="002C7323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структура </w:t>
      </w:r>
      <w:r>
        <w:rPr>
          <w:noProof/>
          <w:lang w:val="en-US"/>
        </w:rPr>
        <w:t>nica</w:t>
      </w:r>
      <w:r>
        <w:rPr>
          <w:noProof/>
          <w:lang w:val="ru-RU"/>
        </w:rPr>
        <w:t xml:space="preserve"> ДЛЯ ПОИСКА эдм</w:t>
      </w:r>
    </w:p>
    <w:p w14:paraId="76A2E7B2" w14:textId="006265AC" w:rsidR="00497F29" w:rsidRDefault="00497F29" w:rsidP="00497F29">
      <w:pPr>
        <w:pStyle w:val="JACoWBodyTextIndent"/>
        <w:rPr>
          <w:rStyle w:val="rynqvb"/>
          <w:lang w:val="ru-RU"/>
        </w:rPr>
      </w:pPr>
      <w:r w:rsidRPr="005940A3">
        <w:rPr>
          <w:rStyle w:val="shorttext"/>
          <w:noProof/>
          <w:lang w:eastAsia="ru-RU"/>
        </w:rPr>
        <w:drawing>
          <wp:anchor distT="0" distB="0" distL="114300" distR="114300" simplePos="0" relativeHeight="251669504" behindDoc="1" locked="0" layoutInCell="1" allowOverlap="1" wp14:anchorId="7DD0A192" wp14:editId="40151176">
            <wp:simplePos x="0" y="0"/>
            <wp:positionH relativeFrom="column">
              <wp:posOffset>9525</wp:posOffset>
            </wp:positionH>
            <wp:positionV relativeFrom="paragraph">
              <wp:posOffset>872490</wp:posOffset>
            </wp:positionV>
            <wp:extent cx="2879090" cy="1529080"/>
            <wp:effectExtent l="0" t="0" r="0" b="0"/>
            <wp:wrapTopAndBottom/>
            <wp:docPr id="1073741826" name="officeArt object" descr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Рисунок 2" descr="Рисунок 2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090" cy="15290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7F29">
        <w:rPr>
          <w:rStyle w:val="rynqvb"/>
          <w:lang w:val="ru-RU"/>
        </w:rPr>
        <w:t xml:space="preserve">Структура </w:t>
      </w:r>
      <w:r>
        <w:rPr>
          <w:rStyle w:val="rynqvb"/>
        </w:rPr>
        <w:t>NICA</w:t>
      </w:r>
      <w:r w:rsidRPr="00497F29">
        <w:rPr>
          <w:rStyle w:val="rynqvb"/>
          <w:lang w:val="ru-RU"/>
        </w:rPr>
        <w:t xml:space="preserve"> была спроектирована </w:t>
      </w:r>
      <w:r>
        <w:rPr>
          <w:rStyle w:val="rynqvb"/>
          <w:lang w:val="ru-RU"/>
        </w:rPr>
        <w:tab/>
        <w:t>без</w:t>
      </w:r>
      <w:r w:rsidRPr="00497F29">
        <w:rPr>
          <w:rStyle w:val="rynqvb"/>
          <w:lang w:val="ru-RU"/>
        </w:rPr>
        <w:t xml:space="preserve"> учет</w:t>
      </w:r>
      <w:r>
        <w:rPr>
          <w:rStyle w:val="rynqvb"/>
          <w:lang w:val="ru-RU"/>
        </w:rPr>
        <w:t>а</w:t>
      </w:r>
      <w:r w:rsidRPr="00497F29">
        <w:rPr>
          <w:rStyle w:val="rynqvb"/>
          <w:lang w:val="ru-RU"/>
        </w:rPr>
        <w:t xml:space="preserve"> исследования электрического дипольного момента, и, следовательно, наш единственный вариант — прибегнуть к концепции «</w:t>
      </w:r>
      <w:proofErr w:type="spellStart"/>
      <w:r w:rsidRPr="00497F29">
        <w:rPr>
          <w:rStyle w:val="rynqvb"/>
          <w:lang w:val="ru-RU"/>
        </w:rPr>
        <w:t>квазизамороженного</w:t>
      </w:r>
      <w:proofErr w:type="spellEnd"/>
      <w:r w:rsidRPr="00497F29">
        <w:rPr>
          <w:rStyle w:val="rynqvb"/>
          <w:lang w:val="ru-RU"/>
        </w:rPr>
        <w:t xml:space="preserve"> спина».</w:t>
      </w:r>
      <w:r w:rsidRPr="00497F29">
        <w:rPr>
          <w:rStyle w:val="hwtze"/>
          <w:lang w:val="ru-RU"/>
        </w:rPr>
        <w:t xml:space="preserve"> </w:t>
      </w:r>
      <w:r w:rsidRPr="00497F29">
        <w:rPr>
          <w:rStyle w:val="rynqvb"/>
          <w:lang w:val="ru-RU"/>
        </w:rPr>
        <w:t xml:space="preserve">Очевидно, что это можно сделать </w:t>
      </w:r>
      <w:r>
        <w:rPr>
          <w:rStyle w:val="rynqvb"/>
          <w:lang w:val="ru-RU"/>
        </w:rPr>
        <w:t>только</w:t>
      </w:r>
      <w:r w:rsidRPr="00497F29">
        <w:rPr>
          <w:rStyle w:val="rynqvb"/>
          <w:lang w:val="ru-RU"/>
        </w:rPr>
        <w:t xml:space="preserve"> для дейтронов. </w:t>
      </w:r>
    </w:p>
    <w:p w14:paraId="1BBDBD93" w14:textId="3998A8F9" w:rsidR="00497F29" w:rsidRDefault="00497F29" w:rsidP="00497F29">
      <w:pPr>
        <w:pStyle w:val="JACoWBodyTextIndent"/>
        <w:rPr>
          <w:rStyle w:val="rynqvb"/>
          <w:lang w:val="ru-RU"/>
        </w:rPr>
      </w:pPr>
    </w:p>
    <w:p w14:paraId="77769AFC" w14:textId="1F1355F9" w:rsidR="00497F29" w:rsidRPr="008F6A76" w:rsidRDefault="00497F29" w:rsidP="00497F29">
      <w:pPr>
        <w:pStyle w:val="BodyIndent"/>
        <w:jc w:val="center"/>
        <w:rPr>
          <w:rStyle w:val="shorttext"/>
          <w:lang w:val="ru-RU"/>
        </w:rPr>
      </w:pPr>
    </w:p>
    <w:p w14:paraId="1C24B4B4" w14:textId="77777777" w:rsidR="00497F29" w:rsidRPr="00497F29" w:rsidRDefault="00497F29" w:rsidP="00497F29">
      <w:pPr>
        <w:spacing w:line="360" w:lineRule="auto"/>
        <w:jc w:val="both"/>
        <w:rPr>
          <w:sz w:val="24"/>
          <w:lang w:val="ru-RU"/>
        </w:rPr>
      </w:pPr>
      <w:r w:rsidRPr="00497F29">
        <w:rPr>
          <w:rStyle w:val="rynqvb"/>
          <w:lang w:val="ru-RU"/>
        </w:rPr>
        <w:t xml:space="preserve">Рисунок 1: Модернизированная структура </w:t>
      </w:r>
      <w:r>
        <w:rPr>
          <w:rStyle w:val="rynqvb"/>
        </w:rPr>
        <w:t>NICA</w:t>
      </w:r>
      <w:r w:rsidRPr="00497F29">
        <w:rPr>
          <w:rStyle w:val="rynqvb"/>
          <w:lang w:val="ru-RU"/>
        </w:rPr>
        <w:t xml:space="preserve"> для поиска </w:t>
      </w:r>
      <w:r>
        <w:rPr>
          <w:rStyle w:val="rynqvb"/>
        </w:rPr>
        <w:t>EDM</w:t>
      </w:r>
      <w:r w:rsidRPr="00497F29">
        <w:rPr>
          <w:rStyle w:val="rynqvb"/>
          <w:lang w:val="ru-RU"/>
        </w:rPr>
        <w:t xml:space="preserve"> с обходными вставками (красный цвет).</w:t>
      </w:r>
    </w:p>
    <w:p w14:paraId="6C57FC23" w14:textId="60920C2D" w:rsidR="00497F29" w:rsidRDefault="00497F29" w:rsidP="00497F29">
      <w:pPr>
        <w:pStyle w:val="JACoWBodyTextIndent"/>
        <w:ind w:firstLine="0"/>
        <w:rPr>
          <w:rStyle w:val="rynqvb"/>
          <w:lang w:val="ru-RU"/>
        </w:rPr>
      </w:pPr>
      <w:r w:rsidRPr="00497F29">
        <w:rPr>
          <w:rStyle w:val="rynqvb"/>
          <w:lang w:val="ru-RU"/>
        </w:rPr>
        <w:t xml:space="preserve">Стратегия адаптации структуры коллайдера </w:t>
      </w:r>
      <w:r>
        <w:rPr>
          <w:rStyle w:val="rynqvb"/>
        </w:rPr>
        <w:t>NICA</w:t>
      </w:r>
      <w:r w:rsidRPr="00497F29">
        <w:rPr>
          <w:rStyle w:val="rynqvb"/>
          <w:lang w:val="ru-RU"/>
        </w:rPr>
        <w:t xml:space="preserve"> к поиску </w:t>
      </w:r>
      <w:r>
        <w:rPr>
          <w:rStyle w:val="rynqvb"/>
        </w:rPr>
        <w:t>EDM</w:t>
      </w:r>
      <w:r w:rsidRPr="00497F29">
        <w:rPr>
          <w:rStyle w:val="rynqvb"/>
          <w:lang w:val="ru-RU"/>
        </w:rPr>
        <w:t xml:space="preserve"> основывалась на двух обстоятельствах.</w:t>
      </w:r>
      <w:r w:rsidRPr="00497F29">
        <w:rPr>
          <w:rStyle w:val="hwtze"/>
          <w:lang w:val="ru-RU"/>
        </w:rPr>
        <w:t xml:space="preserve"> </w:t>
      </w:r>
      <w:r w:rsidRPr="00497F29">
        <w:rPr>
          <w:rStyle w:val="rynqvb"/>
          <w:lang w:val="ru-RU"/>
        </w:rPr>
        <w:t xml:space="preserve">Во-первых, прямые участки коллайдера полностью заняты оборудованием для экспериментов с использованием детекторов </w:t>
      </w:r>
      <w:r>
        <w:rPr>
          <w:rStyle w:val="rynqvb"/>
        </w:rPr>
        <w:t>MPD</w:t>
      </w:r>
      <w:r w:rsidRPr="00497F29">
        <w:rPr>
          <w:rStyle w:val="rynqvb"/>
          <w:lang w:val="ru-RU"/>
        </w:rPr>
        <w:t xml:space="preserve"> и </w:t>
      </w:r>
      <w:r>
        <w:rPr>
          <w:rStyle w:val="rynqvb"/>
        </w:rPr>
        <w:t>SPD</w:t>
      </w:r>
      <w:r w:rsidRPr="00497F29">
        <w:rPr>
          <w:rStyle w:val="rynqvb"/>
          <w:lang w:val="ru-RU"/>
        </w:rPr>
        <w:t>, а во-вторых, эти детекторы и точки встречи несущественны для поиска ЭДМ.</w:t>
      </w:r>
      <w:r w:rsidRPr="00497F29">
        <w:rPr>
          <w:rStyle w:val="hwtze"/>
          <w:lang w:val="ru-RU"/>
        </w:rPr>
        <w:t xml:space="preserve"> </w:t>
      </w:r>
      <w:r w:rsidRPr="00497F29">
        <w:rPr>
          <w:rStyle w:val="rynqvb"/>
          <w:lang w:val="ru-RU"/>
        </w:rPr>
        <w:t>Самым простым решением в этом случае является введение байпасов, как показано на рис. 1.</w:t>
      </w:r>
    </w:p>
    <w:p w14:paraId="0231FA2E" w14:textId="77777777" w:rsidR="00497F29" w:rsidRDefault="00497F29" w:rsidP="00497F29">
      <w:pPr>
        <w:pStyle w:val="JACoWBodyTextIndent"/>
        <w:rPr>
          <w:rStyle w:val="rynqvb"/>
          <w:lang w:val="ru-RU"/>
        </w:rPr>
      </w:pPr>
      <w:r w:rsidRPr="00497F29">
        <w:rPr>
          <w:rStyle w:val="rynqvb"/>
          <w:lang w:val="ru-RU"/>
        </w:rPr>
        <w:t xml:space="preserve">Обе секции байпаса (см. рис.1) не включают в себя точки встречи в детекторах </w:t>
      </w:r>
      <w:r>
        <w:rPr>
          <w:rStyle w:val="rynqvb"/>
          <w:lang w:val="en-US"/>
        </w:rPr>
        <w:t>MPD</w:t>
      </w:r>
      <w:r w:rsidRPr="00497F29">
        <w:rPr>
          <w:rStyle w:val="rynqvb"/>
          <w:lang w:val="ru-RU"/>
        </w:rPr>
        <w:t xml:space="preserve"> и </w:t>
      </w:r>
      <w:r>
        <w:rPr>
          <w:rStyle w:val="rynqvb"/>
          <w:lang w:val="en-US"/>
        </w:rPr>
        <w:t>SPD</w:t>
      </w:r>
      <w:r w:rsidRPr="00497F29">
        <w:rPr>
          <w:rStyle w:val="rynqvb"/>
          <w:lang w:val="ru-RU"/>
        </w:rPr>
        <w:t xml:space="preserve"> и свободны для размещения элементов </w:t>
      </w:r>
      <w:proofErr w:type="spellStart"/>
      <w:r>
        <w:rPr>
          <w:rStyle w:val="rynqvb"/>
          <w:lang w:val="en-US"/>
        </w:rPr>
        <w:t>Wienn</w:t>
      </w:r>
      <w:proofErr w:type="spellEnd"/>
      <w:r w:rsidRPr="00497F29">
        <w:rPr>
          <w:rStyle w:val="rynqvb"/>
          <w:lang w:val="ru-RU"/>
        </w:rPr>
        <w:t>-фильтров</w:t>
      </w:r>
      <w:r w:rsidRPr="00972B9F">
        <w:rPr>
          <w:rStyle w:val="BodyIndentChar"/>
          <w:rFonts w:eastAsia="Arial Unicode MS"/>
          <w:sz w:val="24"/>
          <w:szCs w:val="24"/>
          <w:lang w:val="ru-RU"/>
        </w:rPr>
        <w:t>.</w:t>
      </w:r>
      <w:r>
        <w:rPr>
          <w:rStyle w:val="BodyIndentChar"/>
          <w:rFonts w:eastAsia="Arial Unicode MS"/>
          <w:sz w:val="24"/>
          <w:szCs w:val="24"/>
          <w:lang w:val="ru-RU"/>
        </w:rPr>
        <w:t xml:space="preserve"> </w:t>
      </w:r>
      <w:r w:rsidRPr="00497F29">
        <w:rPr>
          <w:rStyle w:val="rynqvb"/>
          <w:lang w:val="ru-RU"/>
        </w:rPr>
        <w:t xml:space="preserve">Каналы с </w:t>
      </w:r>
      <w:r>
        <w:rPr>
          <w:rStyle w:val="rynqvb"/>
          <w:lang w:val="en-US"/>
        </w:rPr>
        <w:t>bypass</w:t>
      </w:r>
      <w:r w:rsidRPr="00497F29">
        <w:rPr>
          <w:rStyle w:val="rynqvb"/>
          <w:lang w:val="ru-RU"/>
        </w:rPr>
        <w:t xml:space="preserve"> прозрачны для динамики пучка благодаря нулевой силе Лоренца и вращают спин в направлении, противоположном вращению в арках, реализуя тем самым концепцию «квази-замороженного спина».</w:t>
      </w:r>
      <w:r>
        <w:rPr>
          <w:rStyle w:val="rynqvb"/>
          <w:lang w:val="ru-RU"/>
        </w:rPr>
        <w:t xml:space="preserve"> </w:t>
      </w:r>
    </w:p>
    <w:p w14:paraId="6F03847C" w14:textId="1C6E1E8D" w:rsidR="00FC7B83" w:rsidRDefault="00497F29" w:rsidP="00FC7B83">
      <w:pPr>
        <w:pStyle w:val="JACoWBodyTextIndent"/>
        <w:rPr>
          <w:rStyle w:val="rynqvb"/>
          <w:lang w:val="ru-RU"/>
        </w:rPr>
      </w:pPr>
      <w:r w:rsidRPr="00497F29">
        <w:rPr>
          <w:rStyle w:val="rynqvb"/>
          <w:lang w:val="ru-RU"/>
        </w:rPr>
        <w:t>Без точек</w:t>
      </w:r>
      <w:r>
        <w:rPr>
          <w:rStyle w:val="rynqvb"/>
          <w:lang w:val="ru-RU"/>
        </w:rPr>
        <w:t xml:space="preserve"> </w:t>
      </w:r>
      <w:r w:rsidRPr="00497F29">
        <w:rPr>
          <w:rStyle w:val="rynqvb"/>
          <w:lang w:val="ru-RU"/>
        </w:rPr>
        <w:t>встречи мы имеем два несвязанных кольца с возможностью удвоения скорости сбора статистики.</w:t>
      </w:r>
      <w:r w:rsidRPr="00497F29">
        <w:rPr>
          <w:rStyle w:val="hwtze"/>
          <w:lang w:val="ru-RU"/>
        </w:rPr>
        <w:t xml:space="preserve"> </w:t>
      </w:r>
      <w:r w:rsidRPr="00497F29">
        <w:rPr>
          <w:rStyle w:val="rynqvb"/>
          <w:lang w:val="ru-RU"/>
        </w:rPr>
        <w:t xml:space="preserve">На рисунках 2 и 3 показаны функции </w:t>
      </w:r>
      <w:proofErr w:type="spellStart"/>
      <w:r w:rsidRPr="00497F29">
        <w:rPr>
          <w:rStyle w:val="rynqvb"/>
          <w:lang w:val="ru-RU"/>
        </w:rPr>
        <w:t>Твисса</w:t>
      </w:r>
      <w:proofErr w:type="spellEnd"/>
      <w:r w:rsidRPr="00497F29">
        <w:rPr>
          <w:rStyle w:val="rynqvb"/>
          <w:lang w:val="ru-RU"/>
        </w:rPr>
        <w:t xml:space="preserve"> и динамическая апертура для обеих поперечных плоскостей.</w:t>
      </w:r>
      <w:r w:rsidR="00FC7B83" w:rsidRPr="00742372">
        <w:rPr>
          <w:noProof/>
          <w:sz w:val="24"/>
          <w:szCs w:val="24"/>
        </w:rPr>
        <w:drawing>
          <wp:inline distT="0" distB="0" distL="0" distR="0" wp14:anchorId="6C708C72" wp14:editId="11F08A0C">
            <wp:extent cx="2966085" cy="2364951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236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CD0F" w14:textId="52217B36" w:rsidR="00FC7B83" w:rsidRPr="00FC7B83" w:rsidRDefault="00FC7B83" w:rsidP="00FC7B83">
      <w:pPr>
        <w:pStyle w:val="JACoWBodyTextIndent"/>
        <w:ind w:firstLine="0"/>
        <w:rPr>
          <w:rStyle w:val="rynqvb"/>
          <w:lang w:val="ru-RU"/>
        </w:rPr>
      </w:pPr>
      <w:r w:rsidRPr="00FC7B83">
        <w:rPr>
          <w:rStyle w:val="rynqvb"/>
          <w:lang w:val="ru-RU"/>
        </w:rPr>
        <w:t xml:space="preserve">Рисунок 2: Параметры </w:t>
      </w:r>
      <w:r w:rsidRPr="00FC7B83">
        <w:rPr>
          <w:rStyle w:val="rynqvb"/>
        </w:rPr>
        <w:t>Twiss</w:t>
      </w:r>
      <w:r w:rsidRPr="00FC7B83">
        <w:rPr>
          <w:rStyle w:val="rynqvb"/>
          <w:lang w:val="ru-RU"/>
        </w:rPr>
        <w:t xml:space="preserve"> </w:t>
      </w:r>
      <w:r w:rsidRPr="00FC7B83">
        <w:rPr>
          <w:rStyle w:val="rynqvb"/>
        </w:rPr>
        <w:t>NICA</w:t>
      </w:r>
      <w:r w:rsidRPr="00FC7B83">
        <w:rPr>
          <w:rStyle w:val="rynqvb"/>
          <w:lang w:val="ru-RU"/>
        </w:rPr>
        <w:t xml:space="preserve"> со вставкой байпаса</w:t>
      </w:r>
    </w:p>
    <w:p w14:paraId="6318171A" w14:textId="77777777" w:rsidR="00FC7B83" w:rsidRDefault="00FC7B83" w:rsidP="00FC7B83">
      <w:pPr>
        <w:pStyle w:val="JACoWBodyTextIndent"/>
        <w:rPr>
          <w:rStyle w:val="rynqvb"/>
          <w:lang w:val="ru-RU"/>
        </w:rPr>
      </w:pPr>
    </w:p>
    <w:p w14:paraId="1B4AC3C5" w14:textId="36F8EC71" w:rsidR="00FC7B83" w:rsidRDefault="00FC7B83" w:rsidP="00FC7B83">
      <w:pPr>
        <w:pStyle w:val="JACoWBodyTextIndent"/>
        <w:ind w:firstLine="0"/>
        <w:rPr>
          <w:rStyle w:val="rynqvb"/>
          <w:lang w:val="ru-RU"/>
        </w:rPr>
      </w:pPr>
      <w:r w:rsidRPr="00742372">
        <w:rPr>
          <w:noProof/>
          <w:sz w:val="24"/>
          <w:szCs w:val="24"/>
        </w:rPr>
        <w:drawing>
          <wp:inline distT="0" distB="0" distL="0" distR="0" wp14:anchorId="5B1AC0F1" wp14:editId="4A7FD6E7">
            <wp:extent cx="1390389" cy="986348"/>
            <wp:effectExtent l="0" t="0" r="63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0844" cy="100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F29" w:rsidRPr="00497F29">
        <w:rPr>
          <w:rStyle w:val="rynqvb"/>
          <w:lang w:val="ru-RU"/>
        </w:rPr>
        <w:t xml:space="preserve"> </w:t>
      </w:r>
      <w:r w:rsidRPr="00742372">
        <w:rPr>
          <w:noProof/>
          <w:sz w:val="24"/>
          <w:szCs w:val="24"/>
        </w:rPr>
        <w:drawing>
          <wp:inline distT="0" distB="0" distL="0" distR="0" wp14:anchorId="06938318" wp14:editId="420D515D">
            <wp:extent cx="1403003" cy="974725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032" cy="98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99D0" w14:textId="77777777" w:rsidR="00FC7B83" w:rsidRDefault="00FC7B83" w:rsidP="00353808">
      <w:pPr>
        <w:pStyle w:val="JACoWBodyTextIndent"/>
        <w:ind w:firstLine="0"/>
        <w:rPr>
          <w:rStyle w:val="rynqvb"/>
          <w:lang w:val="ru-RU"/>
        </w:rPr>
      </w:pPr>
      <w:r w:rsidRPr="00353808">
        <w:rPr>
          <w:rStyle w:val="rynqvb"/>
          <w:lang w:val="ru-RU"/>
        </w:rPr>
        <w:t>Рисунок 3: Динамическая апертура для NICA со вставкой байпаса в горизонтальной и вертикальной плоскостях.</w:t>
      </w:r>
    </w:p>
    <w:p w14:paraId="2EAAE8B3" w14:textId="77777777" w:rsidR="00353808" w:rsidRPr="00353808" w:rsidRDefault="00353808" w:rsidP="00353808">
      <w:pPr>
        <w:pStyle w:val="JACoWBodyTextIndent"/>
        <w:ind w:firstLine="0"/>
        <w:rPr>
          <w:rStyle w:val="rynqvb"/>
          <w:lang w:val="ru-RU"/>
        </w:rPr>
      </w:pPr>
    </w:p>
    <w:p w14:paraId="22E653A4" w14:textId="77777777" w:rsidR="00353808" w:rsidRDefault="00497F29" w:rsidP="00FC7B83">
      <w:pPr>
        <w:pStyle w:val="JACoWBodyTextIndent"/>
        <w:ind w:firstLine="0"/>
        <w:rPr>
          <w:rStyle w:val="rynqvb"/>
          <w:lang w:val="ru-RU"/>
        </w:rPr>
      </w:pPr>
      <w:r w:rsidRPr="00497F29">
        <w:rPr>
          <w:rStyle w:val="rynqvb"/>
          <w:lang w:val="ru-RU"/>
        </w:rPr>
        <w:t>Как видно, линейная часть динамической апертуры ~2000 мм мрад существенно превышает необходимое значение в обеих плоскостях.</w:t>
      </w:r>
      <w:r w:rsidRPr="00497F29">
        <w:rPr>
          <w:rStyle w:val="hwtze"/>
          <w:lang w:val="ru-RU"/>
        </w:rPr>
        <w:t xml:space="preserve"> </w:t>
      </w:r>
      <w:r w:rsidRPr="00497F29">
        <w:rPr>
          <w:rStyle w:val="rynqvb"/>
          <w:lang w:val="ru-RU"/>
        </w:rPr>
        <w:t xml:space="preserve">Учитывая предельные значения электрического поля ~100кВ/см и используя полученные выражения для параметров </w:t>
      </w:r>
      <w:proofErr w:type="spellStart"/>
      <w:r>
        <w:rPr>
          <w:rStyle w:val="rynqvb"/>
          <w:lang w:val="en-US"/>
        </w:rPr>
        <w:t>Wienn</w:t>
      </w:r>
      <w:proofErr w:type="spellEnd"/>
      <w:r w:rsidRPr="00497F29">
        <w:rPr>
          <w:rStyle w:val="rynqvb"/>
          <w:lang w:val="ru-RU"/>
        </w:rPr>
        <w:t xml:space="preserve">-фильтров, рассчитываем их необходимую чистую </w:t>
      </w:r>
      <w:r w:rsidR="00FC7B83" w:rsidRPr="00FC7B83">
        <w:rPr>
          <w:rStyle w:val="rynqvb"/>
          <w:lang w:val="ru-RU"/>
        </w:rPr>
        <w:t xml:space="preserve">длину на один обходной участок ~25-30 метров, что составляет 30% от общей длины участка </w:t>
      </w:r>
      <w:r w:rsidR="00FC7B83">
        <w:rPr>
          <w:rStyle w:val="rynqvb"/>
          <w:lang w:val="en-US"/>
        </w:rPr>
        <w:t>bypass</w:t>
      </w:r>
      <w:r w:rsidR="00FC7B83" w:rsidRPr="00FC7B83">
        <w:rPr>
          <w:rStyle w:val="rynqvb"/>
          <w:lang w:val="ru-RU"/>
        </w:rPr>
        <w:t>.</w:t>
      </w:r>
      <w:r w:rsidR="00FC7B83" w:rsidRPr="00FC7B83">
        <w:rPr>
          <w:rStyle w:val="hwtze"/>
          <w:lang w:val="ru-RU"/>
        </w:rPr>
        <w:t xml:space="preserve"> </w:t>
      </w:r>
      <w:r w:rsidR="00FC7B83" w:rsidRPr="00FC7B83">
        <w:rPr>
          <w:rStyle w:val="rynqvb"/>
          <w:lang w:val="ru-RU"/>
        </w:rPr>
        <w:t>Результат спин-орбитального моделирования для трех проекций спина</w:t>
      </w:r>
      <w:r w:rsidR="00FC7B83">
        <w:rPr>
          <w:rStyle w:val="rynqvb"/>
          <w:lang w:val="ru-RU"/>
        </w:rPr>
        <w:t xml:space="preserve"> (см. рис.4)</w:t>
      </w:r>
      <w:r w:rsidR="00FC7B83" w:rsidRPr="00FC7B83">
        <w:rPr>
          <w:rStyle w:val="rynqvb"/>
          <w:lang w:val="ru-RU"/>
        </w:rPr>
        <w:t xml:space="preserve"> показывает, что вращение меняет направление относительно импульса в пределах </w:t>
      </w:r>
      <m:oMath>
        <m:sSup>
          <m:sSupPr>
            <m:ctrlPr>
              <w:rPr>
                <w:rStyle w:val="rynqvb"/>
                <w:rFonts w:ascii="Cambria Math" w:hAnsi="Cambria Math"/>
                <w:i/>
                <w:lang w:val="ru-RU"/>
              </w:rPr>
            </m:ctrlPr>
          </m:sSupPr>
          <m:e>
            <m:r>
              <w:rPr>
                <w:rStyle w:val="rynqvb"/>
                <w:rFonts w:ascii="Cambria Math" w:hAnsi="Cambria Math"/>
                <w:lang w:val="ru-RU"/>
              </w:rPr>
              <m:t>±7.5</m:t>
            </m:r>
          </m:e>
          <m:sup>
            <m:r>
              <w:rPr>
                <w:rStyle w:val="rynqvb"/>
                <w:rFonts w:ascii="Cambria Math" w:hAnsi="Cambria Math"/>
                <w:lang w:val="ru-RU"/>
              </w:rPr>
              <m:t>0</m:t>
            </m:r>
          </m:sup>
        </m:sSup>
      </m:oMath>
      <w:r w:rsidR="00FC7B83" w:rsidRPr="00FC7B83">
        <w:rPr>
          <w:rStyle w:val="rynqvb"/>
          <w:lang w:val="ru-RU"/>
        </w:rPr>
        <w:t>.</w:t>
      </w:r>
    </w:p>
    <w:p w14:paraId="7EF5A841" w14:textId="61D77D14" w:rsidR="00FC7B83" w:rsidRDefault="00FC7B83" w:rsidP="00FC7B83">
      <w:pPr>
        <w:pStyle w:val="JACoWBodyTextIndent"/>
        <w:ind w:firstLine="0"/>
        <w:rPr>
          <w:rStyle w:val="rynqvb"/>
          <w:lang w:val="ru-RU"/>
        </w:rPr>
      </w:pPr>
      <w:r w:rsidRPr="004E6425">
        <w:rPr>
          <w:rStyle w:val="rynqvb"/>
          <w:noProof/>
        </w:rPr>
        <w:lastRenderedPageBreak/>
        <w:drawing>
          <wp:inline distT="0" distB="0" distL="0" distR="0" wp14:anchorId="33BF5332" wp14:editId="1FA71A7A">
            <wp:extent cx="2966085" cy="2659288"/>
            <wp:effectExtent l="0" t="0" r="5715" b="8255"/>
            <wp:docPr id="171659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265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0156C" w14:textId="77777777" w:rsidR="00FC7B83" w:rsidRPr="008123CE" w:rsidRDefault="00FC7B83" w:rsidP="00FC7B83">
      <w:pPr>
        <w:autoSpaceDE w:val="0"/>
        <w:autoSpaceDN w:val="0"/>
        <w:adjustRightInd w:val="0"/>
        <w:rPr>
          <w:rFonts w:ascii="TeXGyreTermes-Regular" w:hAnsi="TeXGyreTermes-Regular" w:cs="TeXGyreTermes-Regular"/>
          <w:szCs w:val="28"/>
          <w:lang w:val="ru-RU"/>
          <w14:ligatures w14:val="standardContextual"/>
        </w:rPr>
      </w:pPr>
      <w:r w:rsidRPr="00FC7B83">
        <w:rPr>
          <w:rFonts w:ascii="TeXGyreTermes-Regular" w:hAnsi="TeXGyreTermes-Regular" w:cs="TeXGyreTermes-Regular"/>
          <w:szCs w:val="28"/>
          <w:lang w:val="ru-RU"/>
          <w14:ligatures w14:val="standardContextual"/>
        </w:rPr>
        <w:t xml:space="preserve">Рисунок 4: Спин-орбитальной моделирование на одном участке </w:t>
      </w:r>
      <w:r w:rsidRPr="004E6425">
        <w:rPr>
          <w:rFonts w:asciiTheme="minorHAnsi" w:hAnsiTheme="minorHAnsi" w:cs="TeXGyreTermes-Regular"/>
          <w:szCs w:val="28"/>
          <w:lang w:val="en-US"/>
          <w14:ligatures w14:val="standardContextual"/>
        </w:rPr>
        <w:t>bypass</w:t>
      </w:r>
      <w:r w:rsidRPr="00FC7B83">
        <w:rPr>
          <w:rFonts w:asciiTheme="minorHAnsi" w:hAnsiTheme="minorHAnsi" w:cs="TeXGyreTermes-Regular"/>
          <w:szCs w:val="28"/>
          <w:lang w:val="ru-RU"/>
          <w14:ligatures w14:val="standardContextual"/>
        </w:rPr>
        <w:t>+</w:t>
      </w:r>
      <w:r w:rsidRPr="004E6425">
        <w:rPr>
          <w:rFonts w:asciiTheme="minorHAnsi" w:hAnsiTheme="minorHAnsi" w:cs="TeXGyreTermes-Regular"/>
          <w:szCs w:val="28"/>
          <w:lang w:val="en-US"/>
          <w14:ligatures w14:val="standardContextual"/>
        </w:rPr>
        <w:t>Arc</w:t>
      </w:r>
    </w:p>
    <w:p w14:paraId="4ECAD026" w14:textId="44C56850" w:rsidR="00FC7B83" w:rsidRDefault="00FC7B83" w:rsidP="00353808">
      <w:pPr>
        <w:pStyle w:val="JACoWBodyTextIndent"/>
        <w:rPr>
          <w:rStyle w:val="hwtze"/>
          <w:lang w:val="ru-RU"/>
        </w:rPr>
      </w:pPr>
      <w:r w:rsidRPr="00FC7B83">
        <w:rPr>
          <w:rStyle w:val="hwtze"/>
          <w:lang w:val="ru-RU"/>
        </w:rPr>
        <w:t xml:space="preserve"> </w:t>
      </w:r>
    </w:p>
    <w:p w14:paraId="7A2AA7D8" w14:textId="5AC3464E" w:rsidR="00FC7B83" w:rsidRDefault="00FC7B83" w:rsidP="00353808">
      <w:pPr>
        <w:pStyle w:val="JACoWBodyTextIndent"/>
        <w:rPr>
          <w:rStyle w:val="rynqvb"/>
          <w:lang w:val="ru-RU"/>
        </w:rPr>
      </w:pPr>
      <w:r w:rsidRPr="00FC7B83">
        <w:rPr>
          <w:rStyle w:val="rynqvb"/>
          <w:lang w:val="ru-RU"/>
        </w:rPr>
        <w:t>Несмотря на изменение направления спина, асимметрия поляризации остается постоянной в месте расположения поляриметра</w:t>
      </w:r>
      <w:r>
        <w:rPr>
          <w:rStyle w:val="rynqvb"/>
          <w:lang w:val="ru-RU"/>
        </w:rPr>
        <w:t>.</w:t>
      </w:r>
    </w:p>
    <w:p w14:paraId="665B4DA0" w14:textId="106D1434" w:rsidR="00FC7B83" w:rsidRPr="00FC7B83" w:rsidRDefault="00FC7B83" w:rsidP="00353808">
      <w:pPr>
        <w:pStyle w:val="JACoWSectionHeading"/>
        <w:rPr>
          <w:noProof/>
          <w:lang w:val="ru-RU"/>
        </w:rPr>
      </w:pPr>
      <w:bookmarkStart w:id="1" w:name="_Hlk146024883"/>
      <w:r w:rsidRPr="00FC7B83">
        <w:rPr>
          <w:noProof/>
          <w:lang w:val="ru-RU"/>
        </w:rPr>
        <w:t>Поиск аксион</w:t>
      </w:r>
      <w:r>
        <w:rPr>
          <w:noProof/>
          <w:lang w:val="ru-RU"/>
        </w:rPr>
        <w:t>а</w:t>
      </w:r>
      <w:r w:rsidRPr="00FC7B83">
        <w:rPr>
          <w:noProof/>
          <w:lang w:val="ru-RU"/>
        </w:rPr>
        <w:t xml:space="preserve"> на NICA</w:t>
      </w:r>
      <w:bookmarkEnd w:id="1"/>
    </w:p>
    <w:p w14:paraId="3B73BF8D" w14:textId="77777777" w:rsidR="00353808" w:rsidRDefault="00353808" w:rsidP="00353808">
      <w:pPr>
        <w:pStyle w:val="JACoWBodyTextIndent"/>
        <w:rPr>
          <w:rStyle w:val="rynqvb"/>
          <w:lang w:val="ru-RU"/>
        </w:rPr>
      </w:pPr>
      <w:proofErr w:type="spellStart"/>
      <w:r w:rsidRPr="00353808">
        <w:rPr>
          <w:rStyle w:val="rynqvb"/>
          <w:lang w:val="ru-RU"/>
        </w:rPr>
        <w:t>Аксионы</w:t>
      </w:r>
      <w:proofErr w:type="spellEnd"/>
      <w:r w:rsidRPr="00353808">
        <w:rPr>
          <w:rStyle w:val="rynqvb"/>
          <w:lang w:val="ru-RU"/>
        </w:rPr>
        <w:t xml:space="preserve"> </w:t>
      </w:r>
      <w:proofErr w:type="spellStart"/>
      <w:r w:rsidRPr="00353808">
        <w:rPr>
          <w:rStyle w:val="rynqvb"/>
          <w:lang w:val="ru-RU"/>
        </w:rPr>
        <w:t>Печчеи</w:t>
      </w:r>
      <w:proofErr w:type="spellEnd"/>
      <w:r w:rsidRPr="00353808">
        <w:rPr>
          <w:rStyle w:val="rynqvb"/>
          <w:lang w:val="ru-RU"/>
        </w:rPr>
        <w:t xml:space="preserve">-Куинна, предложенные в качестве решения </w:t>
      </w:r>
      <w:r>
        <w:rPr>
          <w:rStyle w:val="rynqvb"/>
        </w:rPr>
        <w:t>CP</w:t>
      </w:r>
      <w:r w:rsidRPr="00353808">
        <w:rPr>
          <w:rStyle w:val="rynqvb"/>
          <w:lang w:val="ru-RU"/>
        </w:rPr>
        <w:t>-проблемы, рассматриваются как один из наиболее вероятных кандидатов на роль темной материи.</w:t>
      </w:r>
      <w:r w:rsidRPr="00353808">
        <w:rPr>
          <w:rStyle w:val="hwtze"/>
          <w:lang w:val="ru-RU"/>
        </w:rPr>
        <w:t xml:space="preserve"> </w:t>
      </w:r>
      <w:r w:rsidRPr="00353808">
        <w:rPr>
          <w:rStyle w:val="rynqvb"/>
          <w:lang w:val="ru-RU"/>
        </w:rPr>
        <w:t xml:space="preserve">Спин частиц связывается с осциллирующим </w:t>
      </w:r>
      <w:proofErr w:type="spellStart"/>
      <w:r w:rsidRPr="00353808">
        <w:rPr>
          <w:rStyle w:val="rynqvb"/>
          <w:lang w:val="ru-RU"/>
        </w:rPr>
        <w:t>псевдомагнитным</w:t>
      </w:r>
      <w:proofErr w:type="spellEnd"/>
      <w:r w:rsidRPr="00353808">
        <w:rPr>
          <w:rStyle w:val="rynqvb"/>
          <w:lang w:val="ru-RU"/>
        </w:rPr>
        <w:t xml:space="preserve"> полем, вызванным их движением в темном гало нашей галактики посредством производного взаимодействия Вайнберга.</w:t>
      </w:r>
      <w:r w:rsidRPr="00353808">
        <w:rPr>
          <w:rStyle w:val="hwtze"/>
          <w:lang w:val="ru-RU"/>
        </w:rPr>
        <w:t xml:space="preserve"> </w:t>
      </w:r>
      <w:r w:rsidRPr="00353808">
        <w:rPr>
          <w:rStyle w:val="rynqvb"/>
          <w:lang w:val="ru-RU"/>
        </w:rPr>
        <w:t xml:space="preserve">При скорости частиц накопителя, близкой к скорости света, </w:t>
      </w:r>
      <w:proofErr w:type="spellStart"/>
      <w:r w:rsidRPr="00353808">
        <w:rPr>
          <w:rStyle w:val="rynqvb"/>
          <w:lang w:val="ru-RU"/>
        </w:rPr>
        <w:t>Вайнберговское</w:t>
      </w:r>
      <w:proofErr w:type="spellEnd"/>
      <w:r w:rsidRPr="00353808">
        <w:rPr>
          <w:rStyle w:val="rynqvb"/>
          <w:lang w:val="ru-RU"/>
        </w:rPr>
        <w:t xml:space="preserve"> взаимодействие становится доминирующим источником </w:t>
      </w:r>
      <w:proofErr w:type="spellStart"/>
      <w:r w:rsidRPr="00353808">
        <w:rPr>
          <w:rStyle w:val="rynqvb"/>
          <w:lang w:val="ru-RU"/>
        </w:rPr>
        <w:t>аксионного</w:t>
      </w:r>
      <w:proofErr w:type="spellEnd"/>
      <w:r w:rsidRPr="00353808">
        <w:rPr>
          <w:rStyle w:val="rynqvb"/>
          <w:lang w:val="ru-RU"/>
        </w:rPr>
        <w:t xml:space="preserve"> сигнала и значительно повышает эффективность использования спина частицы в качестве </w:t>
      </w:r>
      <w:proofErr w:type="spellStart"/>
      <w:r w:rsidRPr="00353808">
        <w:rPr>
          <w:rStyle w:val="rynqvb"/>
          <w:lang w:val="ru-RU"/>
        </w:rPr>
        <w:t>аксионной</w:t>
      </w:r>
      <w:proofErr w:type="spellEnd"/>
      <w:r w:rsidRPr="00353808">
        <w:rPr>
          <w:rStyle w:val="rynqvb"/>
          <w:lang w:val="ru-RU"/>
        </w:rPr>
        <w:t xml:space="preserve"> антенны, подобной </w:t>
      </w:r>
      <w:r w:rsidRPr="000D4C82">
        <w:rPr>
          <w:sz w:val="24"/>
          <w:szCs w:val="24"/>
          <w:lang w:val="en-US"/>
        </w:rPr>
        <w:t>NMR</w:t>
      </w:r>
      <w:r w:rsidRPr="00353808">
        <w:rPr>
          <w:rStyle w:val="rynqvb"/>
          <w:lang w:val="ru-RU"/>
        </w:rPr>
        <w:t>.</w:t>
      </w:r>
    </w:p>
    <w:p w14:paraId="5FEE34DA" w14:textId="24AA5E51" w:rsidR="00353808" w:rsidRPr="008F6A76" w:rsidRDefault="00353808" w:rsidP="00353808">
      <w:pPr>
        <w:pStyle w:val="JACoWBodyTextIndent"/>
        <w:rPr>
          <w:lang w:val="ru-RU"/>
        </w:rPr>
      </w:pPr>
      <w:r w:rsidRPr="00353808">
        <w:rPr>
          <w:rStyle w:val="rynqvb"/>
          <w:lang w:val="ru-RU"/>
        </w:rPr>
        <w:t xml:space="preserve">В современных поисках резонансного вращения спина галактических </w:t>
      </w:r>
      <w:proofErr w:type="spellStart"/>
      <w:r w:rsidRPr="00353808">
        <w:rPr>
          <w:rStyle w:val="rynqvb"/>
          <w:lang w:val="ru-RU"/>
        </w:rPr>
        <w:t>аксионов</w:t>
      </w:r>
      <w:proofErr w:type="spellEnd"/>
      <w:r w:rsidRPr="00353808">
        <w:rPr>
          <w:rStyle w:val="rynqvb"/>
          <w:lang w:val="ru-RU"/>
        </w:rPr>
        <w:t xml:space="preserve"> в накопительных кольцах используется методика, разработанная в коллаборации </w:t>
      </w:r>
      <w:r>
        <w:rPr>
          <w:rStyle w:val="rynqvb"/>
        </w:rPr>
        <w:t>JEDI</w:t>
      </w:r>
      <w:r w:rsidRPr="00353808">
        <w:rPr>
          <w:rStyle w:val="rynqvb"/>
          <w:lang w:val="ru-RU"/>
        </w:rPr>
        <w:t xml:space="preserve"> (</w:t>
      </w:r>
      <w:r>
        <w:rPr>
          <w:rStyle w:val="rynqvb"/>
        </w:rPr>
        <w:t>Juelich</w:t>
      </w:r>
      <w:r w:rsidRPr="00353808">
        <w:rPr>
          <w:rStyle w:val="rynqvb"/>
          <w:lang w:val="ru-RU"/>
        </w:rPr>
        <w:t xml:space="preserve"> </w:t>
      </w:r>
      <w:r>
        <w:rPr>
          <w:rStyle w:val="rynqvb"/>
        </w:rPr>
        <w:t>Electric</w:t>
      </w:r>
      <w:r w:rsidRPr="00353808">
        <w:rPr>
          <w:rStyle w:val="rynqvb"/>
          <w:lang w:val="ru-RU"/>
        </w:rPr>
        <w:t xml:space="preserve"> </w:t>
      </w:r>
      <w:r>
        <w:rPr>
          <w:rStyle w:val="rynqvb"/>
        </w:rPr>
        <w:t>Dipole</w:t>
      </w:r>
      <w:r w:rsidRPr="00353808">
        <w:rPr>
          <w:rStyle w:val="rynqvb"/>
          <w:lang w:val="ru-RU"/>
        </w:rPr>
        <w:t xml:space="preserve"> </w:t>
      </w:r>
      <w:r>
        <w:rPr>
          <w:rStyle w:val="rynqvb"/>
        </w:rPr>
        <w:t>Investigations</w:t>
      </w:r>
      <w:r w:rsidRPr="00353808">
        <w:rPr>
          <w:rStyle w:val="rynqvb"/>
          <w:lang w:val="ru-RU"/>
        </w:rPr>
        <w:t>), которая заключается в возникновении вертикального отклонения поляризации пучка от исходной плоскостной ориентация [4].</w:t>
      </w:r>
      <w:r w:rsidRPr="00353808">
        <w:rPr>
          <w:rStyle w:val="hwtze"/>
          <w:lang w:val="ru-RU"/>
        </w:rPr>
        <w:t xml:space="preserve"> </w:t>
      </w:r>
      <w:r w:rsidRPr="00353808">
        <w:rPr>
          <w:rStyle w:val="rynqvb"/>
          <w:lang w:val="ru-RU"/>
        </w:rPr>
        <w:t xml:space="preserve">Подробное обсуждение чувствительности спинов в накопителях как </w:t>
      </w:r>
      <w:proofErr w:type="spellStart"/>
      <w:r w:rsidRPr="00353808">
        <w:rPr>
          <w:rStyle w:val="rynqvb"/>
          <w:lang w:val="ru-RU"/>
        </w:rPr>
        <w:t>аксионной</w:t>
      </w:r>
      <w:proofErr w:type="spellEnd"/>
      <w:r w:rsidRPr="00353808">
        <w:rPr>
          <w:rStyle w:val="rynqvb"/>
          <w:lang w:val="ru-RU"/>
        </w:rPr>
        <w:t xml:space="preserve"> антенны, а также ссылки на обширную литературу по </w:t>
      </w:r>
      <w:proofErr w:type="spellStart"/>
      <w:r w:rsidRPr="00353808">
        <w:rPr>
          <w:rStyle w:val="rynqvb"/>
          <w:lang w:val="ru-RU"/>
        </w:rPr>
        <w:t>аксионам</w:t>
      </w:r>
      <w:proofErr w:type="spellEnd"/>
      <w:r w:rsidRPr="00353808">
        <w:rPr>
          <w:rStyle w:val="rynqvb"/>
          <w:lang w:val="ru-RU"/>
        </w:rPr>
        <w:t xml:space="preserve"> можно найти в работах [5, 6, 7].</w:t>
      </w:r>
      <w:r w:rsidRPr="00353808">
        <w:rPr>
          <w:rStyle w:val="hwtze"/>
          <w:lang w:val="ru-RU"/>
        </w:rPr>
        <w:t xml:space="preserve"> </w:t>
      </w:r>
      <w:r w:rsidRPr="00353808">
        <w:rPr>
          <w:rStyle w:val="rynqvb"/>
          <w:lang w:val="ru-RU"/>
        </w:rPr>
        <w:t xml:space="preserve">В случае протонов основным препятствием для подхода </w:t>
      </w:r>
      <w:r>
        <w:rPr>
          <w:rStyle w:val="rynqvb"/>
        </w:rPr>
        <w:t>JEDI</w:t>
      </w:r>
      <w:r w:rsidRPr="00353808">
        <w:rPr>
          <w:rStyle w:val="rynqvb"/>
          <w:lang w:val="ru-RU"/>
        </w:rPr>
        <w:t xml:space="preserve"> является малое время спиновой когерентности.</w:t>
      </w:r>
      <w:r w:rsidRPr="00353808">
        <w:rPr>
          <w:rStyle w:val="hwtze"/>
          <w:lang w:val="ru-RU"/>
        </w:rPr>
        <w:t xml:space="preserve"> </w:t>
      </w:r>
      <w:r w:rsidRPr="00353808">
        <w:rPr>
          <w:rStyle w:val="rynqvb"/>
          <w:lang w:val="ru-RU"/>
        </w:rPr>
        <w:t xml:space="preserve">На основе нашей аналитической трактовки влияния времени спиновой когерентности на частотный поиск </w:t>
      </w:r>
      <w:proofErr w:type="spellStart"/>
      <w:r w:rsidRPr="00353808">
        <w:rPr>
          <w:rStyle w:val="rynqvb"/>
          <w:lang w:val="ru-RU"/>
        </w:rPr>
        <w:t>аксионного</w:t>
      </w:r>
      <w:proofErr w:type="spellEnd"/>
      <w:r w:rsidRPr="00353808">
        <w:rPr>
          <w:rStyle w:val="rynqvb"/>
          <w:lang w:val="ru-RU"/>
        </w:rPr>
        <w:t xml:space="preserve"> сигнала [7] мы предлагаем альтернативную схему, в которой первоначально вертикальный спин поворачивается в горизонтальную плоскость.</w:t>
      </w:r>
      <w:r w:rsidRPr="00353808">
        <w:rPr>
          <w:rStyle w:val="hwtze"/>
          <w:lang w:val="ru-RU"/>
        </w:rPr>
        <w:t xml:space="preserve"> </w:t>
      </w:r>
      <w:r w:rsidRPr="00353808">
        <w:rPr>
          <w:rStyle w:val="rynqvb"/>
          <w:lang w:val="ru-RU"/>
        </w:rPr>
        <w:t xml:space="preserve">Эта схема свободна от неоднозначности фазы </w:t>
      </w:r>
      <w:proofErr w:type="spellStart"/>
      <w:r w:rsidRPr="00353808">
        <w:rPr>
          <w:rStyle w:val="rynqvb"/>
          <w:lang w:val="ru-RU"/>
        </w:rPr>
        <w:t>аксионного</w:t>
      </w:r>
      <w:proofErr w:type="spellEnd"/>
      <w:r w:rsidRPr="00353808">
        <w:rPr>
          <w:rStyle w:val="rynqvb"/>
          <w:lang w:val="ru-RU"/>
        </w:rPr>
        <w:t xml:space="preserve"> поля, не требует радиочастотных спиновых флипперов и может быть </w:t>
      </w:r>
      <w:r w:rsidRPr="00353808">
        <w:rPr>
          <w:rStyle w:val="rynqvb"/>
          <w:lang w:val="ru-RU"/>
        </w:rPr>
        <w:t xml:space="preserve">легко реализована как с дейтронами, так и с протонами, накапливаемых в кольцах </w:t>
      </w:r>
      <w:proofErr w:type="spellStart"/>
      <w:r w:rsidRPr="00353808">
        <w:rPr>
          <w:rStyle w:val="rynqvb"/>
          <w:lang w:val="ru-RU"/>
        </w:rPr>
        <w:t>Нуклотроне</w:t>
      </w:r>
      <w:proofErr w:type="spellEnd"/>
      <w:r w:rsidRPr="00353808">
        <w:rPr>
          <w:rStyle w:val="rynqvb"/>
          <w:lang w:val="ru-RU"/>
        </w:rPr>
        <w:t xml:space="preserve">, </w:t>
      </w:r>
      <w:r>
        <w:rPr>
          <w:rStyle w:val="rynqvb"/>
        </w:rPr>
        <w:t>NICA</w:t>
      </w:r>
      <w:r w:rsidRPr="00353808">
        <w:rPr>
          <w:rStyle w:val="rynqvb"/>
          <w:lang w:val="ru-RU"/>
        </w:rPr>
        <w:t xml:space="preserve"> и </w:t>
      </w:r>
      <w:r>
        <w:rPr>
          <w:rStyle w:val="rynqvb"/>
        </w:rPr>
        <w:t>PTR</w:t>
      </w:r>
      <w:r w:rsidRPr="00353808">
        <w:rPr>
          <w:rStyle w:val="rynqvb"/>
          <w:lang w:val="ru-RU"/>
        </w:rPr>
        <w:t xml:space="preserve"> (</w:t>
      </w:r>
      <w:proofErr w:type="spellStart"/>
      <w:r>
        <w:rPr>
          <w:rStyle w:val="rynqvb"/>
        </w:rPr>
        <w:t>ProtoType</w:t>
      </w:r>
      <w:proofErr w:type="spellEnd"/>
      <w:r w:rsidRPr="00353808">
        <w:rPr>
          <w:rStyle w:val="rynqvb"/>
          <w:lang w:val="ru-RU"/>
        </w:rPr>
        <w:t xml:space="preserve"> </w:t>
      </w:r>
      <w:r>
        <w:rPr>
          <w:rStyle w:val="rynqvb"/>
        </w:rPr>
        <w:t>Ring</w:t>
      </w:r>
      <w:r w:rsidRPr="00353808">
        <w:rPr>
          <w:rStyle w:val="rynqvb"/>
          <w:lang w:val="ru-RU"/>
        </w:rPr>
        <w:t xml:space="preserve">) [8], в качестве </w:t>
      </w:r>
      <w:proofErr w:type="spellStart"/>
      <w:r w:rsidRPr="00353808">
        <w:rPr>
          <w:rStyle w:val="rynqvb"/>
          <w:lang w:val="ru-RU"/>
        </w:rPr>
        <w:t>аксионной</w:t>
      </w:r>
      <w:proofErr w:type="spellEnd"/>
      <w:r w:rsidRPr="00353808">
        <w:rPr>
          <w:rStyle w:val="rynqvb"/>
          <w:lang w:val="ru-RU"/>
        </w:rPr>
        <w:t xml:space="preserve"> антенны.</w:t>
      </w:r>
      <w:r w:rsidRPr="00353808">
        <w:rPr>
          <w:rStyle w:val="hwtze"/>
          <w:lang w:val="ru-RU"/>
        </w:rPr>
        <w:t xml:space="preserve"> </w:t>
      </w:r>
      <w:r w:rsidRPr="00353808">
        <w:rPr>
          <w:rStyle w:val="rynqvb"/>
          <w:lang w:val="ru-RU"/>
        </w:rPr>
        <w:t xml:space="preserve">Особый интерес представляет структура </w:t>
      </w:r>
      <w:r>
        <w:rPr>
          <w:rStyle w:val="rynqvb"/>
        </w:rPr>
        <w:t>QFS</w:t>
      </w:r>
      <w:r w:rsidRPr="00353808">
        <w:rPr>
          <w:rStyle w:val="rynqvb"/>
          <w:lang w:val="ru-RU"/>
        </w:rPr>
        <w:t xml:space="preserve"> с </w:t>
      </w:r>
      <w:r>
        <w:rPr>
          <w:rStyle w:val="rynqvb"/>
          <w:lang w:val="en-US"/>
        </w:rPr>
        <w:t>bypass</w:t>
      </w:r>
      <w:r w:rsidRPr="00353808">
        <w:rPr>
          <w:rStyle w:val="rynqvb"/>
          <w:lang w:val="ru-RU"/>
        </w:rPr>
        <w:t xml:space="preserve"> на </w:t>
      </w:r>
      <w:r>
        <w:rPr>
          <w:rStyle w:val="rynqvb"/>
        </w:rPr>
        <w:t>NICA</w:t>
      </w:r>
      <w:r w:rsidRPr="00353808">
        <w:rPr>
          <w:rStyle w:val="rynqvb"/>
          <w:lang w:val="ru-RU"/>
        </w:rPr>
        <w:t xml:space="preserve"> и структура </w:t>
      </w:r>
      <w:r>
        <w:rPr>
          <w:rStyle w:val="rynqvb"/>
        </w:rPr>
        <w:t>FS</w:t>
      </w:r>
      <w:r w:rsidRPr="00353808">
        <w:rPr>
          <w:rStyle w:val="rynqvb"/>
          <w:lang w:val="ru-RU"/>
        </w:rPr>
        <w:t xml:space="preserve"> на </w:t>
      </w:r>
      <w:r>
        <w:rPr>
          <w:rStyle w:val="rynqvb"/>
        </w:rPr>
        <w:t>PTR</w:t>
      </w:r>
      <w:r w:rsidRPr="00353808">
        <w:rPr>
          <w:rStyle w:val="rynqvb"/>
          <w:lang w:val="ru-RU"/>
        </w:rPr>
        <w:t>.</w:t>
      </w:r>
      <w:r w:rsidRPr="00353808">
        <w:rPr>
          <w:rStyle w:val="hwtze"/>
          <w:lang w:val="ru-RU"/>
        </w:rPr>
        <w:t xml:space="preserve"> </w:t>
      </w:r>
      <w:r w:rsidRPr="00353808">
        <w:rPr>
          <w:rStyle w:val="rynqvb"/>
          <w:lang w:val="ru-RU"/>
        </w:rPr>
        <w:t xml:space="preserve">В частности, синхронно изменяя электрическое и магнитное поля для сохранения энергии пучка, можно изменять частоту вращения спина, реализуя уникальную широкополосную </w:t>
      </w:r>
      <w:proofErr w:type="spellStart"/>
      <w:r w:rsidRPr="00353808">
        <w:rPr>
          <w:rStyle w:val="rynqvb"/>
          <w:lang w:val="ru-RU"/>
        </w:rPr>
        <w:t>аксионную</w:t>
      </w:r>
      <w:proofErr w:type="spellEnd"/>
      <w:r w:rsidRPr="00353808">
        <w:rPr>
          <w:rStyle w:val="rynqvb"/>
          <w:lang w:val="ru-RU"/>
        </w:rPr>
        <w:t xml:space="preserve"> антенну, чувствительную ко всему диапазону частот колебаний </w:t>
      </w:r>
      <w:proofErr w:type="spellStart"/>
      <w:r w:rsidRPr="00353808">
        <w:rPr>
          <w:rStyle w:val="rynqvb"/>
          <w:lang w:val="ru-RU"/>
        </w:rPr>
        <w:t>аксионного</w:t>
      </w:r>
      <w:proofErr w:type="spellEnd"/>
      <w:r w:rsidRPr="00353808">
        <w:rPr>
          <w:rStyle w:val="rynqvb"/>
          <w:lang w:val="ru-RU"/>
        </w:rPr>
        <w:t xml:space="preserve"> поля ниже 0,5 МГц.</w:t>
      </w:r>
    </w:p>
    <w:p w14:paraId="4A0CDD25" w14:textId="78976A28" w:rsidR="00453ACC" w:rsidRPr="008F6A76" w:rsidRDefault="00353808" w:rsidP="00453ACC">
      <w:pPr>
        <w:pStyle w:val="JACoWSectionHeading"/>
        <w:rPr>
          <w:noProof/>
          <w:lang w:val="ru-RU"/>
        </w:rPr>
      </w:pPr>
      <w:r>
        <w:rPr>
          <w:noProof/>
          <w:lang w:val="ru-RU"/>
        </w:rPr>
        <w:t>ЗАКЛЮЧЕНИЕ</w:t>
      </w:r>
    </w:p>
    <w:p w14:paraId="5515E350" w14:textId="36F11BC6" w:rsidR="00353808" w:rsidRPr="008F6A76" w:rsidRDefault="00353808" w:rsidP="00353808">
      <w:pPr>
        <w:pStyle w:val="JACoWBodyTextIndent"/>
        <w:rPr>
          <w:noProof/>
          <w:lang w:val="ru-RU"/>
        </w:rPr>
      </w:pPr>
      <w:r w:rsidRPr="00353808">
        <w:rPr>
          <w:rStyle w:val="rynqvb"/>
          <w:lang w:val="ru-RU"/>
        </w:rPr>
        <w:t xml:space="preserve">В статье анализируется реализация структуры «квази-замороженного спина» на ускорителе </w:t>
      </w:r>
      <w:r>
        <w:rPr>
          <w:rStyle w:val="rynqvb"/>
        </w:rPr>
        <w:t>NI</w:t>
      </w:r>
      <w:r w:rsidRPr="00353808">
        <w:rPr>
          <w:rStyle w:val="rynqvb"/>
          <w:lang w:val="ru-RU"/>
        </w:rPr>
        <w:t>С</w:t>
      </w:r>
      <w:r>
        <w:rPr>
          <w:rStyle w:val="rynqvb"/>
        </w:rPr>
        <w:t>A</w:t>
      </w:r>
      <w:r w:rsidRPr="00353808">
        <w:rPr>
          <w:rStyle w:val="rynqvb"/>
          <w:lang w:val="ru-RU"/>
        </w:rPr>
        <w:t>.</w:t>
      </w:r>
      <w:r w:rsidRPr="00353808">
        <w:rPr>
          <w:rStyle w:val="hwtze"/>
          <w:lang w:val="ru-RU"/>
        </w:rPr>
        <w:t xml:space="preserve"> </w:t>
      </w:r>
      <w:r w:rsidRPr="00353808">
        <w:rPr>
          <w:rStyle w:val="rynqvb"/>
          <w:lang w:val="ru-RU"/>
        </w:rPr>
        <w:t xml:space="preserve">Вставка байпаса обеспечивает в </w:t>
      </w:r>
      <w:r>
        <w:rPr>
          <w:rStyle w:val="rynqvb"/>
        </w:rPr>
        <w:t>NICA</w:t>
      </w:r>
      <w:r w:rsidRPr="00353808">
        <w:rPr>
          <w:rStyle w:val="rynqvb"/>
          <w:lang w:val="ru-RU"/>
        </w:rPr>
        <w:t xml:space="preserve"> универсальность и возможность поиска электрического дипольного момента и </w:t>
      </w:r>
      <w:proofErr w:type="spellStart"/>
      <w:r w:rsidRPr="00353808">
        <w:rPr>
          <w:rStyle w:val="rynqvb"/>
          <w:lang w:val="ru-RU"/>
        </w:rPr>
        <w:t>аксионов</w:t>
      </w:r>
      <w:proofErr w:type="spellEnd"/>
      <w:r w:rsidRPr="00353808">
        <w:rPr>
          <w:rStyle w:val="rynqvb"/>
          <w:lang w:val="ru-RU"/>
        </w:rPr>
        <w:t>.</w:t>
      </w:r>
    </w:p>
    <w:p w14:paraId="7ACC8F88" w14:textId="4DD0B02D" w:rsidR="00ED016D" w:rsidRPr="00353808" w:rsidRDefault="00353808" w:rsidP="00ED016D">
      <w:pPr>
        <w:pStyle w:val="JACoWSectionHeading"/>
        <w:rPr>
          <w:lang w:val="ru-RU"/>
        </w:rPr>
      </w:pPr>
      <w:r>
        <w:rPr>
          <w:lang w:val="ru-RU"/>
        </w:rPr>
        <w:t>БЛАГОДАРНОСТЬ</w:t>
      </w:r>
    </w:p>
    <w:p w14:paraId="645BC74C" w14:textId="79237937" w:rsidR="00353808" w:rsidRPr="00353808" w:rsidRDefault="00353808" w:rsidP="00353808">
      <w:pPr>
        <w:pStyle w:val="JACoWBodyTextIndent"/>
        <w:rPr>
          <w:lang w:val="ru-RU"/>
        </w:rPr>
      </w:pPr>
      <w:r w:rsidRPr="00353808">
        <w:rPr>
          <w:rStyle w:val="shorttext"/>
          <w:lang w:val="ru-RU"/>
        </w:rPr>
        <w:t>Мы благодарны за поддержку данного исследования в виде гранта Российского научного фонда 22-42-04419.</w:t>
      </w:r>
    </w:p>
    <w:p w14:paraId="2E01CF9E" w14:textId="77777777" w:rsidR="00453ACC" w:rsidRPr="005940A3" w:rsidRDefault="00453ACC" w:rsidP="00453ACC">
      <w:pPr>
        <w:pStyle w:val="JACoWSectionHeading"/>
        <w:rPr>
          <w:noProof/>
          <w:lang w:val="en-US"/>
        </w:rPr>
      </w:pPr>
      <w:r w:rsidRPr="005940A3">
        <w:rPr>
          <w:noProof/>
          <w:lang w:val="en-US"/>
        </w:rPr>
        <w:t>References</w:t>
      </w:r>
    </w:p>
    <w:p w14:paraId="219196A0" w14:textId="48951578" w:rsidR="002D0FFA" w:rsidRPr="0081443C" w:rsidRDefault="00B56CA5" w:rsidP="000A0BD2">
      <w:pPr>
        <w:pStyle w:val="JACoWReferencewhen9Refs"/>
        <w:rPr>
          <w:rFonts w:ascii="Liberation Mono" w:hAnsi="Liberation Mono" w:cs="Courier New"/>
          <w:sz w:val="16"/>
          <w:szCs w:val="16"/>
        </w:rPr>
      </w:pPr>
      <w:r w:rsidRPr="000A0BD2">
        <w:t>[1]</w:t>
      </w:r>
      <w:r w:rsidRPr="000A0BD2">
        <w:tab/>
      </w:r>
      <w:r w:rsidR="002755BC" w:rsidRPr="000A0BD2">
        <w:t xml:space="preserve">E. </w:t>
      </w:r>
      <w:proofErr w:type="spellStart"/>
      <w:r w:rsidR="002755BC" w:rsidRPr="000A0BD2">
        <w:t>Syresin</w:t>
      </w:r>
      <w:proofErr w:type="spellEnd"/>
      <w:r w:rsidR="002755BC" w:rsidRPr="000A0BD2">
        <w:t xml:space="preserve"> et al., “Status of Accelerator Complex NICA”, in </w:t>
      </w:r>
      <w:r w:rsidR="002755BC" w:rsidRPr="000A0BD2">
        <w:rPr>
          <w:i/>
          <w:iCs/>
        </w:rPr>
        <w:t>Proc. 26th Russian Particle Accelerator Conf. (RuPAC'18)</w:t>
      </w:r>
      <w:r w:rsidR="002755BC" w:rsidRPr="000A0BD2">
        <w:t xml:space="preserve">, </w:t>
      </w:r>
      <w:proofErr w:type="spellStart"/>
      <w:r w:rsidR="002755BC" w:rsidRPr="000A0BD2">
        <w:t>Protvino</w:t>
      </w:r>
      <w:proofErr w:type="spellEnd"/>
      <w:r w:rsidR="002755BC" w:rsidRPr="000A0BD2">
        <w:t>, Russia, Oct. 2018, pp. 12-16.</w:t>
      </w:r>
      <w:r w:rsidR="00140186" w:rsidRPr="000A0BD2">
        <w:tab/>
      </w:r>
      <w:r w:rsidR="0081443C" w:rsidRPr="00C411C0">
        <w:rPr>
          <w:rStyle w:val="JACoWReferenceurldoiChar"/>
          <w:szCs w:val="16"/>
        </w:rPr>
        <w:t xml:space="preserve"> </w:t>
      </w:r>
      <w:r w:rsidR="0081443C">
        <w:rPr>
          <w:rStyle w:val="JACoWReferenceurldoiChar"/>
          <w:szCs w:val="16"/>
        </w:rPr>
        <w:t xml:space="preserve">                 </w:t>
      </w:r>
      <w:r w:rsidR="0081443C" w:rsidRPr="00C411C0">
        <w:rPr>
          <w:rStyle w:val="JACoWReferenceurldoiChar"/>
          <w:szCs w:val="16"/>
        </w:rPr>
        <w:t>doi:10.18429/JACoW-RUPAC2018</w:t>
      </w:r>
      <w:r w:rsidR="0081443C">
        <w:rPr>
          <w:rStyle w:val="JACoWReferenceurldoiChar"/>
          <w:szCs w:val="16"/>
        </w:rPr>
        <w:t>-MOXMH03</w:t>
      </w:r>
      <w:r w:rsidR="00C411C0" w:rsidRPr="00C411C0">
        <w:t xml:space="preserve"> </w:t>
      </w:r>
    </w:p>
    <w:p w14:paraId="1686A4A9" w14:textId="3BA0BEC5" w:rsidR="00453ACC" w:rsidRPr="00847F9F" w:rsidRDefault="000B62E8" w:rsidP="00847F9F">
      <w:pPr>
        <w:pStyle w:val="JACoWReferencewhen9Refs"/>
        <w:rPr>
          <w:rStyle w:val="JACoWReferenceurldoiChar"/>
          <w:rFonts w:ascii="Times New Roman" w:hAnsi="Times New Roman" w:cs="Times New Roman"/>
          <w:sz w:val="18"/>
          <w:szCs w:val="24"/>
        </w:rPr>
      </w:pPr>
      <w:r w:rsidRPr="001E45A7">
        <w:t>[2]</w:t>
      </w:r>
      <w:r w:rsidRPr="001E45A7">
        <w:tab/>
      </w:r>
      <w:r w:rsidR="00453ACC" w:rsidRPr="001E45A7">
        <w:t>F</w:t>
      </w:r>
      <w:r w:rsidR="00DF2609" w:rsidRPr="001E45A7">
        <w:t xml:space="preserve">. </w:t>
      </w:r>
      <w:r w:rsidR="00453ACC" w:rsidRPr="001E45A7">
        <w:t>J</w:t>
      </w:r>
      <w:r w:rsidR="00DF2609" w:rsidRPr="001E45A7">
        <w:t>.</w:t>
      </w:r>
      <w:r w:rsidR="00453ACC" w:rsidRPr="001E45A7">
        <w:t xml:space="preserve"> M. Farley</w:t>
      </w:r>
      <w:r w:rsidRPr="001E45A7">
        <w:t xml:space="preserve"> et al.,</w:t>
      </w:r>
      <w:r w:rsidR="00453ACC" w:rsidRPr="001E45A7">
        <w:t xml:space="preserve"> </w:t>
      </w:r>
      <w:r w:rsidRPr="001E45A7">
        <w:t>“New Method of Measuring Electric</w:t>
      </w:r>
      <w:r w:rsidR="00847F9F" w:rsidRPr="001E45A7">
        <w:t xml:space="preserve"> </w:t>
      </w:r>
      <w:r w:rsidRPr="001E45A7">
        <w:t>Dipole Moments in Storage Rings”</w:t>
      </w:r>
      <w:r w:rsidR="00B172FC" w:rsidRPr="001E45A7">
        <w:t xml:space="preserve">, </w:t>
      </w:r>
      <w:r w:rsidR="00B172FC" w:rsidRPr="001E45A7">
        <w:rPr>
          <w:i/>
          <w:iCs/>
        </w:rPr>
        <w:t>Phys. Rev. Lett.</w:t>
      </w:r>
      <w:r w:rsidR="00F92436" w:rsidRPr="001E45A7">
        <w:t>,</w:t>
      </w:r>
      <w:r w:rsidR="00B172FC" w:rsidRPr="001E45A7">
        <w:t xml:space="preserve"> vol. </w:t>
      </w:r>
      <w:r w:rsidR="00F92436" w:rsidRPr="001E45A7">
        <w:t>93</w:t>
      </w:r>
      <w:r w:rsidR="00B172FC" w:rsidRPr="001E45A7">
        <w:t>,</w:t>
      </w:r>
      <w:r w:rsidR="00F92436" w:rsidRPr="001E45A7">
        <w:t xml:space="preserve"> p. 052001, Jul. 2004</w:t>
      </w:r>
      <w:r w:rsidR="00453ACC" w:rsidRPr="001E45A7">
        <w:t>.</w:t>
      </w:r>
      <w:r w:rsidR="00140186" w:rsidRPr="001E45A7">
        <w:tab/>
      </w:r>
      <w:r w:rsidR="00140186" w:rsidRPr="00847F9F">
        <w:tab/>
      </w:r>
      <w:r w:rsidR="00140186">
        <w:tab/>
      </w:r>
      <w:r w:rsidR="00140186">
        <w:tab/>
      </w:r>
      <w:r w:rsidR="00140186">
        <w:tab/>
      </w:r>
      <w:r w:rsidR="00140186">
        <w:tab/>
      </w:r>
      <w:r w:rsidR="00140186">
        <w:tab/>
      </w:r>
      <w:r w:rsidR="00A84164">
        <w:t xml:space="preserve"> </w:t>
      </w:r>
      <w:r w:rsidR="00A84164" w:rsidRPr="00A84164">
        <w:rPr>
          <w:rStyle w:val="JACoWReferenceurldoiChar"/>
          <w:szCs w:val="16"/>
        </w:rPr>
        <w:t>doi:10.1103/PhysRevLett.93.052001</w:t>
      </w:r>
    </w:p>
    <w:p w14:paraId="143901D1" w14:textId="1F098880" w:rsidR="005817FE" w:rsidRPr="00712FBA" w:rsidRDefault="005E4BB6" w:rsidP="00712FBA">
      <w:pPr>
        <w:pStyle w:val="JACoWReferencewhen9Refs"/>
        <w:rPr>
          <w:rStyle w:val="JACoWReferenceurldoiChar"/>
          <w:rFonts w:ascii="Times New Roman" w:hAnsi="Times New Roman" w:cs="Times New Roman"/>
          <w:sz w:val="18"/>
          <w:szCs w:val="24"/>
        </w:rPr>
      </w:pPr>
      <w:r w:rsidRPr="00712FBA">
        <w:t>[</w:t>
      </w:r>
      <w:r w:rsidR="00B77571" w:rsidRPr="00712FBA">
        <w:t>3</w:t>
      </w:r>
      <w:r w:rsidRPr="00712FBA">
        <w:t>]</w:t>
      </w:r>
      <w:r w:rsidRPr="00712FBA">
        <w:tab/>
        <w:t>Yu. </w:t>
      </w:r>
      <w:proofErr w:type="spellStart"/>
      <w:r w:rsidRPr="00712FBA">
        <w:t>Senichev</w:t>
      </w:r>
      <w:proofErr w:type="spellEnd"/>
      <w:r w:rsidRPr="00712FBA">
        <w:t xml:space="preserve"> et al., “</w:t>
      </w:r>
      <w:hyperlink r:id="rId13" w:history="1">
        <w:r w:rsidRPr="00712FBA">
          <w:t>Quasi-frozen Spin Method for EDM Deuteron Search</w:t>
        </w:r>
      </w:hyperlink>
      <w:r w:rsidRPr="00712FBA">
        <w:t xml:space="preserve">”, in </w:t>
      </w:r>
      <w:r w:rsidRPr="00712FBA">
        <w:rPr>
          <w:rStyle w:val="JACoWReferenceItalicsChar"/>
        </w:rPr>
        <w:t xml:space="preserve">Proc. </w:t>
      </w:r>
      <w:r w:rsidR="007F2894" w:rsidRPr="00712FBA">
        <w:rPr>
          <w:rStyle w:val="JACoWReferenceItalicsChar"/>
        </w:rPr>
        <w:t>6</w:t>
      </w:r>
      <w:r w:rsidRPr="00712FBA">
        <w:rPr>
          <w:rStyle w:val="JACoWReferenceItalicsChar"/>
        </w:rPr>
        <w:t>th Int</w:t>
      </w:r>
      <w:r w:rsidR="002872EE" w:rsidRPr="00712FBA">
        <w:rPr>
          <w:rStyle w:val="JACoWReferenceItalicsChar"/>
        </w:rPr>
        <w:t>.</w:t>
      </w:r>
      <w:r w:rsidRPr="00712FBA">
        <w:rPr>
          <w:rStyle w:val="JACoWReferenceItalicsChar"/>
        </w:rPr>
        <w:t xml:space="preserve"> Particle Conf. (IPAC’15)</w:t>
      </w:r>
      <w:r w:rsidRPr="00712FBA">
        <w:t xml:space="preserve">, </w:t>
      </w:r>
      <w:r w:rsidR="007F2894" w:rsidRPr="00712FBA">
        <w:t>Richmond</w:t>
      </w:r>
      <w:r w:rsidRPr="00712FBA">
        <w:t xml:space="preserve">, </w:t>
      </w:r>
      <w:r w:rsidR="002872EE" w:rsidRPr="00712FBA">
        <w:t xml:space="preserve">VA, </w:t>
      </w:r>
      <w:r w:rsidR="007F2894" w:rsidRPr="00712FBA">
        <w:t>USA</w:t>
      </w:r>
      <w:r w:rsidRPr="00712FBA">
        <w:t xml:space="preserve">, </w:t>
      </w:r>
      <w:r w:rsidR="007F2894" w:rsidRPr="00712FBA">
        <w:t>May</w:t>
      </w:r>
      <w:r w:rsidRPr="00712FBA">
        <w:t> 201</w:t>
      </w:r>
      <w:r w:rsidR="007F2894" w:rsidRPr="00712FBA">
        <w:t>5</w:t>
      </w:r>
      <w:r w:rsidRPr="00712FBA">
        <w:t>, pp. </w:t>
      </w:r>
      <w:r w:rsidR="007F2894" w:rsidRPr="00712FBA">
        <w:t>213</w:t>
      </w:r>
      <w:r w:rsidRPr="00712FBA">
        <w:t>-</w:t>
      </w:r>
      <w:r w:rsidR="007F2894" w:rsidRPr="00712FBA">
        <w:t>215</w:t>
      </w:r>
      <w:r w:rsidRPr="00712FBA">
        <w:t>.</w:t>
      </w:r>
      <w:r w:rsidR="001E45A7" w:rsidRPr="00712FBA">
        <w:t xml:space="preserve"> </w:t>
      </w:r>
      <w:r w:rsidR="00F521E9" w:rsidRPr="00712FBA">
        <w:rPr>
          <w:rStyle w:val="JACoWReferenceurldoiChar"/>
        </w:rPr>
        <w:t>doi:10.18429/JACoW-IPAC2015-MOPWA044</w:t>
      </w:r>
    </w:p>
    <w:p w14:paraId="370AD9AE" w14:textId="6B048ACA" w:rsidR="005817FE" w:rsidRDefault="00901A26" w:rsidP="000A0BD2">
      <w:pPr>
        <w:pStyle w:val="JACoWReferencewhen9Refs"/>
        <w:rPr>
          <w:rStyle w:val="JACoWReferenceurldoiChar"/>
          <w:szCs w:val="16"/>
        </w:rPr>
      </w:pPr>
      <w:r w:rsidRPr="005940A3">
        <w:rPr>
          <w:noProof/>
          <w:lang w:val="en-US"/>
        </w:rPr>
        <w:t>[</w:t>
      </w:r>
      <w:r w:rsidR="00B77571">
        <w:rPr>
          <w:noProof/>
          <w:lang w:val="en-US"/>
        </w:rPr>
        <w:t>4</w:t>
      </w:r>
      <w:r w:rsidRPr="005940A3">
        <w:rPr>
          <w:noProof/>
          <w:lang w:val="en-US"/>
        </w:rPr>
        <w:t>]</w:t>
      </w:r>
      <w:r w:rsidRPr="005940A3">
        <w:rPr>
          <w:noProof/>
          <w:lang w:val="en-US"/>
        </w:rPr>
        <w:tab/>
      </w:r>
      <w:r w:rsidR="00453ACC" w:rsidRPr="005940A3">
        <w:rPr>
          <w:noProof/>
          <w:lang w:val="en-US"/>
        </w:rPr>
        <w:t xml:space="preserve">E. Stephenson, </w:t>
      </w:r>
      <w:r w:rsidR="001B6D78">
        <w:rPr>
          <w:noProof/>
          <w:lang w:val="en-US"/>
        </w:rPr>
        <w:t>“</w:t>
      </w:r>
      <w:r w:rsidR="001B6D78" w:rsidRPr="001B6D78">
        <w:rPr>
          <w:noProof/>
          <w:lang w:val="en-US"/>
        </w:rPr>
        <w:t>A Search for Axion-like Particles with a Horizontally Polarized Beam In a Storage Ring</w:t>
      </w:r>
      <w:r w:rsidR="001B6D78">
        <w:rPr>
          <w:noProof/>
          <w:lang w:val="en-US"/>
        </w:rPr>
        <w:t xml:space="preserve">”, in </w:t>
      </w:r>
      <w:r w:rsidR="001B6D78" w:rsidRPr="001B6D78">
        <w:rPr>
          <w:i/>
          <w:iCs/>
          <w:noProof/>
          <w:lang w:val="en-US"/>
        </w:rPr>
        <w:t>Proc</w:t>
      </w:r>
      <w:r w:rsidR="001B6D78">
        <w:rPr>
          <w:i/>
          <w:iCs/>
          <w:noProof/>
          <w:lang w:val="en-US"/>
        </w:rPr>
        <w:t>. 18</w:t>
      </w:r>
      <w:r w:rsidR="001B6D78" w:rsidRPr="001B6D78">
        <w:rPr>
          <w:i/>
          <w:iCs/>
          <w:noProof/>
          <w:lang w:val="en-US"/>
        </w:rPr>
        <w:t>th</w:t>
      </w:r>
      <w:r w:rsidR="001B6D78">
        <w:rPr>
          <w:i/>
          <w:iCs/>
          <w:noProof/>
          <w:lang w:val="en-US"/>
        </w:rPr>
        <w:t xml:space="preserve"> Int. Worksh</w:t>
      </w:r>
      <w:r w:rsidR="006A53D2">
        <w:rPr>
          <w:i/>
          <w:iCs/>
          <w:noProof/>
          <w:lang w:val="en-US"/>
        </w:rPr>
        <w:t>op</w:t>
      </w:r>
      <w:r w:rsidR="001B6D78">
        <w:rPr>
          <w:i/>
          <w:iCs/>
          <w:noProof/>
          <w:lang w:val="en-US"/>
        </w:rPr>
        <w:t xml:space="preserve"> on Pola</w:t>
      </w:r>
      <w:r w:rsidR="00F247FF">
        <w:rPr>
          <w:i/>
          <w:iCs/>
          <w:noProof/>
          <w:lang w:val="en-US"/>
        </w:rPr>
        <w:t>r</w:t>
      </w:r>
      <w:r w:rsidR="006A53D2">
        <w:rPr>
          <w:i/>
          <w:iCs/>
          <w:noProof/>
          <w:lang w:val="en-US"/>
        </w:rPr>
        <w:t>ized</w:t>
      </w:r>
      <w:r w:rsidR="00F247FF">
        <w:rPr>
          <w:i/>
          <w:iCs/>
          <w:noProof/>
          <w:lang w:val="en-US"/>
        </w:rPr>
        <w:t xml:space="preserve"> </w:t>
      </w:r>
      <w:r w:rsidR="005B4ED9">
        <w:rPr>
          <w:i/>
          <w:iCs/>
          <w:noProof/>
          <w:lang w:val="en-US"/>
        </w:rPr>
        <w:t>Sources, Target, and Polarimetry (</w:t>
      </w:r>
      <w:r w:rsidR="00453ACC" w:rsidRPr="001B6D78">
        <w:rPr>
          <w:i/>
          <w:iCs/>
          <w:noProof/>
          <w:lang w:val="en-US"/>
        </w:rPr>
        <w:t>PSTP</w:t>
      </w:r>
      <w:r w:rsidR="005B4ED9" w:rsidRPr="009E6644">
        <w:rPr>
          <w:rStyle w:val="JACoWReferenceItalicsChar"/>
        </w:rPr>
        <w:t>’</w:t>
      </w:r>
      <w:r w:rsidR="00453ACC" w:rsidRPr="001B6D78">
        <w:rPr>
          <w:i/>
          <w:iCs/>
          <w:noProof/>
          <w:lang w:val="en-US"/>
        </w:rPr>
        <w:t>2019</w:t>
      </w:r>
      <w:r w:rsidR="00781433">
        <w:rPr>
          <w:i/>
          <w:iCs/>
          <w:noProof/>
          <w:lang w:val="en-US"/>
        </w:rPr>
        <w:t>)</w:t>
      </w:r>
      <w:r w:rsidR="00453ACC" w:rsidRPr="001B6D78">
        <w:rPr>
          <w:i/>
          <w:iCs/>
          <w:noProof/>
          <w:lang w:val="en-US"/>
        </w:rPr>
        <w:t>,</w:t>
      </w:r>
      <w:r w:rsidR="005B4ED9">
        <w:rPr>
          <w:i/>
          <w:iCs/>
          <w:noProof/>
          <w:lang w:val="en-US"/>
        </w:rPr>
        <w:t xml:space="preserve"> </w:t>
      </w:r>
      <w:r w:rsidR="005B4ED9" w:rsidRPr="00774C31">
        <w:rPr>
          <w:noProof/>
          <w:lang w:val="en-US"/>
        </w:rPr>
        <w:t>Knoxville, Tennessee, USA</w:t>
      </w:r>
      <w:r w:rsidR="00774C31">
        <w:rPr>
          <w:noProof/>
          <w:lang w:val="en-US"/>
        </w:rPr>
        <w:t>,</w:t>
      </w:r>
      <w:r w:rsidR="005B4ED9" w:rsidRPr="005B4ED9">
        <w:rPr>
          <w:i/>
          <w:iCs/>
          <w:noProof/>
          <w:lang w:val="en-US"/>
        </w:rPr>
        <w:t xml:space="preserve"> </w:t>
      </w:r>
      <w:r w:rsidR="005B4ED9" w:rsidRPr="00774C31">
        <w:rPr>
          <w:noProof/>
          <w:lang w:val="en-US"/>
        </w:rPr>
        <w:t>Sept</w:t>
      </w:r>
      <w:r w:rsidR="00774C31" w:rsidRPr="00774C31">
        <w:rPr>
          <w:noProof/>
          <w:lang w:val="en-US"/>
        </w:rPr>
        <w:t>.</w:t>
      </w:r>
      <w:r w:rsidR="005B4ED9" w:rsidRPr="00774C31">
        <w:rPr>
          <w:noProof/>
          <w:lang w:val="en-US"/>
        </w:rPr>
        <w:t xml:space="preserve"> 2020</w:t>
      </w:r>
      <w:r w:rsidR="00774C31">
        <w:rPr>
          <w:noProof/>
          <w:lang w:val="en-US"/>
        </w:rPr>
        <w:t xml:space="preserve">. </w:t>
      </w:r>
      <w:r w:rsidR="00774C31">
        <w:rPr>
          <w:rStyle w:val="JACoWReferenceurldoiChar"/>
          <w:szCs w:val="16"/>
        </w:rPr>
        <w:t>doi</w:t>
      </w:r>
      <w:r w:rsidR="00774C31" w:rsidRPr="00774C31">
        <w:rPr>
          <w:rStyle w:val="JACoWReferenceurldoiChar"/>
          <w:szCs w:val="16"/>
        </w:rPr>
        <w:t>:10.22323/1.379.0018</w:t>
      </w:r>
    </w:p>
    <w:p w14:paraId="4ACEAF86" w14:textId="4237AFCB" w:rsidR="005817FE" w:rsidRPr="005817FE" w:rsidRDefault="00BF220D" w:rsidP="000A0BD2">
      <w:pPr>
        <w:pStyle w:val="JACoWReferencewhen9Refs"/>
        <w:rPr>
          <w:rStyle w:val="JACoWReferenceurldoiChar"/>
          <w:szCs w:val="16"/>
          <w:lang w:val="en-US"/>
        </w:rPr>
      </w:pPr>
      <w:r w:rsidRPr="005940A3">
        <w:rPr>
          <w:noProof/>
          <w:lang w:val="en-US"/>
        </w:rPr>
        <w:t>[</w:t>
      </w:r>
      <w:r w:rsidR="00B77571">
        <w:rPr>
          <w:noProof/>
          <w:lang w:val="en-US"/>
        </w:rPr>
        <w:t>5</w:t>
      </w:r>
      <w:r w:rsidRPr="005940A3">
        <w:rPr>
          <w:noProof/>
          <w:lang w:val="en-US"/>
        </w:rPr>
        <w:t>]</w:t>
      </w:r>
      <w:r w:rsidR="00EB100A" w:rsidRPr="005940A3">
        <w:rPr>
          <w:noProof/>
          <w:lang w:val="en-US"/>
        </w:rPr>
        <w:tab/>
      </w:r>
      <w:r w:rsidRPr="005940A3">
        <w:rPr>
          <w:noProof/>
          <w:lang w:val="en-US"/>
        </w:rPr>
        <w:t>J.</w:t>
      </w:r>
      <w:r w:rsidR="00CA3BD8" w:rsidRPr="005940A3">
        <w:rPr>
          <w:noProof/>
          <w:lang w:val="en-US"/>
        </w:rPr>
        <w:t xml:space="preserve"> </w:t>
      </w:r>
      <w:r w:rsidRPr="005940A3">
        <w:rPr>
          <w:noProof/>
          <w:lang w:val="en-US"/>
        </w:rPr>
        <w:t xml:space="preserve">Pretz </w:t>
      </w:r>
      <w:r w:rsidRPr="00A84164">
        <w:rPr>
          <w:i/>
          <w:iCs/>
          <w:noProof/>
          <w:lang w:val="en-US"/>
        </w:rPr>
        <w:t>et al.,</w:t>
      </w:r>
      <w:r w:rsidRPr="005940A3">
        <w:rPr>
          <w:noProof/>
          <w:lang w:val="en-US"/>
        </w:rPr>
        <w:t xml:space="preserve"> </w:t>
      </w:r>
      <w:r w:rsidR="00A84164">
        <w:rPr>
          <w:noProof/>
          <w:lang w:val="en-US"/>
        </w:rPr>
        <w:t>“</w:t>
      </w:r>
      <w:r w:rsidRPr="005940A3">
        <w:rPr>
          <w:noProof/>
          <w:lang w:val="en-US"/>
        </w:rPr>
        <w:t xml:space="preserve">Statistical sensitivity estimates for </w:t>
      </w:r>
      <w:r w:rsidR="00C365C5" w:rsidRPr="005940A3">
        <w:rPr>
          <w:noProof/>
          <w:lang w:val="en-US"/>
        </w:rPr>
        <w:t>oscillating electric</w:t>
      </w:r>
      <w:r w:rsidRPr="005940A3">
        <w:rPr>
          <w:noProof/>
          <w:lang w:val="en-US"/>
        </w:rPr>
        <w:t xml:space="preserve"> dipole moment measurements in storage rings</w:t>
      </w:r>
      <w:r w:rsidR="00A84164" w:rsidRPr="00A84164">
        <w:rPr>
          <w:i/>
          <w:iCs/>
          <w:noProof/>
          <w:lang w:val="en-US"/>
        </w:rPr>
        <w:t>”</w:t>
      </w:r>
      <w:r w:rsidRPr="00A84164">
        <w:rPr>
          <w:i/>
          <w:iCs/>
          <w:noProof/>
          <w:lang w:val="en-US"/>
        </w:rPr>
        <w:t xml:space="preserve">, </w:t>
      </w:r>
      <w:r w:rsidRPr="003177B1">
        <w:rPr>
          <w:i/>
          <w:iCs/>
          <w:noProof/>
          <w:lang w:val="en-US"/>
        </w:rPr>
        <w:t>Eur. Phys. J. C</w:t>
      </w:r>
      <w:r w:rsidR="003177B1">
        <w:rPr>
          <w:noProof/>
          <w:lang w:val="en-US"/>
        </w:rPr>
        <w:t xml:space="preserve">  </w:t>
      </w:r>
      <w:r w:rsidRPr="005940A3">
        <w:rPr>
          <w:noProof/>
          <w:lang w:val="en-US"/>
        </w:rPr>
        <w:t>80</w:t>
      </w:r>
      <w:r w:rsidR="003177B1">
        <w:rPr>
          <w:noProof/>
          <w:lang w:val="en-US"/>
        </w:rPr>
        <w:t xml:space="preserve">, </w:t>
      </w:r>
      <w:r w:rsidRPr="005940A3">
        <w:rPr>
          <w:noProof/>
          <w:lang w:val="en-US"/>
        </w:rPr>
        <w:t>no.2, 107</w:t>
      </w:r>
      <w:r w:rsidR="002B72E8">
        <w:rPr>
          <w:noProof/>
          <w:lang w:val="en-US"/>
        </w:rPr>
        <w:t xml:space="preserve">, Feb. </w:t>
      </w:r>
      <w:r w:rsidR="002B72E8" w:rsidRPr="005940A3">
        <w:rPr>
          <w:noProof/>
          <w:lang w:val="en-US"/>
        </w:rPr>
        <w:t>2020</w:t>
      </w:r>
      <w:r w:rsidR="00A84164">
        <w:rPr>
          <w:noProof/>
          <w:lang w:val="en-US"/>
        </w:rPr>
        <w:t>.</w:t>
      </w:r>
      <w:r w:rsidR="00850FA4">
        <w:rPr>
          <w:noProof/>
          <w:lang w:val="en-US"/>
        </w:rPr>
        <w:tab/>
      </w:r>
      <w:r w:rsidR="00A84164">
        <w:rPr>
          <w:noProof/>
          <w:lang w:val="en-US"/>
        </w:rPr>
        <w:t xml:space="preserve"> </w:t>
      </w:r>
      <w:r w:rsidR="00A84164" w:rsidRPr="008D4997">
        <w:rPr>
          <w:rStyle w:val="JACoWReferenceurldoiChar"/>
          <w:szCs w:val="16"/>
        </w:rPr>
        <w:t>doi:</w:t>
      </w:r>
      <w:hyperlink r:id="rId14" w:tgtFrame="_blank" w:history="1">
        <w:r w:rsidR="00A84164" w:rsidRPr="008D4997">
          <w:rPr>
            <w:rStyle w:val="JACoWReferenceurldoiChar"/>
            <w:szCs w:val="16"/>
          </w:rPr>
          <w:t>10.1140/</w:t>
        </w:r>
        <w:proofErr w:type="spellStart"/>
        <w:r w:rsidR="00A84164" w:rsidRPr="008D4997">
          <w:rPr>
            <w:rStyle w:val="JACoWReferenceurldoiChar"/>
            <w:szCs w:val="16"/>
          </w:rPr>
          <w:t>epjc</w:t>
        </w:r>
        <w:proofErr w:type="spellEnd"/>
        <w:r w:rsidR="00A84164" w:rsidRPr="008D4997">
          <w:rPr>
            <w:rStyle w:val="JACoWReferenceurldoiChar"/>
            <w:szCs w:val="16"/>
          </w:rPr>
          <w:t>/s10052-020-7664-9</w:t>
        </w:r>
      </w:hyperlink>
    </w:p>
    <w:p w14:paraId="7279943B" w14:textId="7E1E76AD" w:rsidR="005817FE" w:rsidRPr="00AF22B5" w:rsidRDefault="00BF220D" w:rsidP="000A0BD2">
      <w:pPr>
        <w:pStyle w:val="JACoWReferencewhen9Refs"/>
        <w:rPr>
          <w:rStyle w:val="JACoWReferenceurldoiChar"/>
          <w:szCs w:val="16"/>
          <w:lang w:val="en-US"/>
        </w:rPr>
      </w:pPr>
      <w:r w:rsidRPr="005940A3">
        <w:rPr>
          <w:noProof/>
          <w:lang w:val="en-US"/>
        </w:rPr>
        <w:t>[</w:t>
      </w:r>
      <w:r w:rsidR="00B77571">
        <w:rPr>
          <w:noProof/>
          <w:lang w:val="en-US"/>
        </w:rPr>
        <w:t>6</w:t>
      </w:r>
      <w:r w:rsidRPr="005940A3">
        <w:rPr>
          <w:noProof/>
          <w:lang w:val="en-US"/>
        </w:rPr>
        <w:t>]</w:t>
      </w:r>
      <w:r w:rsidR="00966E03" w:rsidRPr="005940A3">
        <w:rPr>
          <w:noProof/>
          <w:lang w:val="en-US"/>
        </w:rPr>
        <w:tab/>
      </w:r>
      <w:r w:rsidRPr="005940A3">
        <w:rPr>
          <w:noProof/>
          <w:lang w:val="en-US"/>
        </w:rPr>
        <w:t xml:space="preserve">P.W. Graham </w:t>
      </w:r>
      <w:r w:rsidRPr="00AF22B5">
        <w:rPr>
          <w:i/>
          <w:iCs/>
          <w:noProof/>
          <w:lang w:val="en-US"/>
        </w:rPr>
        <w:t>et al.,</w:t>
      </w:r>
      <w:r w:rsidRPr="005940A3">
        <w:rPr>
          <w:noProof/>
          <w:lang w:val="en-US"/>
        </w:rPr>
        <w:t xml:space="preserve"> </w:t>
      </w:r>
      <w:r w:rsidR="00AF22B5">
        <w:rPr>
          <w:noProof/>
          <w:lang w:val="en-US"/>
        </w:rPr>
        <w:t>“</w:t>
      </w:r>
      <w:r w:rsidRPr="005940A3">
        <w:rPr>
          <w:noProof/>
          <w:lang w:val="en-US"/>
        </w:rPr>
        <w:t xml:space="preserve">Storage Ring Probes of Dark Matter and </w:t>
      </w:r>
      <w:r w:rsidR="00966E03" w:rsidRPr="005940A3">
        <w:rPr>
          <w:noProof/>
          <w:lang w:val="en-US"/>
        </w:rPr>
        <w:t>d</w:t>
      </w:r>
      <w:r w:rsidRPr="005940A3">
        <w:rPr>
          <w:noProof/>
          <w:lang w:val="en-US"/>
        </w:rPr>
        <w:t>ark Energy</w:t>
      </w:r>
      <w:r w:rsidR="00AF22B5">
        <w:rPr>
          <w:noProof/>
          <w:lang w:val="en-US"/>
        </w:rPr>
        <w:t>”</w:t>
      </w:r>
      <w:r w:rsidRPr="005940A3">
        <w:rPr>
          <w:noProof/>
          <w:lang w:val="en-US"/>
        </w:rPr>
        <w:t xml:space="preserve">, </w:t>
      </w:r>
      <w:r w:rsidRPr="00AF22B5">
        <w:rPr>
          <w:i/>
          <w:iCs/>
          <w:noProof/>
          <w:lang w:val="en-US"/>
        </w:rPr>
        <w:t>Phys. Rev. D</w:t>
      </w:r>
      <w:r w:rsidRPr="005940A3">
        <w:rPr>
          <w:noProof/>
          <w:lang w:val="en-US"/>
        </w:rPr>
        <w:t xml:space="preserve"> 103, </w:t>
      </w:r>
      <w:r w:rsidR="00515C91">
        <w:rPr>
          <w:noProof/>
          <w:lang w:val="en-US"/>
        </w:rPr>
        <w:t xml:space="preserve">p. </w:t>
      </w:r>
      <w:r w:rsidRPr="005940A3">
        <w:rPr>
          <w:noProof/>
          <w:lang w:val="en-US"/>
        </w:rPr>
        <w:t>055010</w:t>
      </w:r>
      <w:r w:rsidR="00515C91">
        <w:rPr>
          <w:noProof/>
          <w:lang w:val="en-US"/>
        </w:rPr>
        <w:t xml:space="preserve">, March </w:t>
      </w:r>
      <w:r w:rsidRPr="005940A3">
        <w:rPr>
          <w:noProof/>
          <w:lang w:val="en-US"/>
        </w:rPr>
        <w:t>2021</w:t>
      </w:r>
      <w:r w:rsidR="00AF22B5">
        <w:rPr>
          <w:noProof/>
          <w:lang w:val="en-US"/>
        </w:rPr>
        <w:t xml:space="preserve">. </w:t>
      </w:r>
      <w:r w:rsidR="00AF22B5" w:rsidRPr="00AF22B5">
        <w:rPr>
          <w:rStyle w:val="JACoWReferenceurldoiChar"/>
          <w:szCs w:val="16"/>
          <w:lang w:val="en-US"/>
        </w:rPr>
        <w:t>doi: 10.1103/PhysRevD.103.055010</w:t>
      </w:r>
      <w:r w:rsidRPr="00AF22B5">
        <w:rPr>
          <w:rStyle w:val="JACoWReferenceurldoiChar"/>
          <w:szCs w:val="16"/>
          <w:lang w:val="en-US"/>
        </w:rPr>
        <w:t xml:space="preserve"> </w:t>
      </w:r>
    </w:p>
    <w:p w14:paraId="2981703D" w14:textId="29844ED2" w:rsidR="002F1CF3" w:rsidRDefault="00BF220D" w:rsidP="000A0BD2">
      <w:pPr>
        <w:pStyle w:val="JACoWReferencewhen9Refs"/>
        <w:rPr>
          <w:noProof/>
          <w:lang w:val="en-US"/>
        </w:rPr>
      </w:pPr>
      <w:r w:rsidRPr="005940A3">
        <w:rPr>
          <w:noProof/>
          <w:lang w:val="en-US"/>
        </w:rPr>
        <w:t>[</w:t>
      </w:r>
      <w:r w:rsidR="00B77571">
        <w:rPr>
          <w:noProof/>
          <w:lang w:val="en-US"/>
        </w:rPr>
        <w:t>7</w:t>
      </w:r>
      <w:r w:rsidRPr="005940A3">
        <w:rPr>
          <w:noProof/>
          <w:lang w:val="en-US"/>
        </w:rPr>
        <w:t>]</w:t>
      </w:r>
      <w:r w:rsidR="00EB100A" w:rsidRPr="005940A3">
        <w:rPr>
          <w:noProof/>
          <w:lang w:val="en-US"/>
        </w:rPr>
        <w:tab/>
      </w:r>
      <w:r w:rsidRPr="00AF0FDB">
        <w:rPr>
          <w:noProof/>
          <w:lang w:val="en-US"/>
        </w:rPr>
        <w:t xml:space="preserve">N.N. Nikolaev, </w:t>
      </w:r>
      <w:r w:rsidR="00084A9F">
        <w:rPr>
          <w:noProof/>
          <w:lang w:val="en-US"/>
        </w:rPr>
        <w:t>“</w:t>
      </w:r>
      <w:hyperlink r:id="rId15" w:history="1">
        <w:r w:rsidRPr="00AF0FDB">
          <w:rPr>
            <w:noProof/>
            <w:lang w:val="en-US"/>
          </w:rPr>
          <w:t>Spin of protons in NICA and PTR storage</w:t>
        </w:r>
        <w:r w:rsidR="00AF0FDB">
          <w:rPr>
            <w:noProof/>
            <w:lang w:val="en-US"/>
          </w:rPr>
          <w:t xml:space="preserve"> </w:t>
        </w:r>
        <w:r w:rsidRPr="00AF0FDB">
          <w:rPr>
            <w:noProof/>
            <w:lang w:val="en-US"/>
          </w:rPr>
          <w:t>rings as an axion antenna</w:t>
        </w:r>
      </w:hyperlink>
      <w:r w:rsidR="00084A9F">
        <w:rPr>
          <w:noProof/>
          <w:lang w:val="en-US"/>
        </w:rPr>
        <w:t xml:space="preserve">”, </w:t>
      </w:r>
      <w:r w:rsidR="00084A9F" w:rsidRPr="00084A9F">
        <w:rPr>
          <w:i/>
          <w:iCs/>
          <w:noProof/>
          <w:lang w:val="en-US"/>
        </w:rPr>
        <w:t>arXiv</w:t>
      </w:r>
      <w:r w:rsidR="00AF0FDB" w:rsidRPr="00084A9F">
        <w:rPr>
          <w:i/>
          <w:iCs/>
          <w:noProof/>
          <w:lang w:val="en-US"/>
        </w:rPr>
        <w:t>.</w:t>
      </w:r>
      <w:r w:rsidR="00084A9F" w:rsidRPr="00084A9F">
        <w:rPr>
          <w:i/>
          <w:iCs/>
          <w:noProof/>
          <w:lang w:val="en-US"/>
        </w:rPr>
        <w:t>2204.13448[hep-ph].</w:t>
      </w:r>
      <w:r w:rsidR="00AF0FDB" w:rsidRPr="00AF0FDB">
        <w:rPr>
          <w:noProof/>
          <w:lang w:val="en-US"/>
        </w:rPr>
        <w:t xml:space="preserve"> </w:t>
      </w:r>
      <w:hyperlink r:id="rId16" w:history="1">
        <w:r w:rsidR="00AF0FDB" w:rsidRPr="006A53D2">
          <w:rPr>
            <w:rStyle w:val="JACoWReferenceurldoiChar"/>
            <w:szCs w:val="16"/>
            <w:lang w:val="en-US"/>
          </w:rPr>
          <w:t>doi:10.48550/arXiv.2204.13448</w:t>
        </w:r>
      </w:hyperlink>
      <w:r w:rsidR="00AF0FDB" w:rsidRPr="00AF0FDB">
        <w:rPr>
          <w:noProof/>
          <w:lang w:val="en-US"/>
        </w:rPr>
        <w:t xml:space="preserve"> </w:t>
      </w:r>
    </w:p>
    <w:p w14:paraId="2DF2F9D2" w14:textId="60157BE6" w:rsidR="002F1CF3" w:rsidRPr="006A53D2" w:rsidRDefault="00BF220D" w:rsidP="000A0BD2">
      <w:pPr>
        <w:pStyle w:val="JACoWReferencewhen9Refs"/>
        <w:rPr>
          <w:rStyle w:val="JACoWReferenceurldoiChar"/>
          <w:szCs w:val="16"/>
          <w:lang w:val="en-US"/>
        </w:rPr>
      </w:pPr>
      <w:r w:rsidRPr="005A3B14">
        <w:t>[</w:t>
      </w:r>
      <w:r w:rsidR="00B77571" w:rsidRPr="005A3B14">
        <w:t>8</w:t>
      </w:r>
      <w:r w:rsidRPr="005A3B14">
        <w:t>]</w:t>
      </w:r>
      <w:r w:rsidR="00EB100A" w:rsidRPr="005940A3">
        <w:rPr>
          <w:noProof/>
          <w:lang w:val="en-US"/>
        </w:rPr>
        <w:tab/>
      </w:r>
      <w:r w:rsidR="002F1CF3" w:rsidRPr="002F1CF3">
        <w:rPr>
          <w:noProof/>
          <w:lang w:val="en-US"/>
        </w:rPr>
        <w:t xml:space="preserve">F. Abusaif </w:t>
      </w:r>
      <w:r w:rsidR="002F1CF3" w:rsidRPr="002F1CF3">
        <w:rPr>
          <w:i/>
          <w:iCs/>
          <w:noProof/>
          <w:lang w:val="en-US"/>
        </w:rPr>
        <w:t>et al</w:t>
      </w:r>
      <w:r w:rsidR="002F1CF3" w:rsidRPr="002F1CF3">
        <w:rPr>
          <w:noProof/>
          <w:lang w:val="en-US"/>
        </w:rPr>
        <w:t>., “Storage Ring to Search for Electric Dipole</w:t>
      </w:r>
      <w:r w:rsidR="002F1CF3">
        <w:rPr>
          <w:noProof/>
          <w:lang w:val="en-US"/>
        </w:rPr>
        <w:t xml:space="preserve"> </w:t>
      </w:r>
      <w:r w:rsidR="002F1CF3" w:rsidRPr="002F1CF3">
        <w:rPr>
          <w:noProof/>
          <w:lang w:val="en-US"/>
        </w:rPr>
        <w:t>Moments of Charged Particles – Feasibility Study”, CERN,</w:t>
      </w:r>
      <w:r w:rsidR="002F1CF3">
        <w:rPr>
          <w:noProof/>
          <w:lang w:val="en-US"/>
        </w:rPr>
        <w:t xml:space="preserve"> </w:t>
      </w:r>
      <w:r w:rsidR="002F1CF3" w:rsidRPr="002F1CF3">
        <w:rPr>
          <w:noProof/>
          <w:lang w:val="en-US"/>
        </w:rPr>
        <w:t>Geneva, Switzerland, Rep. CERN-2021-003, Vol. 3, 2021.</w:t>
      </w:r>
      <w:r w:rsidR="001B1546" w:rsidRPr="001B1546">
        <w:rPr>
          <w:rFonts w:ascii="Arial" w:hAnsi="Arial" w:cs="Arial"/>
          <w:sz w:val="27"/>
          <w:szCs w:val="27"/>
        </w:rPr>
        <w:t xml:space="preserve"> </w:t>
      </w:r>
      <w:r w:rsidR="001B1546" w:rsidRPr="006A53D2">
        <w:rPr>
          <w:rStyle w:val="JACoWReferenceurldoiChar"/>
          <w:szCs w:val="16"/>
          <w:lang w:val="en-US"/>
        </w:rPr>
        <w:t>doi:10.23731/CYRM-2021-003</w:t>
      </w:r>
    </w:p>
    <w:sectPr w:rsidR="002F1CF3" w:rsidRPr="006A53D2" w:rsidSect="000F37C1">
      <w:footnotePr>
        <w:pos w:val="beneathText"/>
        <w:numFmt w:val="chicago"/>
      </w:footnotePr>
      <w:endnotePr>
        <w:numFmt w:val="decimal"/>
      </w:endnotePr>
      <w:type w:val="continuous"/>
      <w:pgSz w:w="11907" w:h="16840" w:code="9"/>
      <w:pgMar w:top="2102" w:right="1138" w:bottom="1080" w:left="1138" w:header="720" w:footer="720" w:gutter="0"/>
      <w:cols w:num="2" w:space="28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C33663" w14:textId="77777777" w:rsidR="00893368" w:rsidRDefault="00893368"/>
  </w:endnote>
  <w:endnote w:type="continuationSeparator" w:id="0">
    <w:p w14:paraId="05B3D0E2" w14:textId="77777777" w:rsidR="00893368" w:rsidRDefault="008933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DCECE41-735A-40CF-A69F-DF59557F2596}"/>
    <w:embedBold r:id="rId2" w:fontKey="{CF034073-935B-4483-9331-FC9748E58A4E}"/>
    <w:embedItalic r:id="rId3" w:fontKey="{C2877A12-3A2E-4567-9202-A60CFB6C44FF}"/>
    <w:embedBoldItalic r:id="rId4" w:fontKey="{0D3887A3-9E75-4CDE-82E8-101560277745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DC772623-2EC1-46EE-966B-9444EC7E31A2}"/>
    <w:embedBold r:id="rId6" w:fontKey="{60F0C2FC-5517-42A7-9A14-9BDC6DBDF64D}"/>
    <w:embedItalic r:id="rId7" w:fontKey="{94E2C3EC-50A3-4759-A7D9-88176D035F1A}"/>
    <w:embedBoldItalic r:id="rId8" w:fontKey="{4557EE9A-79F2-4376-9373-4C70E267FFC0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9" w:fontKey="{0C1931A9-D9A8-491D-AB09-4AB2B11F00D3}"/>
    <w:embedBold r:id="rId10" w:fontKey="{95A6C8B0-5A5C-4597-981E-C9628A0D5449}"/>
    <w:embedItalic r:id="rId11" w:fontKey="{85FF8067-E9DD-4819-9C79-865F9BD77ECC}"/>
    <w:embedBoldItalic r:id="rId12" w:fontKey="{6ED31915-DC2F-4205-B4C4-3A94C00421F7}"/>
  </w:font>
  <w:font w:name="Liberation Mono">
    <w:altName w:val="Calibri"/>
    <w:charset w:val="00"/>
    <w:family w:val="modern"/>
    <w:pitch w:val="fixed"/>
    <w:sig w:usb0="E0000AFF" w:usb1="500078FF" w:usb2="00000001" w:usb3="00000000" w:csb0="000001BF" w:csb1="00000000"/>
    <w:embedRegular r:id="rId13" w:fontKey="{083276CA-84D2-49C8-B80F-08578D16E70D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4" w:fontKey="{EFF860AD-83D7-4E14-84F8-1BD9AF642FEE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5" w:fontKey="{7E627A14-F454-48B7-95C5-6FFCB80A32EC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6" w:fontKey="{9828605E-3F51-4527-8462-195D2F4C929B}"/>
    <w:embedItalic r:id="rId17" w:fontKey="{0A42D40D-FC26-4102-A9CD-4A7C1FD6AA7B}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18" w:fontKey="{69982280-858B-466E-9ED4-219D3F74C6AB}"/>
    <w:embedItalic r:id="rId19" w:fontKey="{F131A8FE-24D6-4255-9835-69DE3014DF32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0" w:fontKey="{94A9732E-3E3C-4DB7-8E3C-59596F520BA2}"/>
    <w:embedItalic r:id="rId21" w:fontKey="{C01133ED-000E-494F-8135-2333BD50937D}"/>
  </w:font>
  <w:font w:name="TeXGyreTermes-Regular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D9DCFC" w14:textId="77777777" w:rsidR="00893368" w:rsidRDefault="00893368">
      <w:r>
        <w:separator/>
      </w:r>
    </w:p>
  </w:footnote>
  <w:footnote w:type="continuationSeparator" w:id="0">
    <w:p w14:paraId="657D0A2D" w14:textId="77777777" w:rsidR="00893368" w:rsidRDefault="008933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558D40C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3CA23EA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270694E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ACA95B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DB6FCCC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BC6BB9C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654F7EA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D64F0BC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2286414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A506F9A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5A1261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1" w15:restartNumberingAfterBreak="0">
    <w:nsid w:val="058C0A2B"/>
    <w:multiLevelType w:val="hybridMultilevel"/>
    <w:tmpl w:val="4BB018BA"/>
    <w:numStyleLink w:val="ImportedStyle2"/>
  </w:abstractNum>
  <w:abstractNum w:abstractNumId="12" w15:restartNumberingAfterBreak="0">
    <w:nsid w:val="07463289"/>
    <w:multiLevelType w:val="hybridMultilevel"/>
    <w:tmpl w:val="A964055C"/>
    <w:lvl w:ilvl="0" w:tplc="041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92E6B59"/>
    <w:multiLevelType w:val="hybridMultilevel"/>
    <w:tmpl w:val="DC625032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1324CD7"/>
    <w:multiLevelType w:val="hybridMultilevel"/>
    <w:tmpl w:val="0C5A38BE"/>
    <w:lvl w:ilvl="0" w:tplc="6D8E591C">
      <w:start w:val="1"/>
      <w:numFmt w:val="bullet"/>
      <w:pStyle w:val="JACoWBulletedList"/>
      <w:lvlText w:val=""/>
      <w:lvlJc w:val="left"/>
      <w:pPr>
        <w:tabs>
          <w:tab w:val="num" w:pos="344"/>
        </w:tabs>
        <w:ind w:left="344" w:hanging="20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5" w15:restartNumberingAfterBreak="0">
    <w:nsid w:val="135555B5"/>
    <w:multiLevelType w:val="hybridMultilevel"/>
    <w:tmpl w:val="8CB8DD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CFD3BCF"/>
    <w:multiLevelType w:val="hybridMultilevel"/>
    <w:tmpl w:val="4BB018BA"/>
    <w:styleLink w:val="ImportedStyle2"/>
    <w:lvl w:ilvl="0" w:tplc="EEE8BA8C">
      <w:start w:val="1"/>
      <w:numFmt w:val="lowerLetter"/>
      <w:lvlText w:val="%1)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122BC00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D283DA0">
      <w:start w:val="1"/>
      <w:numFmt w:val="lowerRoman"/>
      <w:lvlText w:val="%3."/>
      <w:lvlJc w:val="left"/>
      <w:pPr>
        <w:ind w:left="216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BB8B3F8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9CC905E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1121758">
      <w:start w:val="1"/>
      <w:numFmt w:val="lowerRoman"/>
      <w:lvlText w:val="%6."/>
      <w:lvlJc w:val="left"/>
      <w:pPr>
        <w:ind w:left="432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B9841D8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6C4F440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074B32A">
      <w:start w:val="1"/>
      <w:numFmt w:val="lowerRoman"/>
      <w:lvlText w:val="%9."/>
      <w:lvlJc w:val="left"/>
      <w:pPr>
        <w:ind w:left="6480" w:hanging="2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 w15:restartNumberingAfterBreak="0">
    <w:nsid w:val="1E7527C4"/>
    <w:multiLevelType w:val="multilevel"/>
    <w:tmpl w:val="66FE7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1EA3E2E"/>
    <w:multiLevelType w:val="multilevel"/>
    <w:tmpl w:val="40C67522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9" w15:restartNumberingAfterBreak="0">
    <w:nsid w:val="28B30760"/>
    <w:multiLevelType w:val="hybridMultilevel"/>
    <w:tmpl w:val="6EF8937E"/>
    <w:lvl w:ilvl="0" w:tplc="69ECE3C4">
      <w:start w:val="1"/>
      <w:numFmt w:val="lowerLetter"/>
      <w:lvlText w:val="%1)"/>
      <w:lvlJc w:val="left"/>
      <w:pPr>
        <w:ind w:left="214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5" w:hanging="360"/>
      </w:pPr>
    </w:lvl>
    <w:lvl w:ilvl="2" w:tplc="0419001B" w:tentative="1">
      <w:start w:val="1"/>
      <w:numFmt w:val="lowerRoman"/>
      <w:lvlText w:val="%3."/>
      <w:lvlJc w:val="right"/>
      <w:pPr>
        <w:ind w:left="3585" w:hanging="180"/>
      </w:pPr>
    </w:lvl>
    <w:lvl w:ilvl="3" w:tplc="0419000F" w:tentative="1">
      <w:start w:val="1"/>
      <w:numFmt w:val="decimal"/>
      <w:lvlText w:val="%4."/>
      <w:lvlJc w:val="left"/>
      <w:pPr>
        <w:ind w:left="4305" w:hanging="360"/>
      </w:pPr>
    </w:lvl>
    <w:lvl w:ilvl="4" w:tplc="04190019" w:tentative="1">
      <w:start w:val="1"/>
      <w:numFmt w:val="lowerLetter"/>
      <w:lvlText w:val="%5."/>
      <w:lvlJc w:val="left"/>
      <w:pPr>
        <w:ind w:left="5025" w:hanging="360"/>
      </w:pPr>
    </w:lvl>
    <w:lvl w:ilvl="5" w:tplc="0419001B" w:tentative="1">
      <w:start w:val="1"/>
      <w:numFmt w:val="lowerRoman"/>
      <w:lvlText w:val="%6."/>
      <w:lvlJc w:val="right"/>
      <w:pPr>
        <w:ind w:left="5745" w:hanging="180"/>
      </w:pPr>
    </w:lvl>
    <w:lvl w:ilvl="6" w:tplc="0419000F" w:tentative="1">
      <w:start w:val="1"/>
      <w:numFmt w:val="decimal"/>
      <w:lvlText w:val="%7."/>
      <w:lvlJc w:val="left"/>
      <w:pPr>
        <w:ind w:left="6465" w:hanging="360"/>
      </w:pPr>
    </w:lvl>
    <w:lvl w:ilvl="7" w:tplc="04190019" w:tentative="1">
      <w:start w:val="1"/>
      <w:numFmt w:val="lowerLetter"/>
      <w:lvlText w:val="%8."/>
      <w:lvlJc w:val="left"/>
      <w:pPr>
        <w:ind w:left="7185" w:hanging="360"/>
      </w:pPr>
    </w:lvl>
    <w:lvl w:ilvl="8" w:tplc="0419001B" w:tentative="1">
      <w:start w:val="1"/>
      <w:numFmt w:val="lowerRoman"/>
      <w:lvlText w:val="%9."/>
      <w:lvlJc w:val="right"/>
      <w:pPr>
        <w:ind w:left="7905" w:hanging="180"/>
      </w:pPr>
    </w:lvl>
  </w:abstractNum>
  <w:abstractNum w:abstractNumId="20" w15:restartNumberingAfterBreak="0">
    <w:nsid w:val="2A5D75BF"/>
    <w:multiLevelType w:val="hybridMultilevel"/>
    <w:tmpl w:val="7E66783C"/>
    <w:lvl w:ilvl="0" w:tplc="33D86D3E">
      <w:start w:val="1"/>
      <w:numFmt w:val="lowerLetter"/>
      <w:lvlText w:val="%1)"/>
      <w:lvlJc w:val="left"/>
      <w:pPr>
        <w:ind w:left="54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67" w:hanging="360"/>
      </w:pPr>
    </w:lvl>
    <w:lvl w:ilvl="2" w:tplc="0419001B" w:tentative="1">
      <w:start w:val="1"/>
      <w:numFmt w:val="lowerRoman"/>
      <w:lvlText w:val="%3."/>
      <w:lvlJc w:val="right"/>
      <w:pPr>
        <w:ind w:left="1987" w:hanging="180"/>
      </w:pPr>
    </w:lvl>
    <w:lvl w:ilvl="3" w:tplc="0419000F" w:tentative="1">
      <w:start w:val="1"/>
      <w:numFmt w:val="decimal"/>
      <w:lvlText w:val="%4."/>
      <w:lvlJc w:val="left"/>
      <w:pPr>
        <w:ind w:left="2707" w:hanging="360"/>
      </w:pPr>
    </w:lvl>
    <w:lvl w:ilvl="4" w:tplc="04190019" w:tentative="1">
      <w:start w:val="1"/>
      <w:numFmt w:val="lowerLetter"/>
      <w:lvlText w:val="%5."/>
      <w:lvlJc w:val="left"/>
      <w:pPr>
        <w:ind w:left="3427" w:hanging="360"/>
      </w:pPr>
    </w:lvl>
    <w:lvl w:ilvl="5" w:tplc="0419001B" w:tentative="1">
      <w:start w:val="1"/>
      <w:numFmt w:val="lowerRoman"/>
      <w:lvlText w:val="%6."/>
      <w:lvlJc w:val="right"/>
      <w:pPr>
        <w:ind w:left="4147" w:hanging="180"/>
      </w:pPr>
    </w:lvl>
    <w:lvl w:ilvl="6" w:tplc="0419000F" w:tentative="1">
      <w:start w:val="1"/>
      <w:numFmt w:val="decimal"/>
      <w:lvlText w:val="%7."/>
      <w:lvlJc w:val="left"/>
      <w:pPr>
        <w:ind w:left="4867" w:hanging="360"/>
      </w:pPr>
    </w:lvl>
    <w:lvl w:ilvl="7" w:tplc="04190019" w:tentative="1">
      <w:start w:val="1"/>
      <w:numFmt w:val="lowerLetter"/>
      <w:lvlText w:val="%8."/>
      <w:lvlJc w:val="left"/>
      <w:pPr>
        <w:ind w:left="5587" w:hanging="360"/>
      </w:pPr>
    </w:lvl>
    <w:lvl w:ilvl="8" w:tplc="0419001B" w:tentative="1">
      <w:start w:val="1"/>
      <w:numFmt w:val="lowerRoman"/>
      <w:lvlText w:val="%9."/>
      <w:lvlJc w:val="right"/>
      <w:pPr>
        <w:ind w:left="6307" w:hanging="180"/>
      </w:pPr>
    </w:lvl>
  </w:abstractNum>
  <w:abstractNum w:abstractNumId="21" w15:restartNumberingAfterBreak="0">
    <w:nsid w:val="3B737CDA"/>
    <w:multiLevelType w:val="hybridMultilevel"/>
    <w:tmpl w:val="99667B7E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EF90EFD"/>
    <w:multiLevelType w:val="hybridMultilevel"/>
    <w:tmpl w:val="59FA4BF6"/>
    <w:lvl w:ilvl="0" w:tplc="0807000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55" w:hanging="360"/>
      </w:pPr>
      <w:rPr>
        <w:rFonts w:ascii="Wingdings" w:hAnsi="Wingdings" w:hint="default"/>
      </w:rPr>
    </w:lvl>
  </w:abstractNum>
  <w:abstractNum w:abstractNumId="23" w15:restartNumberingAfterBreak="0">
    <w:nsid w:val="44635A35"/>
    <w:multiLevelType w:val="hybridMultilevel"/>
    <w:tmpl w:val="DFA6737A"/>
    <w:lvl w:ilvl="0" w:tplc="B80C1C58">
      <w:start w:val="1"/>
      <w:numFmt w:val="decimal"/>
      <w:lvlText w:val="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2F72675"/>
    <w:multiLevelType w:val="hybridMultilevel"/>
    <w:tmpl w:val="252A499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56D856CC"/>
    <w:multiLevelType w:val="hybridMultilevel"/>
    <w:tmpl w:val="238CF9E0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C1427A8"/>
    <w:multiLevelType w:val="hybridMultilevel"/>
    <w:tmpl w:val="205E0C46"/>
    <w:lvl w:ilvl="0" w:tplc="4DE2586A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ascii="Times" w:hAnsi="Times" w:hint="default"/>
        <w:b/>
        <w:i w:val="0"/>
        <w:sz w:val="24"/>
      </w:rPr>
    </w:lvl>
    <w:lvl w:ilvl="1" w:tplc="3724E022">
      <w:numFmt w:val="none"/>
      <w:lvlText w:val=""/>
      <w:lvlJc w:val="left"/>
      <w:pPr>
        <w:tabs>
          <w:tab w:val="num" w:pos="360"/>
        </w:tabs>
      </w:pPr>
    </w:lvl>
    <w:lvl w:ilvl="2" w:tplc="3BA20238">
      <w:numFmt w:val="none"/>
      <w:lvlText w:val=""/>
      <w:lvlJc w:val="left"/>
      <w:pPr>
        <w:tabs>
          <w:tab w:val="num" w:pos="360"/>
        </w:tabs>
      </w:pPr>
    </w:lvl>
    <w:lvl w:ilvl="3" w:tplc="998E4A0A">
      <w:numFmt w:val="none"/>
      <w:lvlText w:val=""/>
      <w:lvlJc w:val="left"/>
      <w:pPr>
        <w:tabs>
          <w:tab w:val="num" w:pos="360"/>
        </w:tabs>
      </w:pPr>
    </w:lvl>
    <w:lvl w:ilvl="4" w:tplc="C4D83908">
      <w:numFmt w:val="none"/>
      <w:lvlText w:val=""/>
      <w:lvlJc w:val="left"/>
      <w:pPr>
        <w:tabs>
          <w:tab w:val="num" w:pos="360"/>
        </w:tabs>
      </w:pPr>
    </w:lvl>
    <w:lvl w:ilvl="5" w:tplc="78FE03DA">
      <w:numFmt w:val="none"/>
      <w:lvlText w:val=""/>
      <w:lvlJc w:val="left"/>
      <w:pPr>
        <w:tabs>
          <w:tab w:val="num" w:pos="360"/>
        </w:tabs>
      </w:pPr>
    </w:lvl>
    <w:lvl w:ilvl="6" w:tplc="24AAE1CA">
      <w:numFmt w:val="none"/>
      <w:lvlText w:val=""/>
      <w:lvlJc w:val="left"/>
      <w:pPr>
        <w:tabs>
          <w:tab w:val="num" w:pos="360"/>
        </w:tabs>
      </w:pPr>
    </w:lvl>
    <w:lvl w:ilvl="7" w:tplc="AC7C8E80">
      <w:numFmt w:val="none"/>
      <w:lvlText w:val=""/>
      <w:lvlJc w:val="left"/>
      <w:pPr>
        <w:tabs>
          <w:tab w:val="num" w:pos="360"/>
        </w:tabs>
      </w:pPr>
    </w:lvl>
    <w:lvl w:ilvl="8" w:tplc="5EA8CA18">
      <w:numFmt w:val="none"/>
      <w:lvlText w:val=""/>
      <w:lvlJc w:val="left"/>
      <w:pPr>
        <w:tabs>
          <w:tab w:val="num" w:pos="360"/>
        </w:tabs>
      </w:pPr>
    </w:lvl>
  </w:abstractNum>
  <w:abstractNum w:abstractNumId="27" w15:restartNumberingAfterBreak="0">
    <w:nsid w:val="5CCD6524"/>
    <w:multiLevelType w:val="hybridMultilevel"/>
    <w:tmpl w:val="6F40700A"/>
    <w:lvl w:ilvl="0" w:tplc="E78698FC">
      <w:start w:val="1"/>
      <w:numFmt w:val="lowerLetter"/>
      <w:lvlText w:val="%1)"/>
      <w:lvlJc w:val="left"/>
      <w:pPr>
        <w:ind w:left="54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67" w:hanging="360"/>
      </w:pPr>
    </w:lvl>
    <w:lvl w:ilvl="2" w:tplc="0419001B" w:tentative="1">
      <w:start w:val="1"/>
      <w:numFmt w:val="lowerRoman"/>
      <w:lvlText w:val="%3."/>
      <w:lvlJc w:val="right"/>
      <w:pPr>
        <w:ind w:left="1987" w:hanging="180"/>
      </w:pPr>
    </w:lvl>
    <w:lvl w:ilvl="3" w:tplc="0419000F" w:tentative="1">
      <w:start w:val="1"/>
      <w:numFmt w:val="decimal"/>
      <w:lvlText w:val="%4."/>
      <w:lvlJc w:val="left"/>
      <w:pPr>
        <w:ind w:left="2707" w:hanging="360"/>
      </w:pPr>
    </w:lvl>
    <w:lvl w:ilvl="4" w:tplc="04190019" w:tentative="1">
      <w:start w:val="1"/>
      <w:numFmt w:val="lowerLetter"/>
      <w:lvlText w:val="%5."/>
      <w:lvlJc w:val="left"/>
      <w:pPr>
        <w:ind w:left="3427" w:hanging="360"/>
      </w:pPr>
    </w:lvl>
    <w:lvl w:ilvl="5" w:tplc="0419001B" w:tentative="1">
      <w:start w:val="1"/>
      <w:numFmt w:val="lowerRoman"/>
      <w:lvlText w:val="%6."/>
      <w:lvlJc w:val="right"/>
      <w:pPr>
        <w:ind w:left="4147" w:hanging="180"/>
      </w:pPr>
    </w:lvl>
    <w:lvl w:ilvl="6" w:tplc="0419000F" w:tentative="1">
      <w:start w:val="1"/>
      <w:numFmt w:val="decimal"/>
      <w:lvlText w:val="%7."/>
      <w:lvlJc w:val="left"/>
      <w:pPr>
        <w:ind w:left="4867" w:hanging="360"/>
      </w:pPr>
    </w:lvl>
    <w:lvl w:ilvl="7" w:tplc="04190019" w:tentative="1">
      <w:start w:val="1"/>
      <w:numFmt w:val="lowerLetter"/>
      <w:lvlText w:val="%8."/>
      <w:lvlJc w:val="left"/>
      <w:pPr>
        <w:ind w:left="5587" w:hanging="360"/>
      </w:pPr>
    </w:lvl>
    <w:lvl w:ilvl="8" w:tplc="0419001B" w:tentative="1">
      <w:start w:val="1"/>
      <w:numFmt w:val="lowerRoman"/>
      <w:lvlText w:val="%9."/>
      <w:lvlJc w:val="right"/>
      <w:pPr>
        <w:ind w:left="6307" w:hanging="180"/>
      </w:pPr>
    </w:lvl>
  </w:abstractNum>
  <w:abstractNum w:abstractNumId="28" w15:restartNumberingAfterBreak="0">
    <w:nsid w:val="5EFC4232"/>
    <w:multiLevelType w:val="hybridMultilevel"/>
    <w:tmpl w:val="72B044C4"/>
    <w:lvl w:ilvl="0" w:tplc="0409000F">
      <w:start w:val="1"/>
      <w:numFmt w:val="decimal"/>
      <w:lvlText w:val="%1."/>
      <w:lvlJc w:val="left"/>
      <w:pPr>
        <w:ind w:left="3195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55" w:hanging="360"/>
      </w:pPr>
      <w:rPr>
        <w:rFonts w:ascii="Wingdings" w:hAnsi="Wingdings" w:hint="default"/>
      </w:rPr>
    </w:lvl>
  </w:abstractNum>
  <w:abstractNum w:abstractNumId="29" w15:restartNumberingAfterBreak="0">
    <w:nsid w:val="67016AE4"/>
    <w:multiLevelType w:val="hybridMultilevel"/>
    <w:tmpl w:val="F82663BE"/>
    <w:lvl w:ilvl="0" w:tplc="04090001">
      <w:start w:val="1"/>
      <w:numFmt w:val="bullet"/>
      <w:lvlText w:val=""/>
      <w:lvlJc w:val="left"/>
      <w:pPr>
        <w:ind w:left="9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7" w:hanging="360"/>
      </w:pPr>
      <w:rPr>
        <w:rFonts w:ascii="Wingdings" w:hAnsi="Wingdings" w:hint="default"/>
      </w:rPr>
    </w:lvl>
  </w:abstractNum>
  <w:abstractNum w:abstractNumId="30" w15:restartNumberingAfterBreak="0">
    <w:nsid w:val="694A0248"/>
    <w:multiLevelType w:val="hybridMultilevel"/>
    <w:tmpl w:val="7BD620F6"/>
    <w:lvl w:ilvl="0" w:tplc="CCF4351E">
      <w:start w:val="1"/>
      <w:numFmt w:val="decimal"/>
      <w:pStyle w:val="JACoWNumberedlist"/>
      <w:lvlText w:val="%1."/>
      <w:lvlJc w:val="left"/>
      <w:pPr>
        <w:ind w:left="234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9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2" w:hanging="360"/>
      </w:pPr>
      <w:rPr>
        <w:rFonts w:ascii="Wingdings" w:hAnsi="Wingdings" w:hint="default"/>
      </w:rPr>
    </w:lvl>
    <w:lvl w:ilvl="3" w:tplc="E8905F5E">
      <w:start w:val="1"/>
      <w:numFmt w:val="decimal"/>
      <w:lvlText w:val="%4."/>
      <w:lvlJc w:val="left"/>
      <w:pPr>
        <w:ind w:left="2344" w:hanging="360"/>
      </w:pPr>
      <w:rPr>
        <w:rFonts w:hint="default"/>
        <w:b w:val="0"/>
      </w:rPr>
    </w:lvl>
    <w:lvl w:ilvl="4" w:tplc="04090003" w:tentative="1">
      <w:start w:val="1"/>
      <w:numFmt w:val="bullet"/>
      <w:lvlText w:val="o"/>
      <w:lvlJc w:val="left"/>
      <w:pPr>
        <w:ind w:left="50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2" w:hanging="360"/>
      </w:pPr>
      <w:rPr>
        <w:rFonts w:ascii="Wingdings" w:hAnsi="Wingdings" w:hint="default"/>
      </w:rPr>
    </w:lvl>
  </w:abstractNum>
  <w:num w:numId="1" w16cid:durableId="314798605">
    <w:abstractNumId w:val="26"/>
  </w:num>
  <w:num w:numId="2" w16cid:durableId="1515343265">
    <w:abstractNumId w:val="14"/>
  </w:num>
  <w:num w:numId="3" w16cid:durableId="819663075">
    <w:abstractNumId w:val="18"/>
  </w:num>
  <w:num w:numId="4" w16cid:durableId="1054040551">
    <w:abstractNumId w:val="9"/>
  </w:num>
  <w:num w:numId="5" w16cid:durableId="590352782">
    <w:abstractNumId w:val="7"/>
  </w:num>
  <w:num w:numId="6" w16cid:durableId="1217665334">
    <w:abstractNumId w:val="6"/>
  </w:num>
  <w:num w:numId="7" w16cid:durableId="2010015651">
    <w:abstractNumId w:val="5"/>
  </w:num>
  <w:num w:numId="8" w16cid:durableId="2104454890">
    <w:abstractNumId w:val="4"/>
  </w:num>
  <w:num w:numId="9" w16cid:durableId="335960587">
    <w:abstractNumId w:val="8"/>
  </w:num>
  <w:num w:numId="10" w16cid:durableId="1344825234">
    <w:abstractNumId w:val="3"/>
  </w:num>
  <w:num w:numId="11" w16cid:durableId="791939928">
    <w:abstractNumId w:val="2"/>
  </w:num>
  <w:num w:numId="12" w16cid:durableId="1033462048">
    <w:abstractNumId w:val="1"/>
  </w:num>
  <w:num w:numId="13" w16cid:durableId="1215895326">
    <w:abstractNumId w:val="0"/>
  </w:num>
  <w:num w:numId="14" w16cid:durableId="795106169">
    <w:abstractNumId w:val="10"/>
  </w:num>
  <w:num w:numId="15" w16cid:durableId="506142526">
    <w:abstractNumId w:val="29"/>
  </w:num>
  <w:num w:numId="16" w16cid:durableId="1250772864">
    <w:abstractNumId w:val="28"/>
  </w:num>
  <w:num w:numId="17" w16cid:durableId="620962831">
    <w:abstractNumId w:val="24"/>
  </w:num>
  <w:num w:numId="18" w16cid:durableId="2032296972">
    <w:abstractNumId w:val="22"/>
  </w:num>
  <w:num w:numId="19" w16cid:durableId="1495953927">
    <w:abstractNumId w:val="30"/>
  </w:num>
  <w:num w:numId="20" w16cid:durableId="1662808058">
    <w:abstractNumId w:val="23"/>
  </w:num>
  <w:num w:numId="21" w16cid:durableId="1213465445">
    <w:abstractNumId w:val="14"/>
  </w:num>
  <w:num w:numId="22" w16cid:durableId="29767566">
    <w:abstractNumId w:val="14"/>
  </w:num>
  <w:num w:numId="23" w16cid:durableId="2019692876">
    <w:abstractNumId w:val="30"/>
  </w:num>
  <w:num w:numId="24" w16cid:durableId="287787959">
    <w:abstractNumId w:val="15"/>
  </w:num>
  <w:num w:numId="25" w16cid:durableId="1453669807">
    <w:abstractNumId w:val="25"/>
  </w:num>
  <w:num w:numId="26" w16cid:durableId="825897431">
    <w:abstractNumId w:val="20"/>
  </w:num>
  <w:num w:numId="27" w16cid:durableId="1163079943">
    <w:abstractNumId w:val="21"/>
  </w:num>
  <w:num w:numId="28" w16cid:durableId="70276704">
    <w:abstractNumId w:val="27"/>
  </w:num>
  <w:num w:numId="29" w16cid:durableId="325016831">
    <w:abstractNumId w:val="13"/>
  </w:num>
  <w:num w:numId="30" w16cid:durableId="1977904255">
    <w:abstractNumId w:val="16"/>
  </w:num>
  <w:num w:numId="31" w16cid:durableId="1014651779">
    <w:abstractNumId w:val="11"/>
  </w:num>
  <w:num w:numId="32" w16cid:durableId="1567377639">
    <w:abstractNumId w:val="12"/>
  </w:num>
  <w:num w:numId="33" w16cid:durableId="1364094128">
    <w:abstractNumId w:val="19"/>
  </w:num>
  <w:num w:numId="34" w16cid:durableId="168690120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activeWritingStyle w:appName="MSWord" w:lang="fr-FR" w:vendorID="64" w:dllVersion="6" w:nlCheck="1" w:checkStyle="0"/>
  <w:activeWritingStyle w:appName="MSWord" w:lang="en-GB" w:vendorID="64" w:dllVersion="6" w:nlCheck="1" w:checkStyle="1"/>
  <w:activeWritingStyle w:appName="MSWord" w:lang="en-US" w:vendorID="64" w:dllVersion="6" w:nlCheck="1" w:checkStyle="1"/>
  <w:activeWritingStyle w:appName="MSWord" w:lang="en-GB" w:vendorID="64" w:dllVersion="4096" w:nlCheck="1" w:checkStyle="0"/>
  <w:activeWritingStyle w:appName="MSWord" w:lang="de-DE" w:vendorID="64" w:dllVersion="4096" w:nlCheck="1" w:checkStyle="0"/>
  <w:activeWritingStyle w:appName="MSWord" w:lang="en-US" w:vendorID="64" w:dllVersion="4096" w:nlCheck="1" w:checkStyle="0"/>
  <w:activeWritingStyle w:appName="MSWord" w:lang="fr-FR" w:vendorID="64" w:dllVersion="4096" w:nlCheck="1" w:checkStyle="0"/>
  <w:activeWritingStyle w:appName="MSWord" w:lang="ru-RU" w:vendorID="64" w:dllVersion="409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357"/>
  <w:autoHyphenation/>
  <w:hyphenationZone w:val="425"/>
  <w:drawingGridHorizontalSpacing w:val="29"/>
  <w:drawingGridVerticalSpacing w:val="187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pos w:val="beneathText"/>
    <w:numFmt w:val="chicago"/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4B63"/>
    <w:rsid w:val="00000DB8"/>
    <w:rsid w:val="00002360"/>
    <w:rsid w:val="000030C7"/>
    <w:rsid w:val="00007CCD"/>
    <w:rsid w:val="000115B7"/>
    <w:rsid w:val="000115D9"/>
    <w:rsid w:val="00011BB2"/>
    <w:rsid w:val="000120AA"/>
    <w:rsid w:val="00012754"/>
    <w:rsid w:val="00013861"/>
    <w:rsid w:val="00013ABB"/>
    <w:rsid w:val="00013D04"/>
    <w:rsid w:val="000160F5"/>
    <w:rsid w:val="000179B6"/>
    <w:rsid w:val="00020432"/>
    <w:rsid w:val="00020E79"/>
    <w:rsid w:val="0002257C"/>
    <w:rsid w:val="00023333"/>
    <w:rsid w:val="00024E77"/>
    <w:rsid w:val="000259C8"/>
    <w:rsid w:val="000264AD"/>
    <w:rsid w:val="000305F3"/>
    <w:rsid w:val="000312DC"/>
    <w:rsid w:val="000321B1"/>
    <w:rsid w:val="000322EF"/>
    <w:rsid w:val="000334AD"/>
    <w:rsid w:val="000339EC"/>
    <w:rsid w:val="00034E19"/>
    <w:rsid w:val="00041FEC"/>
    <w:rsid w:val="00042A9C"/>
    <w:rsid w:val="00042B73"/>
    <w:rsid w:val="000460AE"/>
    <w:rsid w:val="00046FE8"/>
    <w:rsid w:val="00047219"/>
    <w:rsid w:val="00050A30"/>
    <w:rsid w:val="00050B3C"/>
    <w:rsid w:val="00052CB4"/>
    <w:rsid w:val="00053CF4"/>
    <w:rsid w:val="00056950"/>
    <w:rsid w:val="00056E9E"/>
    <w:rsid w:val="00061CC1"/>
    <w:rsid w:val="000634BB"/>
    <w:rsid w:val="000643D5"/>
    <w:rsid w:val="00066F1A"/>
    <w:rsid w:val="00070532"/>
    <w:rsid w:val="000726F3"/>
    <w:rsid w:val="00072FF4"/>
    <w:rsid w:val="0007331E"/>
    <w:rsid w:val="00074291"/>
    <w:rsid w:val="00074A20"/>
    <w:rsid w:val="000752BF"/>
    <w:rsid w:val="0007678C"/>
    <w:rsid w:val="00076F9F"/>
    <w:rsid w:val="0008212B"/>
    <w:rsid w:val="000836F2"/>
    <w:rsid w:val="00083FA2"/>
    <w:rsid w:val="00084085"/>
    <w:rsid w:val="00084A9F"/>
    <w:rsid w:val="000859BC"/>
    <w:rsid w:val="000872A6"/>
    <w:rsid w:val="000879AB"/>
    <w:rsid w:val="00087B99"/>
    <w:rsid w:val="00087D3D"/>
    <w:rsid w:val="00092076"/>
    <w:rsid w:val="000920EA"/>
    <w:rsid w:val="00094BA7"/>
    <w:rsid w:val="00096B6B"/>
    <w:rsid w:val="000974D8"/>
    <w:rsid w:val="000A05DA"/>
    <w:rsid w:val="000A0BD2"/>
    <w:rsid w:val="000A1AED"/>
    <w:rsid w:val="000A1CA7"/>
    <w:rsid w:val="000A2162"/>
    <w:rsid w:val="000A2A9A"/>
    <w:rsid w:val="000A7737"/>
    <w:rsid w:val="000B1371"/>
    <w:rsid w:val="000B29DE"/>
    <w:rsid w:val="000B62E8"/>
    <w:rsid w:val="000B7069"/>
    <w:rsid w:val="000C1534"/>
    <w:rsid w:val="000C17B0"/>
    <w:rsid w:val="000C1815"/>
    <w:rsid w:val="000C27C1"/>
    <w:rsid w:val="000C7727"/>
    <w:rsid w:val="000C79A8"/>
    <w:rsid w:val="000C7DD5"/>
    <w:rsid w:val="000D0EE2"/>
    <w:rsid w:val="000D3DAF"/>
    <w:rsid w:val="000D4C5C"/>
    <w:rsid w:val="000D6A43"/>
    <w:rsid w:val="000E0E16"/>
    <w:rsid w:val="000E1BEA"/>
    <w:rsid w:val="000E1EAA"/>
    <w:rsid w:val="000E28FD"/>
    <w:rsid w:val="000E309A"/>
    <w:rsid w:val="000E33E1"/>
    <w:rsid w:val="000E34D4"/>
    <w:rsid w:val="000E371C"/>
    <w:rsid w:val="000E38F0"/>
    <w:rsid w:val="000E57D6"/>
    <w:rsid w:val="000E5C8A"/>
    <w:rsid w:val="000E7615"/>
    <w:rsid w:val="000F18A9"/>
    <w:rsid w:val="000F1BAC"/>
    <w:rsid w:val="000F3F19"/>
    <w:rsid w:val="000F6832"/>
    <w:rsid w:val="001020F0"/>
    <w:rsid w:val="00103192"/>
    <w:rsid w:val="001035CD"/>
    <w:rsid w:val="001042DC"/>
    <w:rsid w:val="00104779"/>
    <w:rsid w:val="00104B6A"/>
    <w:rsid w:val="00106DCF"/>
    <w:rsid w:val="00112568"/>
    <w:rsid w:val="00112CA3"/>
    <w:rsid w:val="00113B1E"/>
    <w:rsid w:val="00113EB7"/>
    <w:rsid w:val="00114D12"/>
    <w:rsid w:val="0011613C"/>
    <w:rsid w:val="0011693D"/>
    <w:rsid w:val="00116CD3"/>
    <w:rsid w:val="00117DC0"/>
    <w:rsid w:val="00123677"/>
    <w:rsid w:val="00124C53"/>
    <w:rsid w:val="00127584"/>
    <w:rsid w:val="001318F6"/>
    <w:rsid w:val="00133F79"/>
    <w:rsid w:val="0013468C"/>
    <w:rsid w:val="00134CD6"/>
    <w:rsid w:val="00134D02"/>
    <w:rsid w:val="00137E9E"/>
    <w:rsid w:val="00140186"/>
    <w:rsid w:val="0014145F"/>
    <w:rsid w:val="00142809"/>
    <w:rsid w:val="001458AE"/>
    <w:rsid w:val="00147417"/>
    <w:rsid w:val="001517C2"/>
    <w:rsid w:val="0015344C"/>
    <w:rsid w:val="00153CEA"/>
    <w:rsid w:val="00154786"/>
    <w:rsid w:val="00154CF6"/>
    <w:rsid w:val="0015557D"/>
    <w:rsid w:val="00156BF8"/>
    <w:rsid w:val="00157900"/>
    <w:rsid w:val="0016080C"/>
    <w:rsid w:val="00160C47"/>
    <w:rsid w:val="001615D1"/>
    <w:rsid w:val="00162067"/>
    <w:rsid w:val="001630E8"/>
    <w:rsid w:val="00164A92"/>
    <w:rsid w:val="0016523B"/>
    <w:rsid w:val="00165665"/>
    <w:rsid w:val="001663F5"/>
    <w:rsid w:val="00166737"/>
    <w:rsid w:val="001670AE"/>
    <w:rsid w:val="00171805"/>
    <w:rsid w:val="001721EF"/>
    <w:rsid w:val="0017430F"/>
    <w:rsid w:val="00174DE4"/>
    <w:rsid w:val="001822D4"/>
    <w:rsid w:val="00182473"/>
    <w:rsid w:val="00183020"/>
    <w:rsid w:val="00183A3C"/>
    <w:rsid w:val="00184226"/>
    <w:rsid w:val="00193D45"/>
    <w:rsid w:val="00195713"/>
    <w:rsid w:val="00196E58"/>
    <w:rsid w:val="0019740F"/>
    <w:rsid w:val="00197F96"/>
    <w:rsid w:val="001A2A88"/>
    <w:rsid w:val="001A4E1D"/>
    <w:rsid w:val="001A51A4"/>
    <w:rsid w:val="001A7620"/>
    <w:rsid w:val="001A76F3"/>
    <w:rsid w:val="001A7B1D"/>
    <w:rsid w:val="001B0012"/>
    <w:rsid w:val="001B0226"/>
    <w:rsid w:val="001B025A"/>
    <w:rsid w:val="001B051D"/>
    <w:rsid w:val="001B1546"/>
    <w:rsid w:val="001B365D"/>
    <w:rsid w:val="001B3A18"/>
    <w:rsid w:val="001B4D9B"/>
    <w:rsid w:val="001B5738"/>
    <w:rsid w:val="001B6D78"/>
    <w:rsid w:val="001B77FE"/>
    <w:rsid w:val="001C1F72"/>
    <w:rsid w:val="001C249E"/>
    <w:rsid w:val="001C47B2"/>
    <w:rsid w:val="001C63B1"/>
    <w:rsid w:val="001C66E7"/>
    <w:rsid w:val="001C6FFE"/>
    <w:rsid w:val="001D11F9"/>
    <w:rsid w:val="001D1E2F"/>
    <w:rsid w:val="001D3F8F"/>
    <w:rsid w:val="001D4D72"/>
    <w:rsid w:val="001D51BA"/>
    <w:rsid w:val="001D589B"/>
    <w:rsid w:val="001D5B04"/>
    <w:rsid w:val="001D6284"/>
    <w:rsid w:val="001D6D53"/>
    <w:rsid w:val="001D72B1"/>
    <w:rsid w:val="001E08FF"/>
    <w:rsid w:val="001E1D9B"/>
    <w:rsid w:val="001E2D0A"/>
    <w:rsid w:val="001E45A7"/>
    <w:rsid w:val="001E5A8D"/>
    <w:rsid w:val="001E600D"/>
    <w:rsid w:val="001E78D7"/>
    <w:rsid w:val="001E7987"/>
    <w:rsid w:val="001E7E92"/>
    <w:rsid w:val="001F001B"/>
    <w:rsid w:val="001F0A73"/>
    <w:rsid w:val="001F345C"/>
    <w:rsid w:val="001F4B40"/>
    <w:rsid w:val="001F586F"/>
    <w:rsid w:val="001F5C87"/>
    <w:rsid w:val="00200AA7"/>
    <w:rsid w:val="0020166C"/>
    <w:rsid w:val="00201BBF"/>
    <w:rsid w:val="00203434"/>
    <w:rsid w:val="002044BC"/>
    <w:rsid w:val="0021122B"/>
    <w:rsid w:val="00211CC0"/>
    <w:rsid w:val="00217BBC"/>
    <w:rsid w:val="002220C1"/>
    <w:rsid w:val="00222B2A"/>
    <w:rsid w:val="0022320C"/>
    <w:rsid w:val="002235B0"/>
    <w:rsid w:val="00224B63"/>
    <w:rsid w:val="00224DC7"/>
    <w:rsid w:val="0022653C"/>
    <w:rsid w:val="00230405"/>
    <w:rsid w:val="00230B0C"/>
    <w:rsid w:val="00230FD4"/>
    <w:rsid w:val="00231578"/>
    <w:rsid w:val="00231EF7"/>
    <w:rsid w:val="00234D91"/>
    <w:rsid w:val="002350C2"/>
    <w:rsid w:val="002350F0"/>
    <w:rsid w:val="0023626E"/>
    <w:rsid w:val="002363EF"/>
    <w:rsid w:val="00237FC9"/>
    <w:rsid w:val="002428E5"/>
    <w:rsid w:val="00242FEB"/>
    <w:rsid w:val="00242FFD"/>
    <w:rsid w:val="0024303B"/>
    <w:rsid w:val="0024360D"/>
    <w:rsid w:val="00243C3F"/>
    <w:rsid w:val="002440C4"/>
    <w:rsid w:val="00244E8F"/>
    <w:rsid w:val="002457DA"/>
    <w:rsid w:val="0024651A"/>
    <w:rsid w:val="00246525"/>
    <w:rsid w:val="00246CC5"/>
    <w:rsid w:val="002479E5"/>
    <w:rsid w:val="00250C1E"/>
    <w:rsid w:val="00251BA1"/>
    <w:rsid w:val="0025265D"/>
    <w:rsid w:val="00253001"/>
    <w:rsid w:val="00253F4C"/>
    <w:rsid w:val="0025549D"/>
    <w:rsid w:val="00256197"/>
    <w:rsid w:val="0026075A"/>
    <w:rsid w:val="00260AAD"/>
    <w:rsid w:val="002627C1"/>
    <w:rsid w:val="00262CBB"/>
    <w:rsid w:val="00262E0B"/>
    <w:rsid w:val="00263536"/>
    <w:rsid w:val="002642D5"/>
    <w:rsid w:val="0026595D"/>
    <w:rsid w:val="00272022"/>
    <w:rsid w:val="002742E8"/>
    <w:rsid w:val="002755BC"/>
    <w:rsid w:val="00276784"/>
    <w:rsid w:val="00276CD2"/>
    <w:rsid w:val="00277078"/>
    <w:rsid w:val="00277DD9"/>
    <w:rsid w:val="00280D5D"/>
    <w:rsid w:val="00281C35"/>
    <w:rsid w:val="0028217A"/>
    <w:rsid w:val="00283D3F"/>
    <w:rsid w:val="002847D7"/>
    <w:rsid w:val="00286352"/>
    <w:rsid w:val="002868F9"/>
    <w:rsid w:val="002872EE"/>
    <w:rsid w:val="00292CCB"/>
    <w:rsid w:val="0029322D"/>
    <w:rsid w:val="00293AFA"/>
    <w:rsid w:val="002A18A3"/>
    <w:rsid w:val="002A25E1"/>
    <w:rsid w:val="002A2611"/>
    <w:rsid w:val="002A3230"/>
    <w:rsid w:val="002A3595"/>
    <w:rsid w:val="002A4129"/>
    <w:rsid w:val="002B04DD"/>
    <w:rsid w:val="002B1D09"/>
    <w:rsid w:val="002B285F"/>
    <w:rsid w:val="002B3946"/>
    <w:rsid w:val="002B3C84"/>
    <w:rsid w:val="002B4E01"/>
    <w:rsid w:val="002B5375"/>
    <w:rsid w:val="002B53C5"/>
    <w:rsid w:val="002B553F"/>
    <w:rsid w:val="002B5873"/>
    <w:rsid w:val="002B6C38"/>
    <w:rsid w:val="002B72E8"/>
    <w:rsid w:val="002C1823"/>
    <w:rsid w:val="002C1B07"/>
    <w:rsid w:val="002C29D4"/>
    <w:rsid w:val="002C31F5"/>
    <w:rsid w:val="002C35E9"/>
    <w:rsid w:val="002C4825"/>
    <w:rsid w:val="002C6318"/>
    <w:rsid w:val="002C7323"/>
    <w:rsid w:val="002C75A7"/>
    <w:rsid w:val="002D0904"/>
    <w:rsid w:val="002D0FFA"/>
    <w:rsid w:val="002D2A47"/>
    <w:rsid w:val="002D4660"/>
    <w:rsid w:val="002D5D05"/>
    <w:rsid w:val="002D6CC9"/>
    <w:rsid w:val="002D7A70"/>
    <w:rsid w:val="002D7BCB"/>
    <w:rsid w:val="002E0A75"/>
    <w:rsid w:val="002E1B10"/>
    <w:rsid w:val="002E25B9"/>
    <w:rsid w:val="002E2790"/>
    <w:rsid w:val="002E3F0A"/>
    <w:rsid w:val="002E63EE"/>
    <w:rsid w:val="002E7FE6"/>
    <w:rsid w:val="002F19A4"/>
    <w:rsid w:val="002F1CF3"/>
    <w:rsid w:val="002F33F6"/>
    <w:rsid w:val="002F45E5"/>
    <w:rsid w:val="002F62E4"/>
    <w:rsid w:val="002F64EC"/>
    <w:rsid w:val="002F7830"/>
    <w:rsid w:val="003003BA"/>
    <w:rsid w:val="00301263"/>
    <w:rsid w:val="003017FB"/>
    <w:rsid w:val="00301DD7"/>
    <w:rsid w:val="003037CD"/>
    <w:rsid w:val="003059D4"/>
    <w:rsid w:val="00307114"/>
    <w:rsid w:val="003109B7"/>
    <w:rsid w:val="00310C40"/>
    <w:rsid w:val="00312190"/>
    <w:rsid w:val="00313673"/>
    <w:rsid w:val="00314DD8"/>
    <w:rsid w:val="003167F2"/>
    <w:rsid w:val="003177B1"/>
    <w:rsid w:val="00317EF5"/>
    <w:rsid w:val="003204D7"/>
    <w:rsid w:val="00323071"/>
    <w:rsid w:val="00326A8F"/>
    <w:rsid w:val="00327D81"/>
    <w:rsid w:val="003317EB"/>
    <w:rsid w:val="00333224"/>
    <w:rsid w:val="003343FC"/>
    <w:rsid w:val="0033459F"/>
    <w:rsid w:val="003357BA"/>
    <w:rsid w:val="003412C6"/>
    <w:rsid w:val="003444F4"/>
    <w:rsid w:val="003447C9"/>
    <w:rsid w:val="00344F25"/>
    <w:rsid w:val="0034535F"/>
    <w:rsid w:val="00345660"/>
    <w:rsid w:val="00351109"/>
    <w:rsid w:val="0035141C"/>
    <w:rsid w:val="00353808"/>
    <w:rsid w:val="00353DD9"/>
    <w:rsid w:val="00355963"/>
    <w:rsid w:val="00355ACD"/>
    <w:rsid w:val="003574D8"/>
    <w:rsid w:val="0036194C"/>
    <w:rsid w:val="00362807"/>
    <w:rsid w:val="00363717"/>
    <w:rsid w:val="0036387E"/>
    <w:rsid w:val="00363A01"/>
    <w:rsid w:val="00363F97"/>
    <w:rsid w:val="003644D1"/>
    <w:rsid w:val="00365AA7"/>
    <w:rsid w:val="00366861"/>
    <w:rsid w:val="0036730E"/>
    <w:rsid w:val="00370789"/>
    <w:rsid w:val="00370F22"/>
    <w:rsid w:val="00371153"/>
    <w:rsid w:val="00371999"/>
    <w:rsid w:val="003723D1"/>
    <w:rsid w:val="00374198"/>
    <w:rsid w:val="00375CF3"/>
    <w:rsid w:val="003762B4"/>
    <w:rsid w:val="00376AE7"/>
    <w:rsid w:val="00376FE8"/>
    <w:rsid w:val="0037743E"/>
    <w:rsid w:val="00383DCE"/>
    <w:rsid w:val="00394F4B"/>
    <w:rsid w:val="003963BD"/>
    <w:rsid w:val="003A007C"/>
    <w:rsid w:val="003A23AA"/>
    <w:rsid w:val="003A2652"/>
    <w:rsid w:val="003A2EA5"/>
    <w:rsid w:val="003A575A"/>
    <w:rsid w:val="003A5888"/>
    <w:rsid w:val="003A6D17"/>
    <w:rsid w:val="003A6E3C"/>
    <w:rsid w:val="003B6127"/>
    <w:rsid w:val="003B6163"/>
    <w:rsid w:val="003B77D2"/>
    <w:rsid w:val="003C0637"/>
    <w:rsid w:val="003C078A"/>
    <w:rsid w:val="003C2B35"/>
    <w:rsid w:val="003C3928"/>
    <w:rsid w:val="003C3B01"/>
    <w:rsid w:val="003C450B"/>
    <w:rsid w:val="003C52DD"/>
    <w:rsid w:val="003C72D6"/>
    <w:rsid w:val="003C76AD"/>
    <w:rsid w:val="003D16E0"/>
    <w:rsid w:val="003D1701"/>
    <w:rsid w:val="003D4DD7"/>
    <w:rsid w:val="003D5CFE"/>
    <w:rsid w:val="003D74E6"/>
    <w:rsid w:val="003D7F85"/>
    <w:rsid w:val="003E141A"/>
    <w:rsid w:val="003E150A"/>
    <w:rsid w:val="003E4017"/>
    <w:rsid w:val="003E4735"/>
    <w:rsid w:val="003E7DE4"/>
    <w:rsid w:val="003F141F"/>
    <w:rsid w:val="003F21B6"/>
    <w:rsid w:val="003F59DA"/>
    <w:rsid w:val="003F6472"/>
    <w:rsid w:val="003F68BB"/>
    <w:rsid w:val="003F7D07"/>
    <w:rsid w:val="0040273F"/>
    <w:rsid w:val="00402767"/>
    <w:rsid w:val="004047BC"/>
    <w:rsid w:val="00404AD2"/>
    <w:rsid w:val="00407053"/>
    <w:rsid w:val="004073A2"/>
    <w:rsid w:val="0041146C"/>
    <w:rsid w:val="004125CD"/>
    <w:rsid w:val="00414910"/>
    <w:rsid w:val="00415046"/>
    <w:rsid w:val="00415054"/>
    <w:rsid w:val="00415740"/>
    <w:rsid w:val="00415810"/>
    <w:rsid w:val="004158C5"/>
    <w:rsid w:val="00415C65"/>
    <w:rsid w:val="00416283"/>
    <w:rsid w:val="00416AD7"/>
    <w:rsid w:val="004200D6"/>
    <w:rsid w:val="00423885"/>
    <w:rsid w:val="00424847"/>
    <w:rsid w:val="00424DF2"/>
    <w:rsid w:val="004255AD"/>
    <w:rsid w:val="004305F8"/>
    <w:rsid w:val="00431C40"/>
    <w:rsid w:val="004338DA"/>
    <w:rsid w:val="0043401C"/>
    <w:rsid w:val="0043666C"/>
    <w:rsid w:val="0044168C"/>
    <w:rsid w:val="0044185D"/>
    <w:rsid w:val="00441911"/>
    <w:rsid w:val="00442933"/>
    <w:rsid w:val="00442E1E"/>
    <w:rsid w:val="0044789D"/>
    <w:rsid w:val="00450C55"/>
    <w:rsid w:val="00450CD1"/>
    <w:rsid w:val="00453ACC"/>
    <w:rsid w:val="00455B7E"/>
    <w:rsid w:val="0045620C"/>
    <w:rsid w:val="00456F32"/>
    <w:rsid w:val="004575E5"/>
    <w:rsid w:val="0045781D"/>
    <w:rsid w:val="00457859"/>
    <w:rsid w:val="00460114"/>
    <w:rsid w:val="00464470"/>
    <w:rsid w:val="00464664"/>
    <w:rsid w:val="00464BC8"/>
    <w:rsid w:val="00466DBD"/>
    <w:rsid w:val="00466E34"/>
    <w:rsid w:val="00470285"/>
    <w:rsid w:val="0047099A"/>
    <w:rsid w:val="00470E6B"/>
    <w:rsid w:val="00471306"/>
    <w:rsid w:val="0047339A"/>
    <w:rsid w:val="00473552"/>
    <w:rsid w:val="004743BF"/>
    <w:rsid w:val="00475F14"/>
    <w:rsid w:val="004770FF"/>
    <w:rsid w:val="00481A7F"/>
    <w:rsid w:val="00482845"/>
    <w:rsid w:val="00482B6F"/>
    <w:rsid w:val="00482EFD"/>
    <w:rsid w:val="0048465E"/>
    <w:rsid w:val="00487324"/>
    <w:rsid w:val="00491F27"/>
    <w:rsid w:val="0049346D"/>
    <w:rsid w:val="00497C61"/>
    <w:rsid w:val="00497F29"/>
    <w:rsid w:val="004A1546"/>
    <w:rsid w:val="004A222C"/>
    <w:rsid w:val="004A258F"/>
    <w:rsid w:val="004A33B3"/>
    <w:rsid w:val="004A7EC2"/>
    <w:rsid w:val="004B0E16"/>
    <w:rsid w:val="004B1914"/>
    <w:rsid w:val="004B7CE3"/>
    <w:rsid w:val="004C0E41"/>
    <w:rsid w:val="004C1448"/>
    <w:rsid w:val="004C20BD"/>
    <w:rsid w:val="004C2501"/>
    <w:rsid w:val="004C2FA0"/>
    <w:rsid w:val="004C326F"/>
    <w:rsid w:val="004C32D9"/>
    <w:rsid w:val="004C3FA9"/>
    <w:rsid w:val="004C7805"/>
    <w:rsid w:val="004C7B3E"/>
    <w:rsid w:val="004D0A4E"/>
    <w:rsid w:val="004D0F2E"/>
    <w:rsid w:val="004D2226"/>
    <w:rsid w:val="004D3336"/>
    <w:rsid w:val="004D3D3F"/>
    <w:rsid w:val="004D5B62"/>
    <w:rsid w:val="004E2AE5"/>
    <w:rsid w:val="004E4142"/>
    <w:rsid w:val="004E730B"/>
    <w:rsid w:val="004F1273"/>
    <w:rsid w:val="004F12E4"/>
    <w:rsid w:val="004F1917"/>
    <w:rsid w:val="004F2A1D"/>
    <w:rsid w:val="004F3CBB"/>
    <w:rsid w:val="004F4079"/>
    <w:rsid w:val="004F42FD"/>
    <w:rsid w:val="004F4534"/>
    <w:rsid w:val="004F7C19"/>
    <w:rsid w:val="00500A60"/>
    <w:rsid w:val="00502543"/>
    <w:rsid w:val="00502B54"/>
    <w:rsid w:val="00502EEC"/>
    <w:rsid w:val="00503492"/>
    <w:rsid w:val="005050AC"/>
    <w:rsid w:val="00506C6C"/>
    <w:rsid w:val="00506C77"/>
    <w:rsid w:val="00506D70"/>
    <w:rsid w:val="005078A2"/>
    <w:rsid w:val="00510CEC"/>
    <w:rsid w:val="005113D5"/>
    <w:rsid w:val="00512457"/>
    <w:rsid w:val="00512817"/>
    <w:rsid w:val="00512D78"/>
    <w:rsid w:val="00513757"/>
    <w:rsid w:val="005144BD"/>
    <w:rsid w:val="0051464B"/>
    <w:rsid w:val="00515141"/>
    <w:rsid w:val="00515C91"/>
    <w:rsid w:val="00517415"/>
    <w:rsid w:val="005179F9"/>
    <w:rsid w:val="00517BF7"/>
    <w:rsid w:val="00520C3C"/>
    <w:rsid w:val="00520CA8"/>
    <w:rsid w:val="00520F79"/>
    <w:rsid w:val="00521A1C"/>
    <w:rsid w:val="005231CD"/>
    <w:rsid w:val="0052322A"/>
    <w:rsid w:val="00523585"/>
    <w:rsid w:val="005242C1"/>
    <w:rsid w:val="00525695"/>
    <w:rsid w:val="00527BC6"/>
    <w:rsid w:val="0053242D"/>
    <w:rsid w:val="00533A91"/>
    <w:rsid w:val="0053429F"/>
    <w:rsid w:val="0053537C"/>
    <w:rsid w:val="00536D1E"/>
    <w:rsid w:val="00541B68"/>
    <w:rsid w:val="00545331"/>
    <w:rsid w:val="00550344"/>
    <w:rsid w:val="005503DC"/>
    <w:rsid w:val="00551C35"/>
    <w:rsid w:val="00552435"/>
    <w:rsid w:val="005528B0"/>
    <w:rsid w:val="0055295C"/>
    <w:rsid w:val="00553403"/>
    <w:rsid w:val="00553BF4"/>
    <w:rsid w:val="00556FE1"/>
    <w:rsid w:val="00557827"/>
    <w:rsid w:val="00562390"/>
    <w:rsid w:val="00565301"/>
    <w:rsid w:val="005659FD"/>
    <w:rsid w:val="00566FC9"/>
    <w:rsid w:val="00570055"/>
    <w:rsid w:val="00571023"/>
    <w:rsid w:val="00572472"/>
    <w:rsid w:val="0057326B"/>
    <w:rsid w:val="005732FB"/>
    <w:rsid w:val="00576825"/>
    <w:rsid w:val="00576E98"/>
    <w:rsid w:val="005779BE"/>
    <w:rsid w:val="00580129"/>
    <w:rsid w:val="005817FE"/>
    <w:rsid w:val="00581A33"/>
    <w:rsid w:val="005821D0"/>
    <w:rsid w:val="00583248"/>
    <w:rsid w:val="005833BD"/>
    <w:rsid w:val="00587206"/>
    <w:rsid w:val="00587745"/>
    <w:rsid w:val="005901B7"/>
    <w:rsid w:val="005909C8"/>
    <w:rsid w:val="00590A04"/>
    <w:rsid w:val="0059178E"/>
    <w:rsid w:val="00591ABD"/>
    <w:rsid w:val="005940A3"/>
    <w:rsid w:val="005972AB"/>
    <w:rsid w:val="00597699"/>
    <w:rsid w:val="005A01CC"/>
    <w:rsid w:val="005A2BEC"/>
    <w:rsid w:val="005A33A3"/>
    <w:rsid w:val="005A3B14"/>
    <w:rsid w:val="005A7749"/>
    <w:rsid w:val="005B366B"/>
    <w:rsid w:val="005B4790"/>
    <w:rsid w:val="005B4ED9"/>
    <w:rsid w:val="005C0C67"/>
    <w:rsid w:val="005C1983"/>
    <w:rsid w:val="005C4D2A"/>
    <w:rsid w:val="005C50D7"/>
    <w:rsid w:val="005C62D6"/>
    <w:rsid w:val="005C7091"/>
    <w:rsid w:val="005C7693"/>
    <w:rsid w:val="005C76DE"/>
    <w:rsid w:val="005C76FE"/>
    <w:rsid w:val="005D1220"/>
    <w:rsid w:val="005D1D59"/>
    <w:rsid w:val="005D2329"/>
    <w:rsid w:val="005D4B67"/>
    <w:rsid w:val="005D568C"/>
    <w:rsid w:val="005D707E"/>
    <w:rsid w:val="005E0D2F"/>
    <w:rsid w:val="005E1A41"/>
    <w:rsid w:val="005E24F7"/>
    <w:rsid w:val="005E2946"/>
    <w:rsid w:val="005E4B50"/>
    <w:rsid w:val="005E4BB6"/>
    <w:rsid w:val="005E6C69"/>
    <w:rsid w:val="005F038E"/>
    <w:rsid w:val="005F0A7A"/>
    <w:rsid w:val="005F1707"/>
    <w:rsid w:val="005F4595"/>
    <w:rsid w:val="005F47DE"/>
    <w:rsid w:val="005F66E9"/>
    <w:rsid w:val="005F6709"/>
    <w:rsid w:val="00601FCB"/>
    <w:rsid w:val="00604280"/>
    <w:rsid w:val="006058BA"/>
    <w:rsid w:val="00610912"/>
    <w:rsid w:val="00610E67"/>
    <w:rsid w:val="00610FB5"/>
    <w:rsid w:val="00611049"/>
    <w:rsid w:val="0061123B"/>
    <w:rsid w:val="00611EC7"/>
    <w:rsid w:val="0061379B"/>
    <w:rsid w:val="006173C4"/>
    <w:rsid w:val="00617974"/>
    <w:rsid w:val="00621BD3"/>
    <w:rsid w:val="0062238D"/>
    <w:rsid w:val="0062272E"/>
    <w:rsid w:val="006227CD"/>
    <w:rsid w:val="00622E8D"/>
    <w:rsid w:val="0062395B"/>
    <w:rsid w:val="00625DAF"/>
    <w:rsid w:val="0062615A"/>
    <w:rsid w:val="00627BA3"/>
    <w:rsid w:val="00627C02"/>
    <w:rsid w:val="006349F9"/>
    <w:rsid w:val="00637081"/>
    <w:rsid w:val="0063734F"/>
    <w:rsid w:val="00637B08"/>
    <w:rsid w:val="00637F3F"/>
    <w:rsid w:val="0064089E"/>
    <w:rsid w:val="00642B5B"/>
    <w:rsid w:val="00643762"/>
    <w:rsid w:val="0064388E"/>
    <w:rsid w:val="00643B6A"/>
    <w:rsid w:val="0064504F"/>
    <w:rsid w:val="00647CEC"/>
    <w:rsid w:val="00647E18"/>
    <w:rsid w:val="0065308E"/>
    <w:rsid w:val="00653993"/>
    <w:rsid w:val="00654562"/>
    <w:rsid w:val="006560C3"/>
    <w:rsid w:val="00656798"/>
    <w:rsid w:val="00656A37"/>
    <w:rsid w:val="00657BC8"/>
    <w:rsid w:val="006604BF"/>
    <w:rsid w:val="006606AB"/>
    <w:rsid w:val="00662037"/>
    <w:rsid w:val="006622F4"/>
    <w:rsid w:val="00662324"/>
    <w:rsid w:val="00662C6C"/>
    <w:rsid w:val="00663FAF"/>
    <w:rsid w:val="00664783"/>
    <w:rsid w:val="006708F1"/>
    <w:rsid w:val="006719E2"/>
    <w:rsid w:val="00671A37"/>
    <w:rsid w:val="00673265"/>
    <w:rsid w:val="00675ED0"/>
    <w:rsid w:val="00676CF6"/>
    <w:rsid w:val="006773E4"/>
    <w:rsid w:val="00680897"/>
    <w:rsid w:val="006811B5"/>
    <w:rsid w:val="006824A6"/>
    <w:rsid w:val="00683E11"/>
    <w:rsid w:val="00684271"/>
    <w:rsid w:val="006845B5"/>
    <w:rsid w:val="006907B3"/>
    <w:rsid w:val="006912E0"/>
    <w:rsid w:val="00691AD8"/>
    <w:rsid w:val="006923BF"/>
    <w:rsid w:val="006926F9"/>
    <w:rsid w:val="00692879"/>
    <w:rsid w:val="00693E12"/>
    <w:rsid w:val="00695DAC"/>
    <w:rsid w:val="006970C6"/>
    <w:rsid w:val="006A095B"/>
    <w:rsid w:val="006A11F7"/>
    <w:rsid w:val="006A1E61"/>
    <w:rsid w:val="006A53D2"/>
    <w:rsid w:val="006A69B9"/>
    <w:rsid w:val="006A6BB6"/>
    <w:rsid w:val="006A769B"/>
    <w:rsid w:val="006A7B01"/>
    <w:rsid w:val="006B3194"/>
    <w:rsid w:val="006B4FA1"/>
    <w:rsid w:val="006B5A1B"/>
    <w:rsid w:val="006B7AAA"/>
    <w:rsid w:val="006B7CC9"/>
    <w:rsid w:val="006C0462"/>
    <w:rsid w:val="006C09EF"/>
    <w:rsid w:val="006C117D"/>
    <w:rsid w:val="006C22F3"/>
    <w:rsid w:val="006C29FA"/>
    <w:rsid w:val="006C3F6B"/>
    <w:rsid w:val="006C4610"/>
    <w:rsid w:val="006C58CD"/>
    <w:rsid w:val="006C6043"/>
    <w:rsid w:val="006C7DD7"/>
    <w:rsid w:val="006D1219"/>
    <w:rsid w:val="006D274E"/>
    <w:rsid w:val="006D277F"/>
    <w:rsid w:val="006D57AE"/>
    <w:rsid w:val="006E03B7"/>
    <w:rsid w:val="006E25BD"/>
    <w:rsid w:val="006E3B0F"/>
    <w:rsid w:val="006E4C0E"/>
    <w:rsid w:val="006E5C40"/>
    <w:rsid w:val="006E765C"/>
    <w:rsid w:val="006E7C52"/>
    <w:rsid w:val="006E7F7E"/>
    <w:rsid w:val="006F1665"/>
    <w:rsid w:val="006F1964"/>
    <w:rsid w:val="006F44F3"/>
    <w:rsid w:val="006F4E4B"/>
    <w:rsid w:val="006F51F0"/>
    <w:rsid w:val="006F5964"/>
    <w:rsid w:val="006F69A8"/>
    <w:rsid w:val="006F6BAA"/>
    <w:rsid w:val="006F761D"/>
    <w:rsid w:val="007036CC"/>
    <w:rsid w:val="00704064"/>
    <w:rsid w:val="00705910"/>
    <w:rsid w:val="00707E26"/>
    <w:rsid w:val="00712FBA"/>
    <w:rsid w:val="0071508E"/>
    <w:rsid w:val="00720305"/>
    <w:rsid w:val="00720924"/>
    <w:rsid w:val="00721765"/>
    <w:rsid w:val="00722532"/>
    <w:rsid w:val="00722A5F"/>
    <w:rsid w:val="00722DEB"/>
    <w:rsid w:val="0072536A"/>
    <w:rsid w:val="00725476"/>
    <w:rsid w:val="00726191"/>
    <w:rsid w:val="007263D5"/>
    <w:rsid w:val="00726E9D"/>
    <w:rsid w:val="007304CD"/>
    <w:rsid w:val="0073322A"/>
    <w:rsid w:val="00733470"/>
    <w:rsid w:val="00733D2E"/>
    <w:rsid w:val="00735A5F"/>
    <w:rsid w:val="00742DE6"/>
    <w:rsid w:val="00744C99"/>
    <w:rsid w:val="00745EF1"/>
    <w:rsid w:val="007465F3"/>
    <w:rsid w:val="007469C1"/>
    <w:rsid w:val="007478CB"/>
    <w:rsid w:val="0075081E"/>
    <w:rsid w:val="007515E5"/>
    <w:rsid w:val="007524CD"/>
    <w:rsid w:val="00754B26"/>
    <w:rsid w:val="00756040"/>
    <w:rsid w:val="0075617C"/>
    <w:rsid w:val="007561DC"/>
    <w:rsid w:val="00757AFD"/>
    <w:rsid w:val="00761218"/>
    <w:rsid w:val="007623C6"/>
    <w:rsid w:val="00762813"/>
    <w:rsid w:val="00764F7F"/>
    <w:rsid w:val="00765020"/>
    <w:rsid w:val="00766AF3"/>
    <w:rsid w:val="007715C6"/>
    <w:rsid w:val="007719C2"/>
    <w:rsid w:val="00771B5C"/>
    <w:rsid w:val="00771E97"/>
    <w:rsid w:val="007729C0"/>
    <w:rsid w:val="00774B5B"/>
    <w:rsid w:val="00774C31"/>
    <w:rsid w:val="0077709B"/>
    <w:rsid w:val="00777415"/>
    <w:rsid w:val="00777FD0"/>
    <w:rsid w:val="0078021B"/>
    <w:rsid w:val="00781433"/>
    <w:rsid w:val="00781B9E"/>
    <w:rsid w:val="0078202F"/>
    <w:rsid w:val="007828B2"/>
    <w:rsid w:val="007830CE"/>
    <w:rsid w:val="00783C50"/>
    <w:rsid w:val="00783F34"/>
    <w:rsid w:val="00787422"/>
    <w:rsid w:val="0079217E"/>
    <w:rsid w:val="00793874"/>
    <w:rsid w:val="00793DE9"/>
    <w:rsid w:val="007942C8"/>
    <w:rsid w:val="00795808"/>
    <w:rsid w:val="0079597D"/>
    <w:rsid w:val="0079632F"/>
    <w:rsid w:val="00796AE6"/>
    <w:rsid w:val="007974D1"/>
    <w:rsid w:val="007A0FA6"/>
    <w:rsid w:val="007A308E"/>
    <w:rsid w:val="007A3099"/>
    <w:rsid w:val="007A3A4B"/>
    <w:rsid w:val="007A4573"/>
    <w:rsid w:val="007A4C37"/>
    <w:rsid w:val="007A4DE9"/>
    <w:rsid w:val="007B00CC"/>
    <w:rsid w:val="007B1409"/>
    <w:rsid w:val="007B1A5A"/>
    <w:rsid w:val="007B2A7A"/>
    <w:rsid w:val="007B4F29"/>
    <w:rsid w:val="007B50CC"/>
    <w:rsid w:val="007B5D6A"/>
    <w:rsid w:val="007B7D38"/>
    <w:rsid w:val="007C3FB8"/>
    <w:rsid w:val="007C4BE1"/>
    <w:rsid w:val="007C5FC3"/>
    <w:rsid w:val="007C765B"/>
    <w:rsid w:val="007D07DA"/>
    <w:rsid w:val="007D0E5D"/>
    <w:rsid w:val="007D1859"/>
    <w:rsid w:val="007D1B74"/>
    <w:rsid w:val="007D1D1F"/>
    <w:rsid w:val="007D6EAE"/>
    <w:rsid w:val="007D7175"/>
    <w:rsid w:val="007E0B19"/>
    <w:rsid w:val="007E3E4D"/>
    <w:rsid w:val="007E40B4"/>
    <w:rsid w:val="007E4CC2"/>
    <w:rsid w:val="007E7106"/>
    <w:rsid w:val="007F0E02"/>
    <w:rsid w:val="007F1863"/>
    <w:rsid w:val="007F1AA0"/>
    <w:rsid w:val="007F248E"/>
    <w:rsid w:val="007F2773"/>
    <w:rsid w:val="007F2894"/>
    <w:rsid w:val="007F29FF"/>
    <w:rsid w:val="007F33E6"/>
    <w:rsid w:val="007F4FBA"/>
    <w:rsid w:val="007F51D4"/>
    <w:rsid w:val="007F6BAF"/>
    <w:rsid w:val="007F7397"/>
    <w:rsid w:val="007F7423"/>
    <w:rsid w:val="008001AA"/>
    <w:rsid w:val="00800210"/>
    <w:rsid w:val="00801CB2"/>
    <w:rsid w:val="00802734"/>
    <w:rsid w:val="008038A5"/>
    <w:rsid w:val="00803C80"/>
    <w:rsid w:val="00803D7E"/>
    <w:rsid w:val="00803E7E"/>
    <w:rsid w:val="0080438A"/>
    <w:rsid w:val="0080588E"/>
    <w:rsid w:val="00806CA4"/>
    <w:rsid w:val="00807AE2"/>
    <w:rsid w:val="008104CC"/>
    <w:rsid w:val="0081054E"/>
    <w:rsid w:val="0081100E"/>
    <w:rsid w:val="00813138"/>
    <w:rsid w:val="0081443C"/>
    <w:rsid w:val="00815922"/>
    <w:rsid w:val="00815DB3"/>
    <w:rsid w:val="00820E6D"/>
    <w:rsid w:val="00824252"/>
    <w:rsid w:val="00824F5B"/>
    <w:rsid w:val="0082594C"/>
    <w:rsid w:val="0082679D"/>
    <w:rsid w:val="00830C3F"/>
    <w:rsid w:val="008312C6"/>
    <w:rsid w:val="00831FDA"/>
    <w:rsid w:val="00832994"/>
    <w:rsid w:val="00832B1A"/>
    <w:rsid w:val="0083327C"/>
    <w:rsid w:val="00833428"/>
    <w:rsid w:val="00833A77"/>
    <w:rsid w:val="00833AF5"/>
    <w:rsid w:val="00836743"/>
    <w:rsid w:val="0084230F"/>
    <w:rsid w:val="00842686"/>
    <w:rsid w:val="008449F1"/>
    <w:rsid w:val="00844A34"/>
    <w:rsid w:val="00847826"/>
    <w:rsid w:val="00847A12"/>
    <w:rsid w:val="00847A56"/>
    <w:rsid w:val="00847F9F"/>
    <w:rsid w:val="00850FA4"/>
    <w:rsid w:val="00852CBA"/>
    <w:rsid w:val="00855D8E"/>
    <w:rsid w:val="00857936"/>
    <w:rsid w:val="00860EBC"/>
    <w:rsid w:val="00861298"/>
    <w:rsid w:val="00861CCB"/>
    <w:rsid w:val="00862A6E"/>
    <w:rsid w:val="00863094"/>
    <w:rsid w:val="00870DFC"/>
    <w:rsid w:val="008729D8"/>
    <w:rsid w:val="00872F5A"/>
    <w:rsid w:val="00874C1B"/>
    <w:rsid w:val="00874EE6"/>
    <w:rsid w:val="0087511D"/>
    <w:rsid w:val="00875D2B"/>
    <w:rsid w:val="008765E7"/>
    <w:rsid w:val="0088036E"/>
    <w:rsid w:val="00880E9F"/>
    <w:rsid w:val="00882B4F"/>
    <w:rsid w:val="00883A5D"/>
    <w:rsid w:val="00883C0B"/>
    <w:rsid w:val="00887CE3"/>
    <w:rsid w:val="008905D3"/>
    <w:rsid w:val="0089090A"/>
    <w:rsid w:val="00891323"/>
    <w:rsid w:val="008928FF"/>
    <w:rsid w:val="0089317D"/>
    <w:rsid w:val="00893368"/>
    <w:rsid w:val="00895115"/>
    <w:rsid w:val="00895F27"/>
    <w:rsid w:val="008962AC"/>
    <w:rsid w:val="00897A88"/>
    <w:rsid w:val="008A0059"/>
    <w:rsid w:val="008A01FD"/>
    <w:rsid w:val="008A0449"/>
    <w:rsid w:val="008A115C"/>
    <w:rsid w:val="008A2B11"/>
    <w:rsid w:val="008A2D01"/>
    <w:rsid w:val="008A3D9D"/>
    <w:rsid w:val="008A5300"/>
    <w:rsid w:val="008A7998"/>
    <w:rsid w:val="008B10C8"/>
    <w:rsid w:val="008B129E"/>
    <w:rsid w:val="008B1AA1"/>
    <w:rsid w:val="008B1BA4"/>
    <w:rsid w:val="008B1F0F"/>
    <w:rsid w:val="008B5D52"/>
    <w:rsid w:val="008B7036"/>
    <w:rsid w:val="008C1AA1"/>
    <w:rsid w:val="008C232F"/>
    <w:rsid w:val="008C2C45"/>
    <w:rsid w:val="008C430B"/>
    <w:rsid w:val="008D06BB"/>
    <w:rsid w:val="008D1DF8"/>
    <w:rsid w:val="008D2A83"/>
    <w:rsid w:val="008D451B"/>
    <w:rsid w:val="008D4997"/>
    <w:rsid w:val="008D7118"/>
    <w:rsid w:val="008D7291"/>
    <w:rsid w:val="008D7BA2"/>
    <w:rsid w:val="008E0616"/>
    <w:rsid w:val="008E1F99"/>
    <w:rsid w:val="008E23E1"/>
    <w:rsid w:val="008E288A"/>
    <w:rsid w:val="008E54E5"/>
    <w:rsid w:val="008F312D"/>
    <w:rsid w:val="008F5E79"/>
    <w:rsid w:val="008F65E7"/>
    <w:rsid w:val="008F6688"/>
    <w:rsid w:val="008F6A76"/>
    <w:rsid w:val="008F6BFE"/>
    <w:rsid w:val="008F6E35"/>
    <w:rsid w:val="008F7483"/>
    <w:rsid w:val="00900521"/>
    <w:rsid w:val="009014E5"/>
    <w:rsid w:val="00901A26"/>
    <w:rsid w:val="009026BB"/>
    <w:rsid w:val="00903AC0"/>
    <w:rsid w:val="00905A3A"/>
    <w:rsid w:val="00907533"/>
    <w:rsid w:val="00910B4C"/>
    <w:rsid w:val="0091363D"/>
    <w:rsid w:val="00914423"/>
    <w:rsid w:val="00914F8F"/>
    <w:rsid w:val="009155A1"/>
    <w:rsid w:val="0091644D"/>
    <w:rsid w:val="00917711"/>
    <w:rsid w:val="009201DC"/>
    <w:rsid w:val="0092085B"/>
    <w:rsid w:val="009218D1"/>
    <w:rsid w:val="00923246"/>
    <w:rsid w:val="00925D1D"/>
    <w:rsid w:val="00927AF1"/>
    <w:rsid w:val="00927E64"/>
    <w:rsid w:val="009375DB"/>
    <w:rsid w:val="00937B2F"/>
    <w:rsid w:val="00940F1B"/>
    <w:rsid w:val="00947C91"/>
    <w:rsid w:val="00952A79"/>
    <w:rsid w:val="009556F2"/>
    <w:rsid w:val="00955811"/>
    <w:rsid w:val="009572F8"/>
    <w:rsid w:val="00960A03"/>
    <w:rsid w:val="009623EA"/>
    <w:rsid w:val="00963032"/>
    <w:rsid w:val="00963151"/>
    <w:rsid w:val="00964B6F"/>
    <w:rsid w:val="00965CD1"/>
    <w:rsid w:val="00966E03"/>
    <w:rsid w:val="00967564"/>
    <w:rsid w:val="00972675"/>
    <w:rsid w:val="00973EE7"/>
    <w:rsid w:val="00974299"/>
    <w:rsid w:val="0097465B"/>
    <w:rsid w:val="00976935"/>
    <w:rsid w:val="00976955"/>
    <w:rsid w:val="009769A3"/>
    <w:rsid w:val="00976EC6"/>
    <w:rsid w:val="00977213"/>
    <w:rsid w:val="00977FFC"/>
    <w:rsid w:val="00977FFE"/>
    <w:rsid w:val="00981024"/>
    <w:rsid w:val="00981DDC"/>
    <w:rsid w:val="009839C0"/>
    <w:rsid w:val="00983E11"/>
    <w:rsid w:val="00986D0F"/>
    <w:rsid w:val="0098738F"/>
    <w:rsid w:val="00987871"/>
    <w:rsid w:val="009902A0"/>
    <w:rsid w:val="00990DBB"/>
    <w:rsid w:val="0099288F"/>
    <w:rsid w:val="00992B4F"/>
    <w:rsid w:val="00997E01"/>
    <w:rsid w:val="009A311F"/>
    <w:rsid w:val="009A75EB"/>
    <w:rsid w:val="009A7940"/>
    <w:rsid w:val="009A7CCA"/>
    <w:rsid w:val="009B07B4"/>
    <w:rsid w:val="009B15A2"/>
    <w:rsid w:val="009B19E4"/>
    <w:rsid w:val="009B3722"/>
    <w:rsid w:val="009B373D"/>
    <w:rsid w:val="009B3971"/>
    <w:rsid w:val="009B4535"/>
    <w:rsid w:val="009B4E11"/>
    <w:rsid w:val="009B6E2B"/>
    <w:rsid w:val="009B713A"/>
    <w:rsid w:val="009C0B5A"/>
    <w:rsid w:val="009C10C2"/>
    <w:rsid w:val="009C1FF0"/>
    <w:rsid w:val="009C5CEC"/>
    <w:rsid w:val="009C5D88"/>
    <w:rsid w:val="009D099F"/>
    <w:rsid w:val="009D1438"/>
    <w:rsid w:val="009D1F01"/>
    <w:rsid w:val="009D54BC"/>
    <w:rsid w:val="009D6D99"/>
    <w:rsid w:val="009D701A"/>
    <w:rsid w:val="009E006A"/>
    <w:rsid w:val="009E0CEA"/>
    <w:rsid w:val="009E1A64"/>
    <w:rsid w:val="009E24BD"/>
    <w:rsid w:val="009E281A"/>
    <w:rsid w:val="009E6341"/>
    <w:rsid w:val="009E6644"/>
    <w:rsid w:val="009E7CE2"/>
    <w:rsid w:val="009F04D2"/>
    <w:rsid w:val="009F06CD"/>
    <w:rsid w:val="009F1BEC"/>
    <w:rsid w:val="009F2DCA"/>
    <w:rsid w:val="009F5F17"/>
    <w:rsid w:val="009F69B8"/>
    <w:rsid w:val="00A0056F"/>
    <w:rsid w:val="00A006C4"/>
    <w:rsid w:val="00A00BB2"/>
    <w:rsid w:val="00A00F08"/>
    <w:rsid w:val="00A01532"/>
    <w:rsid w:val="00A0171A"/>
    <w:rsid w:val="00A045D8"/>
    <w:rsid w:val="00A04D88"/>
    <w:rsid w:val="00A06B28"/>
    <w:rsid w:val="00A077FE"/>
    <w:rsid w:val="00A079D7"/>
    <w:rsid w:val="00A113C5"/>
    <w:rsid w:val="00A117E6"/>
    <w:rsid w:val="00A11860"/>
    <w:rsid w:val="00A133DA"/>
    <w:rsid w:val="00A1367E"/>
    <w:rsid w:val="00A1537A"/>
    <w:rsid w:val="00A16A30"/>
    <w:rsid w:val="00A203D9"/>
    <w:rsid w:val="00A2164D"/>
    <w:rsid w:val="00A21E3E"/>
    <w:rsid w:val="00A24E1F"/>
    <w:rsid w:val="00A25940"/>
    <w:rsid w:val="00A27FB8"/>
    <w:rsid w:val="00A3303B"/>
    <w:rsid w:val="00A334B1"/>
    <w:rsid w:val="00A35069"/>
    <w:rsid w:val="00A350F0"/>
    <w:rsid w:val="00A4293B"/>
    <w:rsid w:val="00A43529"/>
    <w:rsid w:val="00A43E13"/>
    <w:rsid w:val="00A4461D"/>
    <w:rsid w:val="00A44D7E"/>
    <w:rsid w:val="00A450C6"/>
    <w:rsid w:val="00A45AC9"/>
    <w:rsid w:val="00A466EE"/>
    <w:rsid w:val="00A47B36"/>
    <w:rsid w:val="00A50413"/>
    <w:rsid w:val="00A5111A"/>
    <w:rsid w:val="00A51CFD"/>
    <w:rsid w:val="00A53915"/>
    <w:rsid w:val="00A54024"/>
    <w:rsid w:val="00A541AC"/>
    <w:rsid w:val="00A5460F"/>
    <w:rsid w:val="00A61EFF"/>
    <w:rsid w:val="00A62D73"/>
    <w:rsid w:val="00A67440"/>
    <w:rsid w:val="00A7027C"/>
    <w:rsid w:val="00A70702"/>
    <w:rsid w:val="00A71731"/>
    <w:rsid w:val="00A748B1"/>
    <w:rsid w:val="00A75079"/>
    <w:rsid w:val="00A772EC"/>
    <w:rsid w:val="00A77A12"/>
    <w:rsid w:val="00A81759"/>
    <w:rsid w:val="00A825FA"/>
    <w:rsid w:val="00A83E3F"/>
    <w:rsid w:val="00A84164"/>
    <w:rsid w:val="00A85461"/>
    <w:rsid w:val="00A91E1F"/>
    <w:rsid w:val="00A92789"/>
    <w:rsid w:val="00A94110"/>
    <w:rsid w:val="00A97E28"/>
    <w:rsid w:val="00AA1948"/>
    <w:rsid w:val="00AA2402"/>
    <w:rsid w:val="00AA378F"/>
    <w:rsid w:val="00AA3EDF"/>
    <w:rsid w:val="00AA4C01"/>
    <w:rsid w:val="00AA56E5"/>
    <w:rsid w:val="00AA5E4D"/>
    <w:rsid w:val="00AB0584"/>
    <w:rsid w:val="00AB1310"/>
    <w:rsid w:val="00AB2D00"/>
    <w:rsid w:val="00AB3AE8"/>
    <w:rsid w:val="00AB4461"/>
    <w:rsid w:val="00AB45C6"/>
    <w:rsid w:val="00AB4C0E"/>
    <w:rsid w:val="00AB4D6B"/>
    <w:rsid w:val="00AB4DCA"/>
    <w:rsid w:val="00AB5D1E"/>
    <w:rsid w:val="00AB615C"/>
    <w:rsid w:val="00AB6C76"/>
    <w:rsid w:val="00AB75BF"/>
    <w:rsid w:val="00AB7A5E"/>
    <w:rsid w:val="00AC0124"/>
    <w:rsid w:val="00AC118A"/>
    <w:rsid w:val="00AC348A"/>
    <w:rsid w:val="00AC5F9C"/>
    <w:rsid w:val="00AC6579"/>
    <w:rsid w:val="00AD0068"/>
    <w:rsid w:val="00AD33D5"/>
    <w:rsid w:val="00AD5354"/>
    <w:rsid w:val="00AD583B"/>
    <w:rsid w:val="00AE0A77"/>
    <w:rsid w:val="00AE0E3B"/>
    <w:rsid w:val="00AE1E3B"/>
    <w:rsid w:val="00AE2922"/>
    <w:rsid w:val="00AE5D8C"/>
    <w:rsid w:val="00AE6B2D"/>
    <w:rsid w:val="00AE755A"/>
    <w:rsid w:val="00AF0FDB"/>
    <w:rsid w:val="00AF13C6"/>
    <w:rsid w:val="00AF22B5"/>
    <w:rsid w:val="00AF250C"/>
    <w:rsid w:val="00AF2682"/>
    <w:rsid w:val="00AF3686"/>
    <w:rsid w:val="00AF6B2F"/>
    <w:rsid w:val="00AF78D0"/>
    <w:rsid w:val="00AF7F1A"/>
    <w:rsid w:val="00B00664"/>
    <w:rsid w:val="00B01ED7"/>
    <w:rsid w:val="00B02029"/>
    <w:rsid w:val="00B02170"/>
    <w:rsid w:val="00B02E04"/>
    <w:rsid w:val="00B03D6B"/>
    <w:rsid w:val="00B06327"/>
    <w:rsid w:val="00B06473"/>
    <w:rsid w:val="00B10A73"/>
    <w:rsid w:val="00B10B0D"/>
    <w:rsid w:val="00B10FAD"/>
    <w:rsid w:val="00B136C4"/>
    <w:rsid w:val="00B172FC"/>
    <w:rsid w:val="00B21606"/>
    <w:rsid w:val="00B216A3"/>
    <w:rsid w:val="00B229FB"/>
    <w:rsid w:val="00B23882"/>
    <w:rsid w:val="00B23B2F"/>
    <w:rsid w:val="00B24904"/>
    <w:rsid w:val="00B25FC2"/>
    <w:rsid w:val="00B26170"/>
    <w:rsid w:val="00B27488"/>
    <w:rsid w:val="00B312E0"/>
    <w:rsid w:val="00B32865"/>
    <w:rsid w:val="00B33853"/>
    <w:rsid w:val="00B338E2"/>
    <w:rsid w:val="00B33903"/>
    <w:rsid w:val="00B344C5"/>
    <w:rsid w:val="00B352D0"/>
    <w:rsid w:val="00B36423"/>
    <w:rsid w:val="00B3744E"/>
    <w:rsid w:val="00B42430"/>
    <w:rsid w:val="00B467BF"/>
    <w:rsid w:val="00B47A0B"/>
    <w:rsid w:val="00B50BA4"/>
    <w:rsid w:val="00B5118E"/>
    <w:rsid w:val="00B52418"/>
    <w:rsid w:val="00B52715"/>
    <w:rsid w:val="00B55255"/>
    <w:rsid w:val="00B554EE"/>
    <w:rsid w:val="00B55671"/>
    <w:rsid w:val="00B55C0D"/>
    <w:rsid w:val="00B55DC7"/>
    <w:rsid w:val="00B56CA5"/>
    <w:rsid w:val="00B60E9C"/>
    <w:rsid w:val="00B6364F"/>
    <w:rsid w:val="00B63797"/>
    <w:rsid w:val="00B67101"/>
    <w:rsid w:val="00B67111"/>
    <w:rsid w:val="00B67849"/>
    <w:rsid w:val="00B70D71"/>
    <w:rsid w:val="00B70F06"/>
    <w:rsid w:val="00B7421D"/>
    <w:rsid w:val="00B75D5E"/>
    <w:rsid w:val="00B768A2"/>
    <w:rsid w:val="00B77571"/>
    <w:rsid w:val="00B822B1"/>
    <w:rsid w:val="00B831FE"/>
    <w:rsid w:val="00B8372C"/>
    <w:rsid w:val="00B84D83"/>
    <w:rsid w:val="00B8679F"/>
    <w:rsid w:val="00B90B4B"/>
    <w:rsid w:val="00B90CFF"/>
    <w:rsid w:val="00B92E7E"/>
    <w:rsid w:val="00B92FF9"/>
    <w:rsid w:val="00B93AF2"/>
    <w:rsid w:val="00B94C4E"/>
    <w:rsid w:val="00B96BA2"/>
    <w:rsid w:val="00BA3C1C"/>
    <w:rsid w:val="00BA3F47"/>
    <w:rsid w:val="00BA4658"/>
    <w:rsid w:val="00BA703E"/>
    <w:rsid w:val="00BB0C26"/>
    <w:rsid w:val="00BB1415"/>
    <w:rsid w:val="00BB3832"/>
    <w:rsid w:val="00BB528C"/>
    <w:rsid w:val="00BB6692"/>
    <w:rsid w:val="00BB682F"/>
    <w:rsid w:val="00BC19F7"/>
    <w:rsid w:val="00BC515F"/>
    <w:rsid w:val="00BC6316"/>
    <w:rsid w:val="00BC6BB4"/>
    <w:rsid w:val="00BC6C9C"/>
    <w:rsid w:val="00BD1F9A"/>
    <w:rsid w:val="00BD230A"/>
    <w:rsid w:val="00BD31E0"/>
    <w:rsid w:val="00BD3545"/>
    <w:rsid w:val="00BD3885"/>
    <w:rsid w:val="00BD3942"/>
    <w:rsid w:val="00BD6458"/>
    <w:rsid w:val="00BD7A10"/>
    <w:rsid w:val="00BD7B61"/>
    <w:rsid w:val="00BE06F0"/>
    <w:rsid w:val="00BE111C"/>
    <w:rsid w:val="00BE15FC"/>
    <w:rsid w:val="00BE2822"/>
    <w:rsid w:val="00BE4FF8"/>
    <w:rsid w:val="00BE535B"/>
    <w:rsid w:val="00BE5875"/>
    <w:rsid w:val="00BE725A"/>
    <w:rsid w:val="00BE75B9"/>
    <w:rsid w:val="00BF009B"/>
    <w:rsid w:val="00BF03A4"/>
    <w:rsid w:val="00BF1717"/>
    <w:rsid w:val="00BF1E20"/>
    <w:rsid w:val="00BF220D"/>
    <w:rsid w:val="00BF3D8B"/>
    <w:rsid w:val="00BF4507"/>
    <w:rsid w:val="00BF4661"/>
    <w:rsid w:val="00BF4AC6"/>
    <w:rsid w:val="00BF58DC"/>
    <w:rsid w:val="00BF6602"/>
    <w:rsid w:val="00BF6981"/>
    <w:rsid w:val="00BF6F19"/>
    <w:rsid w:val="00BF7787"/>
    <w:rsid w:val="00C04E3C"/>
    <w:rsid w:val="00C052E4"/>
    <w:rsid w:val="00C05482"/>
    <w:rsid w:val="00C06056"/>
    <w:rsid w:val="00C12DA9"/>
    <w:rsid w:val="00C13855"/>
    <w:rsid w:val="00C1477B"/>
    <w:rsid w:val="00C16CE0"/>
    <w:rsid w:val="00C17023"/>
    <w:rsid w:val="00C20C44"/>
    <w:rsid w:val="00C25466"/>
    <w:rsid w:val="00C2676C"/>
    <w:rsid w:val="00C27456"/>
    <w:rsid w:val="00C276B6"/>
    <w:rsid w:val="00C27851"/>
    <w:rsid w:val="00C30BEF"/>
    <w:rsid w:val="00C31042"/>
    <w:rsid w:val="00C31844"/>
    <w:rsid w:val="00C32C66"/>
    <w:rsid w:val="00C365C5"/>
    <w:rsid w:val="00C36E50"/>
    <w:rsid w:val="00C372EA"/>
    <w:rsid w:val="00C372F3"/>
    <w:rsid w:val="00C4064C"/>
    <w:rsid w:val="00C411C0"/>
    <w:rsid w:val="00C42D1C"/>
    <w:rsid w:val="00C43A24"/>
    <w:rsid w:val="00C43B14"/>
    <w:rsid w:val="00C43DCD"/>
    <w:rsid w:val="00C4589F"/>
    <w:rsid w:val="00C51003"/>
    <w:rsid w:val="00C516CF"/>
    <w:rsid w:val="00C53798"/>
    <w:rsid w:val="00C54F4D"/>
    <w:rsid w:val="00C56D80"/>
    <w:rsid w:val="00C571F6"/>
    <w:rsid w:val="00C60E68"/>
    <w:rsid w:val="00C61320"/>
    <w:rsid w:val="00C6401F"/>
    <w:rsid w:val="00C65131"/>
    <w:rsid w:val="00C66836"/>
    <w:rsid w:val="00C66D60"/>
    <w:rsid w:val="00C67DF1"/>
    <w:rsid w:val="00C67EBC"/>
    <w:rsid w:val="00C7101F"/>
    <w:rsid w:val="00C713D8"/>
    <w:rsid w:val="00C717B1"/>
    <w:rsid w:val="00C72558"/>
    <w:rsid w:val="00C75A0E"/>
    <w:rsid w:val="00C75A8A"/>
    <w:rsid w:val="00C76B7E"/>
    <w:rsid w:val="00C77009"/>
    <w:rsid w:val="00C77048"/>
    <w:rsid w:val="00C770C3"/>
    <w:rsid w:val="00C8026C"/>
    <w:rsid w:val="00C807A7"/>
    <w:rsid w:val="00C8165F"/>
    <w:rsid w:val="00C81BD5"/>
    <w:rsid w:val="00C82AEC"/>
    <w:rsid w:val="00C82B94"/>
    <w:rsid w:val="00C82FF5"/>
    <w:rsid w:val="00C84C78"/>
    <w:rsid w:val="00C85844"/>
    <w:rsid w:val="00C863D8"/>
    <w:rsid w:val="00C93B1B"/>
    <w:rsid w:val="00C93EDF"/>
    <w:rsid w:val="00C94104"/>
    <w:rsid w:val="00C95F5D"/>
    <w:rsid w:val="00C96250"/>
    <w:rsid w:val="00C97DE2"/>
    <w:rsid w:val="00C97DE3"/>
    <w:rsid w:val="00CA0E75"/>
    <w:rsid w:val="00CA3BD8"/>
    <w:rsid w:val="00CA40CE"/>
    <w:rsid w:val="00CA421B"/>
    <w:rsid w:val="00CA4E6A"/>
    <w:rsid w:val="00CA5AB9"/>
    <w:rsid w:val="00CA5BB0"/>
    <w:rsid w:val="00CA75BE"/>
    <w:rsid w:val="00CA7673"/>
    <w:rsid w:val="00CA784D"/>
    <w:rsid w:val="00CB0AC3"/>
    <w:rsid w:val="00CB1935"/>
    <w:rsid w:val="00CB286A"/>
    <w:rsid w:val="00CB4DD7"/>
    <w:rsid w:val="00CB692D"/>
    <w:rsid w:val="00CB6F54"/>
    <w:rsid w:val="00CB7450"/>
    <w:rsid w:val="00CC0AE4"/>
    <w:rsid w:val="00CC2149"/>
    <w:rsid w:val="00CC2FE5"/>
    <w:rsid w:val="00CC7234"/>
    <w:rsid w:val="00CD0DCF"/>
    <w:rsid w:val="00CD344C"/>
    <w:rsid w:val="00CD41A2"/>
    <w:rsid w:val="00CD4200"/>
    <w:rsid w:val="00CD429D"/>
    <w:rsid w:val="00CD452D"/>
    <w:rsid w:val="00CD6261"/>
    <w:rsid w:val="00CD638B"/>
    <w:rsid w:val="00CE1C98"/>
    <w:rsid w:val="00CE2302"/>
    <w:rsid w:val="00CE336B"/>
    <w:rsid w:val="00CE34C5"/>
    <w:rsid w:val="00CE35E5"/>
    <w:rsid w:val="00CE3C60"/>
    <w:rsid w:val="00CE6848"/>
    <w:rsid w:val="00CE7F15"/>
    <w:rsid w:val="00CF04C1"/>
    <w:rsid w:val="00CF0982"/>
    <w:rsid w:val="00CF3543"/>
    <w:rsid w:val="00CF5342"/>
    <w:rsid w:val="00CF5ACB"/>
    <w:rsid w:val="00CF5D37"/>
    <w:rsid w:val="00CF6513"/>
    <w:rsid w:val="00CF6B39"/>
    <w:rsid w:val="00D0067C"/>
    <w:rsid w:val="00D00DBB"/>
    <w:rsid w:val="00D01279"/>
    <w:rsid w:val="00D013AA"/>
    <w:rsid w:val="00D01A04"/>
    <w:rsid w:val="00D02203"/>
    <w:rsid w:val="00D0294D"/>
    <w:rsid w:val="00D035FB"/>
    <w:rsid w:val="00D079B2"/>
    <w:rsid w:val="00D102E2"/>
    <w:rsid w:val="00D116E0"/>
    <w:rsid w:val="00D12E26"/>
    <w:rsid w:val="00D162A1"/>
    <w:rsid w:val="00D2128F"/>
    <w:rsid w:val="00D21F38"/>
    <w:rsid w:val="00D232F3"/>
    <w:rsid w:val="00D23453"/>
    <w:rsid w:val="00D248BD"/>
    <w:rsid w:val="00D26A66"/>
    <w:rsid w:val="00D30940"/>
    <w:rsid w:val="00D3270A"/>
    <w:rsid w:val="00D33A1E"/>
    <w:rsid w:val="00D34347"/>
    <w:rsid w:val="00D3518A"/>
    <w:rsid w:val="00D35381"/>
    <w:rsid w:val="00D35928"/>
    <w:rsid w:val="00D35D0A"/>
    <w:rsid w:val="00D40F9E"/>
    <w:rsid w:val="00D420DD"/>
    <w:rsid w:val="00D4288C"/>
    <w:rsid w:val="00D42CC7"/>
    <w:rsid w:val="00D45A49"/>
    <w:rsid w:val="00D45FB9"/>
    <w:rsid w:val="00D462C3"/>
    <w:rsid w:val="00D52631"/>
    <w:rsid w:val="00D53C28"/>
    <w:rsid w:val="00D541A2"/>
    <w:rsid w:val="00D550FB"/>
    <w:rsid w:val="00D55DFB"/>
    <w:rsid w:val="00D560A9"/>
    <w:rsid w:val="00D562E4"/>
    <w:rsid w:val="00D61B67"/>
    <w:rsid w:val="00D61B7C"/>
    <w:rsid w:val="00D6236A"/>
    <w:rsid w:val="00D644F4"/>
    <w:rsid w:val="00D64C5D"/>
    <w:rsid w:val="00D66829"/>
    <w:rsid w:val="00D67931"/>
    <w:rsid w:val="00D7016D"/>
    <w:rsid w:val="00D71691"/>
    <w:rsid w:val="00D71C97"/>
    <w:rsid w:val="00D725BE"/>
    <w:rsid w:val="00D75DE4"/>
    <w:rsid w:val="00D76CCD"/>
    <w:rsid w:val="00D77890"/>
    <w:rsid w:val="00D800B1"/>
    <w:rsid w:val="00D819C1"/>
    <w:rsid w:val="00D82CE4"/>
    <w:rsid w:val="00D847C6"/>
    <w:rsid w:val="00D860C5"/>
    <w:rsid w:val="00D8627A"/>
    <w:rsid w:val="00D87216"/>
    <w:rsid w:val="00D87961"/>
    <w:rsid w:val="00D87962"/>
    <w:rsid w:val="00D90022"/>
    <w:rsid w:val="00D90734"/>
    <w:rsid w:val="00D913D6"/>
    <w:rsid w:val="00D91B03"/>
    <w:rsid w:val="00D92ABF"/>
    <w:rsid w:val="00D94099"/>
    <w:rsid w:val="00D95666"/>
    <w:rsid w:val="00D95FB4"/>
    <w:rsid w:val="00D97774"/>
    <w:rsid w:val="00D97F1E"/>
    <w:rsid w:val="00DA03B5"/>
    <w:rsid w:val="00DA206C"/>
    <w:rsid w:val="00DA2890"/>
    <w:rsid w:val="00DA3106"/>
    <w:rsid w:val="00DA3212"/>
    <w:rsid w:val="00DA3960"/>
    <w:rsid w:val="00DA39D6"/>
    <w:rsid w:val="00DA4104"/>
    <w:rsid w:val="00DA4744"/>
    <w:rsid w:val="00DA491C"/>
    <w:rsid w:val="00DA5270"/>
    <w:rsid w:val="00DA555D"/>
    <w:rsid w:val="00DA70B3"/>
    <w:rsid w:val="00DB0B0F"/>
    <w:rsid w:val="00DB31D5"/>
    <w:rsid w:val="00DB32E6"/>
    <w:rsid w:val="00DB4575"/>
    <w:rsid w:val="00DB4752"/>
    <w:rsid w:val="00DB5F26"/>
    <w:rsid w:val="00DB6085"/>
    <w:rsid w:val="00DC2CA5"/>
    <w:rsid w:val="00DC6A9B"/>
    <w:rsid w:val="00DC7607"/>
    <w:rsid w:val="00DC7F0E"/>
    <w:rsid w:val="00DD195E"/>
    <w:rsid w:val="00DD33B6"/>
    <w:rsid w:val="00DD6B86"/>
    <w:rsid w:val="00DD7556"/>
    <w:rsid w:val="00DE0C05"/>
    <w:rsid w:val="00DE0EAD"/>
    <w:rsid w:val="00DE467B"/>
    <w:rsid w:val="00DE4FF7"/>
    <w:rsid w:val="00DE57E7"/>
    <w:rsid w:val="00DE6FE1"/>
    <w:rsid w:val="00DE7157"/>
    <w:rsid w:val="00DE79DC"/>
    <w:rsid w:val="00DF1C74"/>
    <w:rsid w:val="00DF2609"/>
    <w:rsid w:val="00DF3E5D"/>
    <w:rsid w:val="00DF4A01"/>
    <w:rsid w:val="00DF5D7A"/>
    <w:rsid w:val="00E001FC"/>
    <w:rsid w:val="00E020D7"/>
    <w:rsid w:val="00E025DF"/>
    <w:rsid w:val="00E02899"/>
    <w:rsid w:val="00E03D4A"/>
    <w:rsid w:val="00E04EDE"/>
    <w:rsid w:val="00E05D08"/>
    <w:rsid w:val="00E078C8"/>
    <w:rsid w:val="00E07AA2"/>
    <w:rsid w:val="00E1021D"/>
    <w:rsid w:val="00E16EF7"/>
    <w:rsid w:val="00E1706D"/>
    <w:rsid w:val="00E173AC"/>
    <w:rsid w:val="00E17BC6"/>
    <w:rsid w:val="00E21953"/>
    <w:rsid w:val="00E21BE5"/>
    <w:rsid w:val="00E23318"/>
    <w:rsid w:val="00E2366E"/>
    <w:rsid w:val="00E25E8F"/>
    <w:rsid w:val="00E26DD1"/>
    <w:rsid w:val="00E2743D"/>
    <w:rsid w:val="00E30B5F"/>
    <w:rsid w:val="00E32DB7"/>
    <w:rsid w:val="00E35CDC"/>
    <w:rsid w:val="00E374CC"/>
    <w:rsid w:val="00E40F29"/>
    <w:rsid w:val="00E41D96"/>
    <w:rsid w:val="00E45E3B"/>
    <w:rsid w:val="00E47AD9"/>
    <w:rsid w:val="00E47E1F"/>
    <w:rsid w:val="00E50504"/>
    <w:rsid w:val="00E53CA4"/>
    <w:rsid w:val="00E56098"/>
    <w:rsid w:val="00E5751A"/>
    <w:rsid w:val="00E61097"/>
    <w:rsid w:val="00E6310E"/>
    <w:rsid w:val="00E6345B"/>
    <w:rsid w:val="00E63E6B"/>
    <w:rsid w:val="00E64A78"/>
    <w:rsid w:val="00E65F5E"/>
    <w:rsid w:val="00E66603"/>
    <w:rsid w:val="00E67421"/>
    <w:rsid w:val="00E70566"/>
    <w:rsid w:val="00E80550"/>
    <w:rsid w:val="00E81116"/>
    <w:rsid w:val="00E843A1"/>
    <w:rsid w:val="00E84BFF"/>
    <w:rsid w:val="00E84EDE"/>
    <w:rsid w:val="00E854DE"/>
    <w:rsid w:val="00E8600B"/>
    <w:rsid w:val="00E865FA"/>
    <w:rsid w:val="00E86D96"/>
    <w:rsid w:val="00E8743D"/>
    <w:rsid w:val="00E932AE"/>
    <w:rsid w:val="00E9420C"/>
    <w:rsid w:val="00E94E86"/>
    <w:rsid w:val="00E95D09"/>
    <w:rsid w:val="00E9702F"/>
    <w:rsid w:val="00EA0689"/>
    <w:rsid w:val="00EA375C"/>
    <w:rsid w:val="00EA3A6F"/>
    <w:rsid w:val="00EA3E20"/>
    <w:rsid w:val="00EA4F37"/>
    <w:rsid w:val="00EA7B42"/>
    <w:rsid w:val="00EA7C43"/>
    <w:rsid w:val="00EB100A"/>
    <w:rsid w:val="00EB1E1C"/>
    <w:rsid w:val="00EB1E89"/>
    <w:rsid w:val="00EB2881"/>
    <w:rsid w:val="00EB5CE3"/>
    <w:rsid w:val="00EC0014"/>
    <w:rsid w:val="00EC0F16"/>
    <w:rsid w:val="00EC1F53"/>
    <w:rsid w:val="00EC40FE"/>
    <w:rsid w:val="00EC4645"/>
    <w:rsid w:val="00EC54F6"/>
    <w:rsid w:val="00EC74E3"/>
    <w:rsid w:val="00EC770E"/>
    <w:rsid w:val="00EC7D31"/>
    <w:rsid w:val="00ED0111"/>
    <w:rsid w:val="00ED016D"/>
    <w:rsid w:val="00ED1D15"/>
    <w:rsid w:val="00ED327C"/>
    <w:rsid w:val="00ED36AA"/>
    <w:rsid w:val="00ED493C"/>
    <w:rsid w:val="00ED5C9A"/>
    <w:rsid w:val="00ED68CD"/>
    <w:rsid w:val="00EE0E88"/>
    <w:rsid w:val="00EE4291"/>
    <w:rsid w:val="00EE76F3"/>
    <w:rsid w:val="00EE7EB4"/>
    <w:rsid w:val="00EF30C8"/>
    <w:rsid w:val="00EF5BB8"/>
    <w:rsid w:val="00EF5BE4"/>
    <w:rsid w:val="00EF6C7F"/>
    <w:rsid w:val="00EF70D5"/>
    <w:rsid w:val="00EF720C"/>
    <w:rsid w:val="00EF7D45"/>
    <w:rsid w:val="00F02C8C"/>
    <w:rsid w:val="00F043CC"/>
    <w:rsid w:val="00F04BA9"/>
    <w:rsid w:val="00F04C38"/>
    <w:rsid w:val="00F05597"/>
    <w:rsid w:val="00F05B5E"/>
    <w:rsid w:val="00F06A06"/>
    <w:rsid w:val="00F07C36"/>
    <w:rsid w:val="00F07EE3"/>
    <w:rsid w:val="00F1047B"/>
    <w:rsid w:val="00F1203F"/>
    <w:rsid w:val="00F12E83"/>
    <w:rsid w:val="00F13E09"/>
    <w:rsid w:val="00F14C81"/>
    <w:rsid w:val="00F15484"/>
    <w:rsid w:val="00F1604C"/>
    <w:rsid w:val="00F17556"/>
    <w:rsid w:val="00F17EAA"/>
    <w:rsid w:val="00F17F73"/>
    <w:rsid w:val="00F2320C"/>
    <w:rsid w:val="00F23CB6"/>
    <w:rsid w:val="00F2413F"/>
    <w:rsid w:val="00F247FF"/>
    <w:rsid w:val="00F25663"/>
    <w:rsid w:val="00F2614A"/>
    <w:rsid w:val="00F27907"/>
    <w:rsid w:val="00F307EA"/>
    <w:rsid w:val="00F32E9C"/>
    <w:rsid w:val="00F33483"/>
    <w:rsid w:val="00F33E51"/>
    <w:rsid w:val="00F347FB"/>
    <w:rsid w:val="00F36561"/>
    <w:rsid w:val="00F365D7"/>
    <w:rsid w:val="00F40B7A"/>
    <w:rsid w:val="00F43B91"/>
    <w:rsid w:val="00F457D8"/>
    <w:rsid w:val="00F45F9F"/>
    <w:rsid w:val="00F4797F"/>
    <w:rsid w:val="00F521E9"/>
    <w:rsid w:val="00F52361"/>
    <w:rsid w:val="00F5281D"/>
    <w:rsid w:val="00F531DD"/>
    <w:rsid w:val="00F53CDC"/>
    <w:rsid w:val="00F53E1C"/>
    <w:rsid w:val="00F53F89"/>
    <w:rsid w:val="00F54C9B"/>
    <w:rsid w:val="00F55469"/>
    <w:rsid w:val="00F558F0"/>
    <w:rsid w:val="00F55B14"/>
    <w:rsid w:val="00F569A1"/>
    <w:rsid w:val="00F61703"/>
    <w:rsid w:val="00F61D85"/>
    <w:rsid w:val="00F63E4F"/>
    <w:rsid w:val="00F64185"/>
    <w:rsid w:val="00F643FA"/>
    <w:rsid w:val="00F64FB1"/>
    <w:rsid w:val="00F66A8F"/>
    <w:rsid w:val="00F67481"/>
    <w:rsid w:val="00F7048B"/>
    <w:rsid w:val="00F7072A"/>
    <w:rsid w:val="00F70937"/>
    <w:rsid w:val="00F7104A"/>
    <w:rsid w:val="00F7195A"/>
    <w:rsid w:val="00F71995"/>
    <w:rsid w:val="00F723CD"/>
    <w:rsid w:val="00F75516"/>
    <w:rsid w:val="00F77502"/>
    <w:rsid w:val="00F7762F"/>
    <w:rsid w:val="00F81985"/>
    <w:rsid w:val="00F81C44"/>
    <w:rsid w:val="00F8230A"/>
    <w:rsid w:val="00F8274B"/>
    <w:rsid w:val="00F82D9C"/>
    <w:rsid w:val="00F832C5"/>
    <w:rsid w:val="00F84894"/>
    <w:rsid w:val="00F864D2"/>
    <w:rsid w:val="00F865C3"/>
    <w:rsid w:val="00F9022B"/>
    <w:rsid w:val="00F9030A"/>
    <w:rsid w:val="00F9171F"/>
    <w:rsid w:val="00F92034"/>
    <w:rsid w:val="00F923A0"/>
    <w:rsid w:val="00F92436"/>
    <w:rsid w:val="00F92F88"/>
    <w:rsid w:val="00F94405"/>
    <w:rsid w:val="00F97FBC"/>
    <w:rsid w:val="00FA0DCB"/>
    <w:rsid w:val="00FA2147"/>
    <w:rsid w:val="00FA2218"/>
    <w:rsid w:val="00FA4B60"/>
    <w:rsid w:val="00FA56CD"/>
    <w:rsid w:val="00FA58EF"/>
    <w:rsid w:val="00FA7283"/>
    <w:rsid w:val="00FB19B2"/>
    <w:rsid w:val="00FB3F0F"/>
    <w:rsid w:val="00FB66BC"/>
    <w:rsid w:val="00FB6A28"/>
    <w:rsid w:val="00FB7909"/>
    <w:rsid w:val="00FC0187"/>
    <w:rsid w:val="00FC06C0"/>
    <w:rsid w:val="00FC2799"/>
    <w:rsid w:val="00FC2916"/>
    <w:rsid w:val="00FC324F"/>
    <w:rsid w:val="00FC3A79"/>
    <w:rsid w:val="00FC42DB"/>
    <w:rsid w:val="00FC4647"/>
    <w:rsid w:val="00FC6EF1"/>
    <w:rsid w:val="00FC7B83"/>
    <w:rsid w:val="00FD0D74"/>
    <w:rsid w:val="00FD1B78"/>
    <w:rsid w:val="00FD3F5D"/>
    <w:rsid w:val="00FD4339"/>
    <w:rsid w:val="00FD5592"/>
    <w:rsid w:val="00FD6D48"/>
    <w:rsid w:val="00FD7A0F"/>
    <w:rsid w:val="00FE28BF"/>
    <w:rsid w:val="00FE3C74"/>
    <w:rsid w:val="00FE5ECA"/>
    <w:rsid w:val="00FE79FE"/>
    <w:rsid w:val="00FF0608"/>
    <w:rsid w:val="00FF1E7B"/>
    <w:rsid w:val="00FF2526"/>
    <w:rsid w:val="00FF2DBB"/>
    <w:rsid w:val="00FF3024"/>
    <w:rsid w:val="00FF3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2E3E0FA"/>
  <w15:docId w15:val="{5F2BCB07-9D4A-A442-9AD5-4A253B356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453ACC"/>
    <w:rPr>
      <w:rFonts w:ascii="Times" w:hAnsi="Times"/>
      <w:szCs w:val="24"/>
      <w:lang w:val="en-GB"/>
    </w:rPr>
  </w:style>
  <w:style w:type="paragraph" w:styleId="1">
    <w:name w:val="heading 1"/>
    <w:next w:val="JACoWAuthorList"/>
    <w:link w:val="10"/>
    <w:uiPriority w:val="9"/>
    <w:qFormat/>
    <w:rsid w:val="00310C40"/>
    <w:pPr>
      <w:keepNext/>
      <w:spacing w:after="60"/>
      <w:jc w:val="center"/>
      <w:outlineLvl w:val="0"/>
    </w:pPr>
    <w:rPr>
      <w:rFonts w:cs="Arial"/>
      <w:b/>
      <w:bCs/>
      <w:caps/>
      <w:kern w:val="32"/>
      <w:sz w:val="28"/>
      <w:szCs w:val="32"/>
      <w:lang w:val="en-GB"/>
    </w:rPr>
  </w:style>
  <w:style w:type="paragraph" w:styleId="21">
    <w:name w:val="heading 2"/>
    <w:next w:val="a2"/>
    <w:uiPriority w:val="99"/>
    <w:semiHidden/>
    <w:qFormat/>
    <w:rsid w:val="00310C40"/>
    <w:pPr>
      <w:keepNext/>
      <w:spacing w:before="240" w:after="60"/>
      <w:jc w:val="center"/>
      <w:outlineLvl w:val="1"/>
    </w:pPr>
    <w:rPr>
      <w:rFonts w:cs="Arial"/>
      <w:b/>
      <w:bCs/>
      <w:iCs/>
      <w:caps/>
      <w:kern w:val="16"/>
      <w:sz w:val="24"/>
      <w:szCs w:val="28"/>
      <w:lang w:val="en-GB"/>
    </w:rPr>
  </w:style>
  <w:style w:type="paragraph" w:styleId="31">
    <w:name w:val="heading 3"/>
    <w:next w:val="a2"/>
    <w:link w:val="32"/>
    <w:uiPriority w:val="9"/>
    <w:qFormat/>
    <w:rsid w:val="00310C40"/>
    <w:pPr>
      <w:keepNext/>
      <w:spacing w:before="120" w:after="60"/>
      <w:outlineLvl w:val="2"/>
    </w:pPr>
    <w:rPr>
      <w:rFonts w:cs="Arial"/>
      <w:bCs/>
      <w:i/>
      <w:sz w:val="24"/>
      <w:szCs w:val="26"/>
      <w:lang w:val="en-GB"/>
    </w:rPr>
  </w:style>
  <w:style w:type="paragraph" w:styleId="41">
    <w:name w:val="heading 4"/>
    <w:basedOn w:val="a1"/>
    <w:next w:val="a1"/>
    <w:link w:val="42"/>
    <w:uiPriority w:val="9"/>
    <w:semiHidden/>
    <w:unhideWhenUsed/>
    <w:qFormat/>
    <w:rsid w:val="00310C4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310C40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310C40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310C40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310C40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310C40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footnote text"/>
    <w:link w:val="a7"/>
    <w:rsid w:val="00BA703E"/>
    <w:rPr>
      <w:sz w:val="16"/>
      <w:lang w:val="en-GB"/>
    </w:rPr>
  </w:style>
  <w:style w:type="paragraph" w:customStyle="1" w:styleId="JACoWReferenceurldoi">
    <w:name w:val="JACoW_Reference url_doi"/>
    <w:basedOn w:val="BodyTextNoIndent"/>
    <w:link w:val="JACoWReferenceurldoiChar"/>
    <w:qFormat/>
    <w:rsid w:val="0041146C"/>
    <w:rPr>
      <w:rFonts w:ascii="Liberation Mono" w:hAnsi="Liberation Mono" w:cs="Courier New"/>
      <w:sz w:val="16"/>
      <w:szCs w:val="15"/>
      <w:lang w:val="en-US"/>
    </w:rPr>
  </w:style>
  <w:style w:type="paragraph" w:customStyle="1" w:styleId="JACoWAuthorList">
    <w:name w:val="JACoW_Author List"/>
    <w:next w:val="JACoWAbstractHeading"/>
    <w:autoRedefine/>
    <w:qFormat/>
    <w:rsid w:val="00310C40"/>
    <w:pPr>
      <w:spacing w:before="180" w:after="240"/>
      <w:jc w:val="center"/>
    </w:pPr>
    <w:rPr>
      <w:kern w:val="16"/>
      <w:sz w:val="24"/>
      <w:szCs w:val="24"/>
      <w:lang w:val="fr-FR"/>
    </w:rPr>
  </w:style>
  <w:style w:type="paragraph" w:customStyle="1" w:styleId="FigureCaption">
    <w:name w:val="Figure Caption"/>
    <w:next w:val="a2"/>
    <w:link w:val="FigureCaptionChar"/>
    <w:rsid w:val="00BA703E"/>
    <w:pPr>
      <w:spacing w:before="60" w:after="120"/>
      <w:jc w:val="center"/>
    </w:pPr>
    <w:rPr>
      <w:szCs w:val="24"/>
      <w:lang w:val="en-GB"/>
    </w:rPr>
  </w:style>
  <w:style w:type="paragraph" w:customStyle="1" w:styleId="TableCaption">
    <w:name w:val="Table Caption"/>
    <w:next w:val="a2"/>
    <w:rsid w:val="00BA703E"/>
    <w:pPr>
      <w:spacing w:before="60" w:after="60"/>
      <w:jc w:val="center"/>
    </w:pPr>
    <w:rPr>
      <w:szCs w:val="24"/>
      <w:lang w:val="en-GB"/>
    </w:rPr>
  </w:style>
  <w:style w:type="character" w:styleId="a8">
    <w:name w:val="footnote reference"/>
    <w:rsid w:val="00BA703E"/>
    <w:rPr>
      <w:rFonts w:ascii="Times New Roman" w:hAnsi="Times New Roman"/>
      <w:sz w:val="20"/>
      <w:vertAlign w:val="superscript"/>
    </w:rPr>
  </w:style>
  <w:style w:type="paragraph" w:customStyle="1" w:styleId="Equation">
    <w:name w:val="Equation"/>
    <w:basedOn w:val="BodyTextNoIndent"/>
    <w:next w:val="BodyTextNoIndent"/>
    <w:autoRedefine/>
    <w:rsid w:val="00551C35"/>
    <w:pPr>
      <w:spacing w:before="240" w:after="240"/>
      <w:jc w:val="right"/>
    </w:pPr>
    <w:rPr>
      <w:kern w:val="16"/>
    </w:rPr>
  </w:style>
  <w:style w:type="paragraph" w:customStyle="1" w:styleId="JACoWReferencewhen9Refs">
    <w:name w:val="JACoW_Reference when &lt;= 9 Refs"/>
    <w:link w:val="JACoWReferencewhen9RefsChar"/>
    <w:qFormat/>
    <w:rsid w:val="001517C2"/>
    <w:pPr>
      <w:spacing w:after="60"/>
      <w:ind w:left="295" w:hanging="295"/>
      <w:jc w:val="both"/>
    </w:pPr>
    <w:rPr>
      <w:kern w:val="16"/>
      <w:sz w:val="18"/>
      <w:szCs w:val="24"/>
      <w:lang w:val="en-GB"/>
      <w14:cntxtAlts/>
    </w:rPr>
  </w:style>
  <w:style w:type="paragraph" w:styleId="a2">
    <w:name w:val="Body Text Indent"/>
    <w:link w:val="a9"/>
    <w:rsid w:val="00BA703E"/>
    <w:pPr>
      <w:ind w:firstLine="187"/>
      <w:jc w:val="both"/>
    </w:pPr>
    <w:rPr>
      <w:lang w:val="en-GB"/>
    </w:rPr>
  </w:style>
  <w:style w:type="character" w:styleId="aa">
    <w:name w:val="Hyperlink"/>
    <w:uiPriority w:val="99"/>
    <w:rsid w:val="00BA703E"/>
    <w:rPr>
      <w:color w:val="0000FF"/>
      <w:u w:val="single"/>
    </w:rPr>
  </w:style>
  <w:style w:type="paragraph" w:customStyle="1" w:styleId="JACoWBulletedList">
    <w:name w:val="JACoW_Bulleted List"/>
    <w:qFormat/>
    <w:rsid w:val="00310C40"/>
    <w:pPr>
      <w:numPr>
        <w:numId w:val="22"/>
      </w:numPr>
      <w:jc w:val="both"/>
    </w:pPr>
    <w:rPr>
      <w:szCs w:val="24"/>
      <w:lang w:val="en-GB"/>
    </w:rPr>
  </w:style>
  <w:style w:type="character" w:customStyle="1" w:styleId="JACoWReferencewhen9RefsChar">
    <w:name w:val="JACoW_Reference when &lt;= 9 Refs Char"/>
    <w:link w:val="JACoWReferencewhen9Refs"/>
    <w:rsid w:val="001517C2"/>
    <w:rPr>
      <w:kern w:val="16"/>
      <w:sz w:val="18"/>
      <w:szCs w:val="24"/>
      <w:lang w:val="en-GB"/>
      <w14:cntxtAlts/>
    </w:rPr>
  </w:style>
  <w:style w:type="paragraph" w:styleId="ab">
    <w:name w:val="caption"/>
    <w:basedOn w:val="a1"/>
    <w:next w:val="a1"/>
    <w:link w:val="ac"/>
    <w:qFormat/>
    <w:rsid w:val="00310C40"/>
    <w:pPr>
      <w:spacing w:before="60" w:after="60"/>
      <w:jc w:val="center"/>
    </w:pPr>
    <w:rPr>
      <w:rFonts w:ascii="Times New Roman" w:hAnsi="Times New Roman"/>
      <w:bCs/>
    </w:rPr>
  </w:style>
  <w:style w:type="paragraph" w:customStyle="1" w:styleId="BodyTextNoIndent">
    <w:name w:val="Body Text No Indent"/>
    <w:basedOn w:val="a2"/>
    <w:rsid w:val="00BA703E"/>
    <w:pPr>
      <w:ind w:firstLine="0"/>
    </w:pPr>
  </w:style>
  <w:style w:type="paragraph" w:customStyle="1" w:styleId="FigureCaptionMultiLine">
    <w:name w:val="Figure Caption Multi Line"/>
    <w:basedOn w:val="FigureCaption"/>
    <w:next w:val="a2"/>
    <w:rsid w:val="00BA703E"/>
    <w:pPr>
      <w:jc w:val="both"/>
    </w:pPr>
    <w:rPr>
      <w:szCs w:val="20"/>
    </w:rPr>
  </w:style>
  <w:style w:type="paragraph" w:customStyle="1" w:styleId="TableCaptionMultiLine">
    <w:name w:val="Table Caption Multi Line"/>
    <w:basedOn w:val="TableCaption"/>
    <w:next w:val="a2"/>
    <w:rsid w:val="00BA703E"/>
    <w:pPr>
      <w:jc w:val="both"/>
    </w:pPr>
    <w:rPr>
      <w:szCs w:val="20"/>
    </w:rPr>
  </w:style>
  <w:style w:type="paragraph" w:styleId="ad">
    <w:name w:val="Balloon Text"/>
    <w:basedOn w:val="a1"/>
    <w:link w:val="ae"/>
    <w:uiPriority w:val="99"/>
    <w:semiHidden/>
    <w:unhideWhenUsed/>
    <w:rsid w:val="00BA703E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link w:val="ad"/>
    <w:uiPriority w:val="99"/>
    <w:semiHidden/>
    <w:rsid w:val="00BA703E"/>
    <w:rPr>
      <w:rFonts w:ascii="Tahoma" w:hAnsi="Tahoma" w:cs="Tahoma"/>
      <w:sz w:val="16"/>
      <w:szCs w:val="16"/>
      <w:lang w:val="en-GB"/>
    </w:rPr>
  </w:style>
  <w:style w:type="character" w:styleId="af">
    <w:name w:val="annotation reference"/>
    <w:uiPriority w:val="99"/>
    <w:semiHidden/>
    <w:unhideWhenUsed/>
    <w:rsid w:val="00BA703E"/>
    <w:rPr>
      <w:sz w:val="16"/>
      <w:szCs w:val="16"/>
    </w:rPr>
  </w:style>
  <w:style w:type="paragraph" w:styleId="af0">
    <w:name w:val="annotation text"/>
    <w:basedOn w:val="a1"/>
    <w:link w:val="af1"/>
    <w:uiPriority w:val="99"/>
    <w:semiHidden/>
    <w:unhideWhenUsed/>
    <w:rsid w:val="00BA703E"/>
    <w:rPr>
      <w:szCs w:val="20"/>
    </w:rPr>
  </w:style>
  <w:style w:type="character" w:customStyle="1" w:styleId="af1">
    <w:name w:val="Текст примечания Знак"/>
    <w:link w:val="af0"/>
    <w:uiPriority w:val="99"/>
    <w:semiHidden/>
    <w:rsid w:val="00BA703E"/>
    <w:rPr>
      <w:rFonts w:ascii="Times" w:hAnsi="Times"/>
      <w:lang w:val="en-GB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BA703E"/>
    <w:rPr>
      <w:b/>
      <w:bCs/>
    </w:rPr>
  </w:style>
  <w:style w:type="character" w:customStyle="1" w:styleId="af3">
    <w:name w:val="Тема примечания Знак"/>
    <w:link w:val="af2"/>
    <w:uiPriority w:val="99"/>
    <w:semiHidden/>
    <w:rsid w:val="00BA703E"/>
    <w:rPr>
      <w:rFonts w:ascii="Times" w:hAnsi="Times"/>
      <w:b/>
      <w:bCs/>
      <w:lang w:val="en-GB"/>
    </w:rPr>
  </w:style>
  <w:style w:type="paragraph" w:customStyle="1" w:styleId="JACoWPaperTitle">
    <w:name w:val="JACoW_Paper Title"/>
    <w:next w:val="JACoWAuthorList"/>
    <w:autoRedefine/>
    <w:qFormat/>
    <w:rsid w:val="00CE7F15"/>
    <w:pPr>
      <w:suppressLineNumbers/>
      <w:spacing w:after="60"/>
      <w:jc w:val="center"/>
    </w:pPr>
    <w:rPr>
      <w:rFonts w:eastAsiaTheme="majorEastAsia" w:cstheme="majorBidi"/>
      <w:b/>
      <w:iCs/>
      <w:sz w:val="28"/>
      <w:szCs w:val="28"/>
      <w:lang w:val="en-GB"/>
    </w:rPr>
  </w:style>
  <w:style w:type="paragraph" w:customStyle="1" w:styleId="JACoWSectionHeading">
    <w:name w:val="JACoW_Section Heading"/>
    <w:basedOn w:val="21"/>
    <w:next w:val="JACoWBodyTextIndent"/>
    <w:uiPriority w:val="3"/>
    <w:qFormat/>
    <w:rsid w:val="00310C40"/>
    <w:pPr>
      <w:spacing w:before="180"/>
    </w:pPr>
    <w:rPr>
      <w:lang w:val="fr-FR"/>
    </w:rPr>
  </w:style>
  <w:style w:type="paragraph" w:customStyle="1" w:styleId="JACoWSubsectionHeading">
    <w:name w:val="JACoW_Subsection Heading"/>
    <w:basedOn w:val="31"/>
    <w:next w:val="JACoWBodyTextIndent"/>
    <w:uiPriority w:val="4"/>
    <w:qFormat/>
    <w:rsid w:val="00113B1E"/>
    <w:rPr>
      <w:kern w:val="16"/>
    </w:rPr>
  </w:style>
  <w:style w:type="paragraph" w:styleId="af4">
    <w:name w:val="table of figures"/>
    <w:basedOn w:val="a1"/>
    <w:next w:val="a1"/>
    <w:uiPriority w:val="99"/>
    <w:unhideWhenUsed/>
    <w:rsid w:val="005F1707"/>
  </w:style>
  <w:style w:type="paragraph" w:styleId="af5">
    <w:name w:val="Normal (Web)"/>
    <w:basedOn w:val="a1"/>
    <w:uiPriority w:val="99"/>
    <w:semiHidden/>
    <w:unhideWhenUsed/>
    <w:rsid w:val="003D4DD7"/>
    <w:rPr>
      <w:rFonts w:ascii="Times New Roman" w:hAnsi="Times New Roman"/>
      <w:sz w:val="24"/>
    </w:rPr>
  </w:style>
  <w:style w:type="character" w:customStyle="1" w:styleId="10">
    <w:name w:val="Заголовок 1 Знак"/>
    <w:basedOn w:val="a3"/>
    <w:link w:val="1"/>
    <w:uiPriority w:val="9"/>
    <w:rsid w:val="00310C40"/>
    <w:rPr>
      <w:rFonts w:cs="Arial"/>
      <w:b/>
      <w:bCs/>
      <w:caps/>
      <w:kern w:val="32"/>
      <w:sz w:val="28"/>
      <w:szCs w:val="32"/>
      <w:lang w:val="en-GB"/>
    </w:rPr>
  </w:style>
  <w:style w:type="character" w:customStyle="1" w:styleId="a9">
    <w:name w:val="Основной текст с отступом Знак"/>
    <w:link w:val="a2"/>
    <w:rsid w:val="00BA703E"/>
    <w:rPr>
      <w:lang w:val="en-GB"/>
    </w:rPr>
  </w:style>
  <w:style w:type="character" w:styleId="af6">
    <w:name w:val="Placeholder Text"/>
    <w:basedOn w:val="a3"/>
    <w:uiPriority w:val="99"/>
    <w:semiHidden/>
    <w:rsid w:val="00726E9D"/>
    <w:rPr>
      <w:color w:val="808080"/>
    </w:rPr>
  </w:style>
  <w:style w:type="character" w:customStyle="1" w:styleId="a7">
    <w:name w:val="Текст сноски Знак"/>
    <w:link w:val="a6"/>
    <w:rsid w:val="00BA703E"/>
    <w:rPr>
      <w:sz w:val="16"/>
      <w:lang w:val="en-GB"/>
    </w:rPr>
  </w:style>
  <w:style w:type="character" w:customStyle="1" w:styleId="FigureCaptionChar">
    <w:name w:val="Figure Caption Char"/>
    <w:basedOn w:val="a3"/>
    <w:link w:val="FigureCaption"/>
    <w:rsid w:val="006F6BAA"/>
    <w:rPr>
      <w:szCs w:val="24"/>
      <w:lang w:val="en-GB"/>
    </w:rPr>
  </w:style>
  <w:style w:type="character" w:customStyle="1" w:styleId="ac">
    <w:name w:val="Название объекта Знак"/>
    <w:basedOn w:val="FigureCaptionChar"/>
    <w:link w:val="ab"/>
    <w:rsid w:val="00310C40"/>
    <w:rPr>
      <w:bCs/>
      <w:szCs w:val="24"/>
      <w:lang w:val="en-GB"/>
    </w:rPr>
  </w:style>
  <w:style w:type="table" w:styleId="af7">
    <w:name w:val="Table Grid"/>
    <w:basedOn w:val="a4"/>
    <w:uiPriority w:val="59"/>
    <w:rsid w:val="00AB5D1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8">
    <w:name w:val="Closing"/>
    <w:basedOn w:val="a1"/>
    <w:link w:val="af9"/>
    <w:uiPriority w:val="99"/>
    <w:semiHidden/>
    <w:unhideWhenUsed/>
    <w:rsid w:val="00617974"/>
    <w:pPr>
      <w:ind w:left="4252"/>
    </w:pPr>
  </w:style>
  <w:style w:type="character" w:customStyle="1" w:styleId="af9">
    <w:name w:val="Прощание Знак"/>
    <w:basedOn w:val="a3"/>
    <w:link w:val="af8"/>
    <w:uiPriority w:val="99"/>
    <w:semiHidden/>
    <w:rsid w:val="00617974"/>
    <w:rPr>
      <w:rFonts w:ascii="Times" w:hAnsi="Times"/>
      <w:szCs w:val="24"/>
      <w:lang w:val="en-GB"/>
    </w:rPr>
  </w:style>
  <w:style w:type="paragraph" w:customStyle="1" w:styleId="Style1">
    <w:name w:val="Style1"/>
    <w:basedOn w:val="ab"/>
    <w:qFormat/>
    <w:rsid w:val="00310C40"/>
    <w:rPr>
      <w:szCs w:val="20"/>
    </w:rPr>
  </w:style>
  <w:style w:type="paragraph" w:customStyle="1" w:styleId="Style2">
    <w:name w:val="Style2"/>
    <w:basedOn w:val="ab"/>
    <w:qFormat/>
    <w:rsid w:val="00310C40"/>
    <w:rPr>
      <w:b/>
      <w:szCs w:val="20"/>
    </w:rPr>
  </w:style>
  <w:style w:type="paragraph" w:customStyle="1" w:styleId="Style3">
    <w:name w:val="Style3"/>
    <w:basedOn w:val="ab"/>
    <w:autoRedefine/>
    <w:qFormat/>
    <w:rsid w:val="00310C40"/>
    <w:rPr>
      <w:b/>
      <w:szCs w:val="20"/>
    </w:rPr>
  </w:style>
  <w:style w:type="character" w:styleId="afa">
    <w:name w:val="Emphasis"/>
    <w:basedOn w:val="a3"/>
    <w:uiPriority w:val="20"/>
    <w:qFormat/>
    <w:rsid w:val="00310C40"/>
    <w:rPr>
      <w:i/>
      <w:iCs/>
    </w:rPr>
  </w:style>
  <w:style w:type="character" w:customStyle="1" w:styleId="42">
    <w:name w:val="Заголовок 4 Знак"/>
    <w:basedOn w:val="a3"/>
    <w:link w:val="41"/>
    <w:uiPriority w:val="9"/>
    <w:semiHidden/>
    <w:rsid w:val="00310C40"/>
    <w:rPr>
      <w:rFonts w:asciiTheme="majorHAnsi" w:eastAsiaTheme="majorEastAsia" w:hAnsiTheme="majorHAnsi" w:cstheme="majorBidi"/>
      <w:b/>
      <w:bCs/>
      <w:i/>
      <w:iCs/>
      <w:color w:val="4F81BD" w:themeColor="accent1"/>
      <w:szCs w:val="24"/>
      <w:lang w:val="en-GB"/>
    </w:rPr>
  </w:style>
  <w:style w:type="paragraph" w:customStyle="1" w:styleId="JACoWBodyTextIndent">
    <w:name w:val="JACoW_Body Text Indent"/>
    <w:basedOn w:val="a2"/>
    <w:link w:val="JACoWBodyTextIndentChar"/>
    <w:qFormat/>
    <w:rsid w:val="00927E64"/>
    <w:rPr>
      <w:kern w:val="16"/>
    </w:rPr>
  </w:style>
  <w:style w:type="paragraph" w:customStyle="1" w:styleId="JACoWReference1-9when10Refs">
    <w:name w:val="JACoW_Reference #1-9 when &gt;= 10 Refs"/>
    <w:link w:val="JACoWReference1-9when10RefsChar"/>
    <w:qFormat/>
    <w:rsid w:val="001517C2"/>
    <w:pPr>
      <w:spacing w:after="60" w:line="208" w:lineRule="exact"/>
      <w:ind w:left="386" w:hanging="295"/>
      <w:jc w:val="both"/>
    </w:pPr>
    <w:rPr>
      <w:rFonts w:cs="Consolas"/>
      <w:sz w:val="18"/>
      <w:szCs w:val="18"/>
      <w:lang w:val="en-GB"/>
    </w:rPr>
  </w:style>
  <w:style w:type="character" w:customStyle="1" w:styleId="JACoWBodyTextIndentChar">
    <w:name w:val="JACoW_Body Text Indent Char"/>
    <w:basedOn w:val="a9"/>
    <w:link w:val="JACoWBodyTextIndent"/>
    <w:rsid w:val="00927E64"/>
    <w:rPr>
      <w:kern w:val="16"/>
      <w:lang w:val="en-GB"/>
    </w:rPr>
  </w:style>
  <w:style w:type="paragraph" w:customStyle="1" w:styleId="JACoWReference10onwards">
    <w:name w:val="JACoW_Reference #10 onwards"/>
    <w:basedOn w:val="JACoWReferencewhen9Refs"/>
    <w:link w:val="JACoWReference10onwardsChar"/>
    <w:qFormat/>
    <w:rsid w:val="00276CD2"/>
    <w:pPr>
      <w:ind w:left="386" w:hanging="386"/>
    </w:pPr>
    <w:rPr>
      <w:szCs w:val="18"/>
    </w:rPr>
  </w:style>
  <w:style w:type="paragraph" w:customStyle="1" w:styleId="JACoWThird-levelHeading">
    <w:name w:val="JACoW_Third-level Heading"/>
    <w:basedOn w:val="a2"/>
    <w:link w:val="JACoWThird-levelHeadingChar"/>
    <w:qFormat/>
    <w:rsid w:val="00E374CC"/>
    <w:pPr>
      <w:spacing w:before="120"/>
    </w:pPr>
    <w:rPr>
      <w:b/>
    </w:rPr>
  </w:style>
  <w:style w:type="character" w:customStyle="1" w:styleId="JACoWThird-levelHeadingChar">
    <w:name w:val="JACoW_Third-level Heading Char"/>
    <w:basedOn w:val="a9"/>
    <w:link w:val="JACoWThird-levelHeading"/>
    <w:rsid w:val="00E374CC"/>
    <w:rPr>
      <w:b/>
      <w:lang w:val="en-GB"/>
    </w:rPr>
  </w:style>
  <w:style w:type="paragraph" w:styleId="afb">
    <w:name w:val="Bibliography"/>
    <w:basedOn w:val="a1"/>
    <w:next w:val="a1"/>
    <w:uiPriority w:val="37"/>
    <w:semiHidden/>
    <w:unhideWhenUsed/>
    <w:rsid w:val="00CA0E75"/>
  </w:style>
  <w:style w:type="paragraph" w:styleId="afc">
    <w:name w:val="Block Text"/>
    <w:basedOn w:val="a1"/>
    <w:uiPriority w:val="99"/>
    <w:semiHidden/>
    <w:unhideWhenUsed/>
    <w:rsid w:val="00CA0E75"/>
    <w:pPr>
      <w:pBdr>
        <w:top w:val="single" w:sz="2" w:space="10" w:color="4F81BD" w:themeColor="accent1" w:shadow="1"/>
        <w:left w:val="single" w:sz="2" w:space="10" w:color="4F81BD" w:themeColor="accent1" w:shadow="1"/>
        <w:bottom w:val="single" w:sz="2" w:space="10" w:color="4F81BD" w:themeColor="accent1" w:shadow="1"/>
        <w:right w:val="single" w:sz="2" w:space="10" w:color="4F81BD" w:themeColor="accent1" w:shadow="1"/>
      </w:pBdr>
      <w:ind w:left="1152" w:right="1152"/>
    </w:pPr>
    <w:rPr>
      <w:rFonts w:asciiTheme="minorHAnsi" w:eastAsiaTheme="minorEastAsia" w:hAnsiTheme="minorHAnsi" w:cstheme="minorBidi"/>
      <w:i/>
      <w:iCs/>
      <w:color w:val="4F81BD" w:themeColor="accent1"/>
    </w:rPr>
  </w:style>
  <w:style w:type="paragraph" w:styleId="afd">
    <w:name w:val="Body Text"/>
    <w:basedOn w:val="a1"/>
    <w:link w:val="afe"/>
    <w:uiPriority w:val="99"/>
    <w:semiHidden/>
    <w:unhideWhenUsed/>
    <w:rsid w:val="00CA0E7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CA0E75"/>
    <w:rPr>
      <w:rFonts w:ascii="Times" w:hAnsi="Times"/>
      <w:szCs w:val="24"/>
      <w:lang w:val="en-GB"/>
    </w:rPr>
  </w:style>
  <w:style w:type="paragraph" w:styleId="22">
    <w:name w:val="Body Text 2"/>
    <w:basedOn w:val="a1"/>
    <w:link w:val="23"/>
    <w:uiPriority w:val="99"/>
    <w:semiHidden/>
    <w:unhideWhenUsed/>
    <w:rsid w:val="00CA0E75"/>
    <w:pPr>
      <w:spacing w:after="120" w:line="480" w:lineRule="auto"/>
    </w:pPr>
  </w:style>
  <w:style w:type="character" w:customStyle="1" w:styleId="23">
    <w:name w:val="Основной текст 2 Знак"/>
    <w:basedOn w:val="a3"/>
    <w:link w:val="22"/>
    <w:uiPriority w:val="99"/>
    <w:semiHidden/>
    <w:rsid w:val="00CA0E75"/>
    <w:rPr>
      <w:rFonts w:ascii="Times" w:hAnsi="Times"/>
      <w:szCs w:val="24"/>
      <w:lang w:val="en-GB"/>
    </w:rPr>
  </w:style>
  <w:style w:type="paragraph" w:styleId="33">
    <w:name w:val="Body Text 3"/>
    <w:basedOn w:val="a1"/>
    <w:link w:val="34"/>
    <w:uiPriority w:val="99"/>
    <w:semiHidden/>
    <w:unhideWhenUsed/>
    <w:rsid w:val="00CA0E75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3"/>
    <w:link w:val="33"/>
    <w:uiPriority w:val="99"/>
    <w:semiHidden/>
    <w:rsid w:val="00CA0E75"/>
    <w:rPr>
      <w:rFonts w:ascii="Times" w:hAnsi="Times"/>
      <w:sz w:val="16"/>
      <w:szCs w:val="16"/>
      <w:lang w:val="en-GB"/>
    </w:rPr>
  </w:style>
  <w:style w:type="paragraph" w:styleId="aff">
    <w:name w:val="Body Text First Indent"/>
    <w:basedOn w:val="afd"/>
    <w:link w:val="aff0"/>
    <w:uiPriority w:val="99"/>
    <w:semiHidden/>
    <w:unhideWhenUsed/>
    <w:rsid w:val="00CA0E75"/>
    <w:pPr>
      <w:spacing w:after="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CA0E75"/>
    <w:rPr>
      <w:rFonts w:ascii="Times" w:hAnsi="Times"/>
      <w:szCs w:val="24"/>
      <w:lang w:val="en-GB"/>
    </w:rPr>
  </w:style>
  <w:style w:type="paragraph" w:styleId="24">
    <w:name w:val="Body Text First Indent 2"/>
    <w:basedOn w:val="a2"/>
    <w:link w:val="25"/>
    <w:uiPriority w:val="99"/>
    <w:semiHidden/>
    <w:unhideWhenUsed/>
    <w:rsid w:val="00CA0E75"/>
    <w:pPr>
      <w:ind w:left="360" w:firstLine="360"/>
      <w:jc w:val="left"/>
    </w:pPr>
    <w:rPr>
      <w:rFonts w:ascii="Times" w:hAnsi="Times"/>
      <w:szCs w:val="24"/>
    </w:rPr>
  </w:style>
  <w:style w:type="character" w:customStyle="1" w:styleId="25">
    <w:name w:val="Красная строка 2 Знак"/>
    <w:basedOn w:val="a9"/>
    <w:link w:val="24"/>
    <w:uiPriority w:val="99"/>
    <w:semiHidden/>
    <w:rsid w:val="00CA0E75"/>
    <w:rPr>
      <w:rFonts w:ascii="Times" w:hAnsi="Times"/>
      <w:szCs w:val="24"/>
      <w:lang w:val="en-GB"/>
    </w:rPr>
  </w:style>
  <w:style w:type="paragraph" w:styleId="26">
    <w:name w:val="Body Text Indent 2"/>
    <w:basedOn w:val="a1"/>
    <w:link w:val="27"/>
    <w:uiPriority w:val="99"/>
    <w:semiHidden/>
    <w:unhideWhenUsed/>
    <w:rsid w:val="00CA0E75"/>
    <w:pPr>
      <w:spacing w:after="120" w:line="480" w:lineRule="auto"/>
      <w:ind w:left="283"/>
    </w:pPr>
  </w:style>
  <w:style w:type="character" w:customStyle="1" w:styleId="27">
    <w:name w:val="Основной текст с отступом 2 Знак"/>
    <w:basedOn w:val="a3"/>
    <w:link w:val="26"/>
    <w:uiPriority w:val="99"/>
    <w:semiHidden/>
    <w:rsid w:val="00CA0E75"/>
    <w:rPr>
      <w:rFonts w:ascii="Times" w:hAnsi="Times"/>
      <w:szCs w:val="24"/>
      <w:lang w:val="en-GB"/>
    </w:rPr>
  </w:style>
  <w:style w:type="paragraph" w:styleId="35">
    <w:name w:val="Body Text Indent 3"/>
    <w:basedOn w:val="a1"/>
    <w:link w:val="36"/>
    <w:uiPriority w:val="99"/>
    <w:semiHidden/>
    <w:unhideWhenUsed/>
    <w:rsid w:val="00CA0E75"/>
    <w:pPr>
      <w:spacing w:after="120"/>
      <w:ind w:left="283"/>
    </w:pPr>
    <w:rPr>
      <w:sz w:val="16"/>
      <w:szCs w:val="16"/>
    </w:rPr>
  </w:style>
  <w:style w:type="character" w:customStyle="1" w:styleId="36">
    <w:name w:val="Основной текст с отступом 3 Знак"/>
    <w:basedOn w:val="a3"/>
    <w:link w:val="35"/>
    <w:uiPriority w:val="99"/>
    <w:semiHidden/>
    <w:rsid w:val="00CA0E75"/>
    <w:rPr>
      <w:rFonts w:ascii="Times" w:hAnsi="Times"/>
      <w:sz w:val="16"/>
      <w:szCs w:val="16"/>
      <w:lang w:val="en-GB"/>
    </w:rPr>
  </w:style>
  <w:style w:type="paragraph" w:styleId="aff1">
    <w:name w:val="Date"/>
    <w:basedOn w:val="a1"/>
    <w:next w:val="a1"/>
    <w:link w:val="aff2"/>
    <w:uiPriority w:val="99"/>
    <w:semiHidden/>
    <w:unhideWhenUsed/>
    <w:rsid w:val="00CA0E75"/>
  </w:style>
  <w:style w:type="character" w:customStyle="1" w:styleId="aff2">
    <w:name w:val="Дата Знак"/>
    <w:basedOn w:val="a3"/>
    <w:link w:val="aff1"/>
    <w:uiPriority w:val="99"/>
    <w:semiHidden/>
    <w:rsid w:val="00CA0E75"/>
    <w:rPr>
      <w:rFonts w:ascii="Times" w:hAnsi="Times"/>
      <w:szCs w:val="24"/>
      <w:lang w:val="en-GB"/>
    </w:rPr>
  </w:style>
  <w:style w:type="paragraph" w:styleId="aff3">
    <w:name w:val="Document Map"/>
    <w:basedOn w:val="a1"/>
    <w:link w:val="aff4"/>
    <w:uiPriority w:val="99"/>
    <w:semiHidden/>
    <w:unhideWhenUsed/>
    <w:rsid w:val="00CA0E75"/>
    <w:rPr>
      <w:rFonts w:ascii="Tahoma" w:hAnsi="Tahoma" w:cs="Tahoma"/>
      <w:sz w:val="16"/>
      <w:szCs w:val="16"/>
    </w:rPr>
  </w:style>
  <w:style w:type="character" w:customStyle="1" w:styleId="aff4">
    <w:name w:val="Схема документа Знак"/>
    <w:basedOn w:val="a3"/>
    <w:link w:val="aff3"/>
    <w:uiPriority w:val="99"/>
    <w:semiHidden/>
    <w:rsid w:val="00CA0E75"/>
    <w:rPr>
      <w:rFonts w:ascii="Tahoma" w:hAnsi="Tahoma" w:cs="Tahoma"/>
      <w:sz w:val="16"/>
      <w:szCs w:val="16"/>
      <w:lang w:val="en-GB"/>
    </w:rPr>
  </w:style>
  <w:style w:type="paragraph" w:styleId="aff5">
    <w:name w:val="E-mail Signature"/>
    <w:basedOn w:val="a1"/>
    <w:link w:val="aff6"/>
    <w:uiPriority w:val="99"/>
    <w:semiHidden/>
    <w:unhideWhenUsed/>
    <w:rsid w:val="00CA0E75"/>
  </w:style>
  <w:style w:type="character" w:customStyle="1" w:styleId="aff6">
    <w:name w:val="Электронная подпись Знак"/>
    <w:basedOn w:val="a3"/>
    <w:link w:val="aff5"/>
    <w:uiPriority w:val="99"/>
    <w:semiHidden/>
    <w:rsid w:val="00CA0E75"/>
    <w:rPr>
      <w:rFonts w:ascii="Times" w:hAnsi="Times"/>
      <w:szCs w:val="24"/>
      <w:lang w:val="en-GB"/>
    </w:rPr>
  </w:style>
  <w:style w:type="paragraph" w:styleId="aff7">
    <w:name w:val="endnote text"/>
    <w:basedOn w:val="a1"/>
    <w:link w:val="aff8"/>
    <w:uiPriority w:val="99"/>
    <w:semiHidden/>
    <w:unhideWhenUsed/>
    <w:rsid w:val="00CA0E75"/>
    <w:rPr>
      <w:szCs w:val="20"/>
    </w:rPr>
  </w:style>
  <w:style w:type="character" w:customStyle="1" w:styleId="aff8">
    <w:name w:val="Текст концевой сноски Знак"/>
    <w:basedOn w:val="a3"/>
    <w:link w:val="aff7"/>
    <w:uiPriority w:val="99"/>
    <w:semiHidden/>
    <w:rsid w:val="00CA0E75"/>
    <w:rPr>
      <w:rFonts w:ascii="Times" w:hAnsi="Times"/>
      <w:lang w:val="en-GB"/>
    </w:rPr>
  </w:style>
  <w:style w:type="paragraph" w:styleId="aff9">
    <w:name w:val="envelope address"/>
    <w:basedOn w:val="a1"/>
    <w:uiPriority w:val="99"/>
    <w:semiHidden/>
    <w:unhideWhenUsed/>
    <w:rsid w:val="00CA0E75"/>
    <w:pPr>
      <w:framePr w:w="7920" w:h="1980" w:hRule="exact" w:hSpace="180" w:wrap="auto" w:hAnchor="page" w:xAlign="center" w:yAlign="bottom"/>
      <w:ind w:left="2880"/>
    </w:pPr>
    <w:rPr>
      <w:rFonts w:asciiTheme="majorHAnsi" w:eastAsiaTheme="majorEastAsia" w:hAnsiTheme="majorHAnsi" w:cstheme="majorBidi"/>
      <w:sz w:val="24"/>
    </w:rPr>
  </w:style>
  <w:style w:type="paragraph" w:styleId="28">
    <w:name w:val="envelope return"/>
    <w:basedOn w:val="a1"/>
    <w:uiPriority w:val="99"/>
    <w:semiHidden/>
    <w:unhideWhenUsed/>
    <w:rsid w:val="00CA0E75"/>
    <w:rPr>
      <w:rFonts w:asciiTheme="majorHAnsi" w:eastAsiaTheme="majorEastAsia" w:hAnsiTheme="majorHAnsi" w:cstheme="majorBidi"/>
      <w:szCs w:val="20"/>
    </w:rPr>
  </w:style>
  <w:style w:type="paragraph" w:styleId="affa">
    <w:name w:val="footer"/>
    <w:basedOn w:val="a1"/>
    <w:link w:val="affb"/>
    <w:uiPriority w:val="99"/>
    <w:unhideWhenUsed/>
    <w:rsid w:val="00CA0E75"/>
    <w:pPr>
      <w:tabs>
        <w:tab w:val="center" w:pos="4680"/>
        <w:tab w:val="right" w:pos="9360"/>
      </w:tabs>
    </w:pPr>
  </w:style>
  <w:style w:type="character" w:customStyle="1" w:styleId="affb">
    <w:name w:val="Нижний колонтитул Знак"/>
    <w:basedOn w:val="a3"/>
    <w:link w:val="affa"/>
    <w:uiPriority w:val="99"/>
    <w:rsid w:val="00CA0E75"/>
    <w:rPr>
      <w:rFonts w:ascii="Times" w:hAnsi="Times"/>
      <w:szCs w:val="24"/>
      <w:lang w:val="en-GB"/>
    </w:rPr>
  </w:style>
  <w:style w:type="paragraph" w:styleId="affc">
    <w:name w:val="header"/>
    <w:basedOn w:val="a1"/>
    <w:link w:val="affd"/>
    <w:uiPriority w:val="99"/>
    <w:unhideWhenUsed/>
    <w:rsid w:val="00CA0E75"/>
    <w:pPr>
      <w:tabs>
        <w:tab w:val="center" w:pos="4680"/>
        <w:tab w:val="right" w:pos="9360"/>
      </w:tabs>
    </w:pPr>
  </w:style>
  <w:style w:type="character" w:customStyle="1" w:styleId="affd">
    <w:name w:val="Верхний колонтитул Знак"/>
    <w:basedOn w:val="a3"/>
    <w:link w:val="affc"/>
    <w:uiPriority w:val="99"/>
    <w:rsid w:val="00CA0E75"/>
    <w:rPr>
      <w:rFonts w:ascii="Times" w:hAnsi="Times"/>
      <w:szCs w:val="24"/>
      <w:lang w:val="en-GB"/>
    </w:rPr>
  </w:style>
  <w:style w:type="character" w:customStyle="1" w:styleId="52">
    <w:name w:val="Заголовок 5 Знак"/>
    <w:basedOn w:val="a3"/>
    <w:link w:val="51"/>
    <w:uiPriority w:val="9"/>
    <w:semiHidden/>
    <w:rsid w:val="00310C40"/>
    <w:rPr>
      <w:rFonts w:asciiTheme="majorHAnsi" w:eastAsiaTheme="majorEastAsia" w:hAnsiTheme="majorHAnsi" w:cstheme="majorBidi"/>
      <w:color w:val="243F60" w:themeColor="accent1" w:themeShade="7F"/>
      <w:szCs w:val="24"/>
      <w:lang w:val="en-GB"/>
    </w:rPr>
  </w:style>
  <w:style w:type="character" w:customStyle="1" w:styleId="60">
    <w:name w:val="Заголовок 6 Знак"/>
    <w:basedOn w:val="a3"/>
    <w:link w:val="6"/>
    <w:uiPriority w:val="9"/>
    <w:semiHidden/>
    <w:rsid w:val="00310C40"/>
    <w:rPr>
      <w:rFonts w:asciiTheme="majorHAnsi" w:eastAsiaTheme="majorEastAsia" w:hAnsiTheme="majorHAnsi" w:cstheme="majorBidi"/>
      <w:i/>
      <w:iCs/>
      <w:color w:val="243F60" w:themeColor="accent1" w:themeShade="7F"/>
      <w:szCs w:val="24"/>
      <w:lang w:val="en-GB"/>
    </w:rPr>
  </w:style>
  <w:style w:type="character" w:customStyle="1" w:styleId="70">
    <w:name w:val="Заголовок 7 Знак"/>
    <w:basedOn w:val="a3"/>
    <w:link w:val="7"/>
    <w:uiPriority w:val="9"/>
    <w:semiHidden/>
    <w:rsid w:val="00310C40"/>
    <w:rPr>
      <w:rFonts w:asciiTheme="majorHAnsi" w:eastAsiaTheme="majorEastAsia" w:hAnsiTheme="majorHAnsi" w:cstheme="majorBidi"/>
      <w:i/>
      <w:iCs/>
      <w:color w:val="404040" w:themeColor="text1" w:themeTint="BF"/>
      <w:szCs w:val="24"/>
      <w:lang w:val="en-GB"/>
    </w:rPr>
  </w:style>
  <w:style w:type="character" w:customStyle="1" w:styleId="80">
    <w:name w:val="Заголовок 8 Знак"/>
    <w:basedOn w:val="a3"/>
    <w:link w:val="8"/>
    <w:uiPriority w:val="9"/>
    <w:semiHidden/>
    <w:rsid w:val="00310C40"/>
    <w:rPr>
      <w:rFonts w:asciiTheme="majorHAnsi" w:eastAsiaTheme="majorEastAsia" w:hAnsiTheme="majorHAnsi" w:cstheme="majorBidi"/>
      <w:color w:val="404040" w:themeColor="text1" w:themeTint="BF"/>
      <w:lang w:val="en-GB"/>
    </w:rPr>
  </w:style>
  <w:style w:type="character" w:customStyle="1" w:styleId="90">
    <w:name w:val="Заголовок 9 Знак"/>
    <w:basedOn w:val="a3"/>
    <w:link w:val="9"/>
    <w:uiPriority w:val="9"/>
    <w:semiHidden/>
    <w:rsid w:val="00310C40"/>
    <w:rPr>
      <w:rFonts w:asciiTheme="majorHAnsi" w:eastAsiaTheme="majorEastAsia" w:hAnsiTheme="majorHAnsi" w:cstheme="majorBidi"/>
      <w:i/>
      <w:iCs/>
      <w:color w:val="404040" w:themeColor="text1" w:themeTint="BF"/>
      <w:lang w:val="en-GB"/>
    </w:rPr>
  </w:style>
  <w:style w:type="paragraph" w:styleId="HTML">
    <w:name w:val="HTML Address"/>
    <w:basedOn w:val="a1"/>
    <w:link w:val="HTML0"/>
    <w:uiPriority w:val="99"/>
    <w:semiHidden/>
    <w:unhideWhenUsed/>
    <w:rsid w:val="00CA0E75"/>
    <w:rPr>
      <w:i/>
      <w:iCs/>
    </w:rPr>
  </w:style>
  <w:style w:type="character" w:customStyle="1" w:styleId="HTML0">
    <w:name w:val="Адрес HTML Знак"/>
    <w:basedOn w:val="a3"/>
    <w:link w:val="HTML"/>
    <w:uiPriority w:val="99"/>
    <w:semiHidden/>
    <w:rsid w:val="00CA0E75"/>
    <w:rPr>
      <w:rFonts w:ascii="Times" w:hAnsi="Times"/>
      <w:i/>
      <w:iCs/>
      <w:szCs w:val="24"/>
      <w:lang w:val="en-GB"/>
    </w:rPr>
  </w:style>
  <w:style w:type="paragraph" w:styleId="HTML1">
    <w:name w:val="HTML Preformatted"/>
    <w:basedOn w:val="a1"/>
    <w:link w:val="HTML2"/>
    <w:uiPriority w:val="99"/>
    <w:semiHidden/>
    <w:unhideWhenUsed/>
    <w:rsid w:val="00CA0E75"/>
    <w:rPr>
      <w:rFonts w:ascii="Consolas" w:hAnsi="Consolas" w:cs="Consolas"/>
      <w:szCs w:val="20"/>
    </w:rPr>
  </w:style>
  <w:style w:type="character" w:customStyle="1" w:styleId="HTML2">
    <w:name w:val="Стандартный HTML Знак"/>
    <w:basedOn w:val="a3"/>
    <w:link w:val="HTML1"/>
    <w:uiPriority w:val="99"/>
    <w:semiHidden/>
    <w:rsid w:val="00CA0E75"/>
    <w:rPr>
      <w:rFonts w:ascii="Consolas" w:hAnsi="Consolas" w:cs="Consolas"/>
      <w:lang w:val="en-GB"/>
    </w:rPr>
  </w:style>
  <w:style w:type="paragraph" w:styleId="11">
    <w:name w:val="index 1"/>
    <w:basedOn w:val="a1"/>
    <w:next w:val="a1"/>
    <w:autoRedefine/>
    <w:uiPriority w:val="99"/>
    <w:semiHidden/>
    <w:unhideWhenUsed/>
    <w:rsid w:val="00CA0E75"/>
    <w:pPr>
      <w:ind w:left="200" w:hanging="200"/>
    </w:pPr>
  </w:style>
  <w:style w:type="paragraph" w:styleId="29">
    <w:name w:val="index 2"/>
    <w:basedOn w:val="a1"/>
    <w:next w:val="a1"/>
    <w:autoRedefine/>
    <w:uiPriority w:val="99"/>
    <w:semiHidden/>
    <w:unhideWhenUsed/>
    <w:rsid w:val="00CA0E75"/>
    <w:pPr>
      <w:ind w:left="400" w:hanging="200"/>
    </w:pPr>
  </w:style>
  <w:style w:type="paragraph" w:styleId="37">
    <w:name w:val="index 3"/>
    <w:basedOn w:val="a1"/>
    <w:next w:val="a1"/>
    <w:autoRedefine/>
    <w:uiPriority w:val="99"/>
    <w:semiHidden/>
    <w:unhideWhenUsed/>
    <w:rsid w:val="00CA0E75"/>
    <w:pPr>
      <w:ind w:left="600" w:hanging="200"/>
    </w:pPr>
  </w:style>
  <w:style w:type="paragraph" w:styleId="43">
    <w:name w:val="index 4"/>
    <w:basedOn w:val="a1"/>
    <w:next w:val="a1"/>
    <w:autoRedefine/>
    <w:uiPriority w:val="99"/>
    <w:semiHidden/>
    <w:unhideWhenUsed/>
    <w:rsid w:val="00CA0E75"/>
    <w:pPr>
      <w:ind w:left="800" w:hanging="200"/>
    </w:pPr>
  </w:style>
  <w:style w:type="paragraph" w:styleId="53">
    <w:name w:val="index 5"/>
    <w:basedOn w:val="a1"/>
    <w:next w:val="a1"/>
    <w:autoRedefine/>
    <w:uiPriority w:val="99"/>
    <w:semiHidden/>
    <w:unhideWhenUsed/>
    <w:rsid w:val="00CA0E75"/>
    <w:pPr>
      <w:ind w:left="1000" w:hanging="200"/>
    </w:pPr>
  </w:style>
  <w:style w:type="paragraph" w:styleId="61">
    <w:name w:val="index 6"/>
    <w:basedOn w:val="a1"/>
    <w:next w:val="a1"/>
    <w:autoRedefine/>
    <w:uiPriority w:val="99"/>
    <w:semiHidden/>
    <w:unhideWhenUsed/>
    <w:rsid w:val="00CA0E75"/>
    <w:pPr>
      <w:ind w:left="1200" w:hanging="200"/>
    </w:pPr>
  </w:style>
  <w:style w:type="paragraph" w:styleId="71">
    <w:name w:val="index 7"/>
    <w:basedOn w:val="a1"/>
    <w:next w:val="a1"/>
    <w:autoRedefine/>
    <w:uiPriority w:val="99"/>
    <w:semiHidden/>
    <w:unhideWhenUsed/>
    <w:rsid w:val="00CA0E75"/>
    <w:pPr>
      <w:ind w:left="1400" w:hanging="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CA0E75"/>
    <w:pPr>
      <w:ind w:left="1600" w:hanging="200"/>
    </w:pPr>
  </w:style>
  <w:style w:type="paragraph" w:styleId="91">
    <w:name w:val="index 9"/>
    <w:basedOn w:val="a1"/>
    <w:next w:val="a1"/>
    <w:autoRedefine/>
    <w:uiPriority w:val="99"/>
    <w:semiHidden/>
    <w:unhideWhenUsed/>
    <w:rsid w:val="00CA0E75"/>
    <w:pPr>
      <w:ind w:left="1800" w:hanging="200"/>
    </w:pPr>
  </w:style>
  <w:style w:type="paragraph" w:styleId="affe">
    <w:name w:val="index heading"/>
    <w:basedOn w:val="a1"/>
    <w:next w:val="11"/>
    <w:uiPriority w:val="99"/>
    <w:unhideWhenUsed/>
    <w:rsid w:val="00CA0E75"/>
    <w:rPr>
      <w:rFonts w:asciiTheme="majorHAnsi" w:eastAsiaTheme="majorEastAsia" w:hAnsiTheme="majorHAnsi" w:cstheme="majorBidi"/>
      <w:b/>
      <w:bCs/>
    </w:rPr>
  </w:style>
  <w:style w:type="paragraph" w:styleId="afff">
    <w:name w:val="Intense Quote"/>
    <w:basedOn w:val="a1"/>
    <w:next w:val="a1"/>
    <w:link w:val="afff0"/>
    <w:uiPriority w:val="99"/>
    <w:semiHidden/>
    <w:qFormat/>
    <w:rsid w:val="00310C4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ff0">
    <w:name w:val="Выделенная цитата Знак"/>
    <w:basedOn w:val="a3"/>
    <w:link w:val="afff"/>
    <w:uiPriority w:val="99"/>
    <w:semiHidden/>
    <w:rsid w:val="00310C40"/>
    <w:rPr>
      <w:rFonts w:ascii="Times" w:hAnsi="Times"/>
      <w:b/>
      <w:bCs/>
      <w:i/>
      <w:iCs/>
      <w:color w:val="4F81BD" w:themeColor="accent1"/>
      <w:szCs w:val="24"/>
      <w:lang w:val="en-GB"/>
    </w:rPr>
  </w:style>
  <w:style w:type="paragraph" w:styleId="afff1">
    <w:name w:val="List"/>
    <w:basedOn w:val="a1"/>
    <w:uiPriority w:val="99"/>
    <w:semiHidden/>
    <w:unhideWhenUsed/>
    <w:rsid w:val="00CA0E75"/>
    <w:pPr>
      <w:ind w:left="283" w:hanging="283"/>
      <w:contextualSpacing/>
    </w:pPr>
  </w:style>
  <w:style w:type="paragraph" w:styleId="2a">
    <w:name w:val="List 2"/>
    <w:basedOn w:val="a1"/>
    <w:uiPriority w:val="99"/>
    <w:semiHidden/>
    <w:unhideWhenUsed/>
    <w:rsid w:val="00CA0E75"/>
    <w:pPr>
      <w:ind w:left="566" w:hanging="283"/>
      <w:contextualSpacing/>
    </w:pPr>
  </w:style>
  <w:style w:type="paragraph" w:styleId="38">
    <w:name w:val="List 3"/>
    <w:basedOn w:val="a1"/>
    <w:uiPriority w:val="99"/>
    <w:semiHidden/>
    <w:unhideWhenUsed/>
    <w:rsid w:val="00CA0E75"/>
    <w:pPr>
      <w:ind w:left="849" w:hanging="283"/>
      <w:contextualSpacing/>
    </w:pPr>
  </w:style>
  <w:style w:type="paragraph" w:styleId="44">
    <w:name w:val="List 4"/>
    <w:basedOn w:val="a1"/>
    <w:uiPriority w:val="99"/>
    <w:semiHidden/>
    <w:unhideWhenUsed/>
    <w:rsid w:val="00CA0E75"/>
    <w:pPr>
      <w:ind w:left="1132" w:hanging="283"/>
      <w:contextualSpacing/>
    </w:pPr>
  </w:style>
  <w:style w:type="paragraph" w:styleId="54">
    <w:name w:val="List 5"/>
    <w:basedOn w:val="a1"/>
    <w:uiPriority w:val="99"/>
    <w:semiHidden/>
    <w:unhideWhenUsed/>
    <w:rsid w:val="00CA0E75"/>
    <w:pPr>
      <w:ind w:left="1415" w:hanging="283"/>
      <w:contextualSpacing/>
    </w:pPr>
  </w:style>
  <w:style w:type="paragraph" w:styleId="a0">
    <w:name w:val="List Bullet"/>
    <w:basedOn w:val="a1"/>
    <w:uiPriority w:val="99"/>
    <w:semiHidden/>
    <w:unhideWhenUsed/>
    <w:rsid w:val="00CA0E75"/>
    <w:pPr>
      <w:numPr>
        <w:numId w:val="4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CA0E75"/>
    <w:pPr>
      <w:numPr>
        <w:numId w:val="5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CA0E75"/>
    <w:pPr>
      <w:numPr>
        <w:numId w:val="6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CA0E75"/>
    <w:pPr>
      <w:numPr>
        <w:numId w:val="7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CA0E75"/>
    <w:pPr>
      <w:numPr>
        <w:numId w:val="8"/>
      </w:numPr>
      <w:contextualSpacing/>
    </w:pPr>
  </w:style>
  <w:style w:type="paragraph" w:styleId="afff2">
    <w:name w:val="List Continue"/>
    <w:basedOn w:val="a1"/>
    <w:uiPriority w:val="99"/>
    <w:semiHidden/>
    <w:unhideWhenUsed/>
    <w:rsid w:val="00CA0E75"/>
    <w:pPr>
      <w:spacing w:after="120"/>
      <w:ind w:left="283"/>
      <w:contextualSpacing/>
    </w:pPr>
  </w:style>
  <w:style w:type="paragraph" w:styleId="2b">
    <w:name w:val="List Continue 2"/>
    <w:basedOn w:val="a1"/>
    <w:uiPriority w:val="99"/>
    <w:semiHidden/>
    <w:unhideWhenUsed/>
    <w:rsid w:val="00CA0E75"/>
    <w:pPr>
      <w:spacing w:after="120"/>
      <w:ind w:left="566"/>
      <w:contextualSpacing/>
    </w:pPr>
  </w:style>
  <w:style w:type="paragraph" w:styleId="39">
    <w:name w:val="List Continue 3"/>
    <w:basedOn w:val="a1"/>
    <w:uiPriority w:val="99"/>
    <w:semiHidden/>
    <w:unhideWhenUsed/>
    <w:rsid w:val="00CA0E75"/>
    <w:pPr>
      <w:spacing w:after="120"/>
      <w:ind w:left="849"/>
      <w:contextualSpacing/>
    </w:pPr>
  </w:style>
  <w:style w:type="paragraph" w:styleId="45">
    <w:name w:val="List Continue 4"/>
    <w:basedOn w:val="a1"/>
    <w:uiPriority w:val="99"/>
    <w:semiHidden/>
    <w:unhideWhenUsed/>
    <w:rsid w:val="00CA0E75"/>
    <w:pPr>
      <w:spacing w:after="120"/>
      <w:ind w:left="1132"/>
      <w:contextualSpacing/>
    </w:pPr>
  </w:style>
  <w:style w:type="paragraph" w:styleId="55">
    <w:name w:val="List Continue 5"/>
    <w:basedOn w:val="a1"/>
    <w:uiPriority w:val="99"/>
    <w:semiHidden/>
    <w:unhideWhenUsed/>
    <w:rsid w:val="00CA0E75"/>
    <w:pPr>
      <w:spacing w:after="120"/>
      <w:ind w:left="1415"/>
      <w:contextualSpacing/>
    </w:pPr>
  </w:style>
  <w:style w:type="paragraph" w:styleId="a">
    <w:name w:val="List Number"/>
    <w:basedOn w:val="a1"/>
    <w:uiPriority w:val="99"/>
    <w:semiHidden/>
    <w:unhideWhenUsed/>
    <w:rsid w:val="00CA0E75"/>
    <w:pPr>
      <w:numPr>
        <w:numId w:val="9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CA0E75"/>
    <w:pPr>
      <w:numPr>
        <w:numId w:val="10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CA0E75"/>
    <w:pPr>
      <w:numPr>
        <w:numId w:val="11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CA0E75"/>
    <w:pPr>
      <w:numPr>
        <w:numId w:val="12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CA0E75"/>
    <w:pPr>
      <w:numPr>
        <w:numId w:val="13"/>
      </w:numPr>
      <w:contextualSpacing/>
    </w:pPr>
  </w:style>
  <w:style w:type="paragraph" w:styleId="afff3">
    <w:name w:val="List Paragraph"/>
    <w:basedOn w:val="a1"/>
    <w:qFormat/>
    <w:rsid w:val="00310C40"/>
    <w:pPr>
      <w:ind w:left="720"/>
      <w:contextualSpacing/>
    </w:pPr>
  </w:style>
  <w:style w:type="paragraph" w:styleId="afff4">
    <w:name w:val="macro"/>
    <w:link w:val="afff5"/>
    <w:uiPriority w:val="99"/>
    <w:semiHidden/>
    <w:unhideWhenUsed/>
    <w:rsid w:val="00CA0E7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onsolas"/>
      <w:lang w:val="en-GB"/>
    </w:rPr>
  </w:style>
  <w:style w:type="character" w:customStyle="1" w:styleId="afff5">
    <w:name w:val="Текст макроса Знак"/>
    <w:basedOn w:val="a3"/>
    <w:link w:val="afff4"/>
    <w:uiPriority w:val="99"/>
    <w:semiHidden/>
    <w:rsid w:val="00CA0E75"/>
    <w:rPr>
      <w:rFonts w:ascii="Consolas" w:hAnsi="Consolas" w:cs="Consolas"/>
      <w:lang w:val="en-GB"/>
    </w:rPr>
  </w:style>
  <w:style w:type="paragraph" w:styleId="afff6">
    <w:name w:val="Message Header"/>
    <w:basedOn w:val="a1"/>
    <w:link w:val="afff7"/>
    <w:uiPriority w:val="99"/>
    <w:semiHidden/>
    <w:unhideWhenUsed/>
    <w:rsid w:val="00CA0E7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Theme="majorHAnsi" w:eastAsiaTheme="majorEastAsia" w:hAnsiTheme="majorHAnsi" w:cstheme="majorBidi"/>
      <w:sz w:val="24"/>
    </w:rPr>
  </w:style>
  <w:style w:type="character" w:customStyle="1" w:styleId="afff7">
    <w:name w:val="Шапка Знак"/>
    <w:basedOn w:val="a3"/>
    <w:link w:val="afff6"/>
    <w:uiPriority w:val="99"/>
    <w:semiHidden/>
    <w:rsid w:val="00CA0E75"/>
    <w:rPr>
      <w:rFonts w:asciiTheme="majorHAnsi" w:eastAsiaTheme="majorEastAsia" w:hAnsiTheme="majorHAnsi" w:cstheme="majorBidi"/>
      <w:sz w:val="24"/>
      <w:szCs w:val="24"/>
      <w:shd w:val="pct20" w:color="auto" w:fill="auto"/>
      <w:lang w:val="en-GB"/>
    </w:rPr>
  </w:style>
  <w:style w:type="paragraph" w:styleId="afff8">
    <w:name w:val="No Spacing"/>
    <w:uiPriority w:val="99"/>
    <w:semiHidden/>
    <w:qFormat/>
    <w:rsid w:val="00310C40"/>
    <w:rPr>
      <w:rFonts w:ascii="Times" w:hAnsi="Times"/>
      <w:szCs w:val="24"/>
      <w:lang w:val="en-GB"/>
    </w:rPr>
  </w:style>
  <w:style w:type="paragraph" w:styleId="afff9">
    <w:name w:val="Normal Indent"/>
    <w:basedOn w:val="a1"/>
    <w:uiPriority w:val="99"/>
    <w:semiHidden/>
    <w:unhideWhenUsed/>
    <w:rsid w:val="00CA0E75"/>
    <w:pPr>
      <w:ind w:left="708"/>
    </w:pPr>
  </w:style>
  <w:style w:type="paragraph" w:styleId="afffa">
    <w:name w:val="Note Heading"/>
    <w:basedOn w:val="a1"/>
    <w:next w:val="a1"/>
    <w:link w:val="afffb"/>
    <w:uiPriority w:val="99"/>
    <w:semiHidden/>
    <w:unhideWhenUsed/>
    <w:rsid w:val="00CA0E75"/>
  </w:style>
  <w:style w:type="character" w:customStyle="1" w:styleId="afffb">
    <w:name w:val="Заголовок записки Знак"/>
    <w:basedOn w:val="a3"/>
    <w:link w:val="afffa"/>
    <w:uiPriority w:val="99"/>
    <w:semiHidden/>
    <w:rsid w:val="00CA0E75"/>
    <w:rPr>
      <w:rFonts w:ascii="Times" w:hAnsi="Times"/>
      <w:szCs w:val="24"/>
      <w:lang w:val="en-GB"/>
    </w:rPr>
  </w:style>
  <w:style w:type="paragraph" w:styleId="afffc">
    <w:name w:val="Plain Text"/>
    <w:basedOn w:val="a1"/>
    <w:link w:val="afffd"/>
    <w:uiPriority w:val="99"/>
    <w:semiHidden/>
    <w:unhideWhenUsed/>
    <w:rsid w:val="00CA0E75"/>
    <w:rPr>
      <w:rFonts w:ascii="Consolas" w:hAnsi="Consolas" w:cs="Consolas"/>
      <w:sz w:val="21"/>
      <w:szCs w:val="21"/>
    </w:rPr>
  </w:style>
  <w:style w:type="character" w:customStyle="1" w:styleId="afffd">
    <w:name w:val="Текст Знак"/>
    <w:basedOn w:val="a3"/>
    <w:link w:val="afffc"/>
    <w:uiPriority w:val="99"/>
    <w:semiHidden/>
    <w:rsid w:val="00CA0E75"/>
    <w:rPr>
      <w:rFonts w:ascii="Consolas" w:hAnsi="Consolas" w:cs="Consolas"/>
      <w:sz w:val="21"/>
      <w:szCs w:val="21"/>
      <w:lang w:val="en-GB"/>
    </w:rPr>
  </w:style>
  <w:style w:type="paragraph" w:styleId="2c">
    <w:name w:val="Quote"/>
    <w:basedOn w:val="a1"/>
    <w:next w:val="a1"/>
    <w:link w:val="2d"/>
    <w:uiPriority w:val="99"/>
    <w:semiHidden/>
    <w:qFormat/>
    <w:rsid w:val="00310C40"/>
    <w:rPr>
      <w:i/>
      <w:iCs/>
      <w:color w:val="000000" w:themeColor="text1"/>
    </w:rPr>
  </w:style>
  <w:style w:type="character" w:customStyle="1" w:styleId="2d">
    <w:name w:val="Цитата 2 Знак"/>
    <w:basedOn w:val="a3"/>
    <w:link w:val="2c"/>
    <w:uiPriority w:val="99"/>
    <w:semiHidden/>
    <w:rsid w:val="00310C40"/>
    <w:rPr>
      <w:rFonts w:ascii="Times" w:hAnsi="Times"/>
      <w:i/>
      <w:iCs/>
      <w:color w:val="000000" w:themeColor="text1"/>
      <w:szCs w:val="24"/>
      <w:lang w:val="en-GB"/>
    </w:rPr>
  </w:style>
  <w:style w:type="paragraph" w:styleId="afffe">
    <w:name w:val="Salutation"/>
    <w:basedOn w:val="a1"/>
    <w:next w:val="a1"/>
    <w:link w:val="affff"/>
    <w:uiPriority w:val="99"/>
    <w:semiHidden/>
    <w:unhideWhenUsed/>
    <w:rsid w:val="00CA0E75"/>
  </w:style>
  <w:style w:type="character" w:customStyle="1" w:styleId="affff">
    <w:name w:val="Приветствие Знак"/>
    <w:basedOn w:val="a3"/>
    <w:link w:val="afffe"/>
    <w:uiPriority w:val="99"/>
    <w:semiHidden/>
    <w:rsid w:val="00CA0E75"/>
    <w:rPr>
      <w:rFonts w:ascii="Times" w:hAnsi="Times"/>
      <w:szCs w:val="24"/>
      <w:lang w:val="en-GB"/>
    </w:rPr>
  </w:style>
  <w:style w:type="paragraph" w:styleId="affff0">
    <w:name w:val="Signature"/>
    <w:basedOn w:val="a1"/>
    <w:link w:val="affff1"/>
    <w:uiPriority w:val="99"/>
    <w:semiHidden/>
    <w:unhideWhenUsed/>
    <w:rsid w:val="00CA0E75"/>
    <w:pPr>
      <w:ind w:left="4252"/>
    </w:pPr>
  </w:style>
  <w:style w:type="character" w:customStyle="1" w:styleId="affff1">
    <w:name w:val="Подпись Знак"/>
    <w:basedOn w:val="a3"/>
    <w:link w:val="affff0"/>
    <w:uiPriority w:val="99"/>
    <w:semiHidden/>
    <w:rsid w:val="00CA0E75"/>
    <w:rPr>
      <w:rFonts w:ascii="Times" w:hAnsi="Times"/>
      <w:szCs w:val="24"/>
      <w:lang w:val="en-GB"/>
    </w:rPr>
  </w:style>
  <w:style w:type="paragraph" w:styleId="affff2">
    <w:name w:val="Subtitle"/>
    <w:basedOn w:val="a1"/>
    <w:next w:val="a1"/>
    <w:link w:val="affff3"/>
    <w:uiPriority w:val="99"/>
    <w:semiHidden/>
    <w:qFormat/>
    <w:rsid w:val="00310C4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</w:rPr>
  </w:style>
  <w:style w:type="character" w:customStyle="1" w:styleId="affff3">
    <w:name w:val="Подзаголовок Знак"/>
    <w:basedOn w:val="a3"/>
    <w:link w:val="affff2"/>
    <w:uiPriority w:val="99"/>
    <w:semiHidden/>
    <w:rsid w:val="00310C4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paragraph" w:styleId="affff4">
    <w:name w:val="table of authorities"/>
    <w:basedOn w:val="a1"/>
    <w:next w:val="a1"/>
    <w:uiPriority w:val="99"/>
    <w:semiHidden/>
    <w:unhideWhenUsed/>
    <w:rsid w:val="00CA0E75"/>
    <w:pPr>
      <w:ind w:left="200" w:hanging="200"/>
    </w:pPr>
  </w:style>
  <w:style w:type="paragraph" w:styleId="affff5">
    <w:name w:val="Title"/>
    <w:basedOn w:val="a1"/>
    <w:next w:val="a1"/>
    <w:link w:val="affff6"/>
    <w:uiPriority w:val="99"/>
    <w:semiHidden/>
    <w:qFormat/>
    <w:rsid w:val="00310C4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ffff6">
    <w:name w:val="Заголовок Знак"/>
    <w:basedOn w:val="a3"/>
    <w:link w:val="affff5"/>
    <w:uiPriority w:val="99"/>
    <w:semiHidden/>
    <w:rsid w:val="00310C4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GB"/>
    </w:rPr>
  </w:style>
  <w:style w:type="paragraph" w:styleId="affff7">
    <w:name w:val="toa heading"/>
    <w:basedOn w:val="a1"/>
    <w:next w:val="a1"/>
    <w:uiPriority w:val="99"/>
    <w:semiHidden/>
    <w:unhideWhenUsed/>
    <w:rsid w:val="00CA0E75"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styleId="12">
    <w:name w:val="toc 1"/>
    <w:basedOn w:val="a1"/>
    <w:next w:val="a1"/>
    <w:autoRedefine/>
    <w:uiPriority w:val="39"/>
    <w:semiHidden/>
    <w:unhideWhenUsed/>
    <w:rsid w:val="00CA0E75"/>
    <w:pPr>
      <w:spacing w:after="100"/>
    </w:pPr>
  </w:style>
  <w:style w:type="paragraph" w:styleId="2e">
    <w:name w:val="toc 2"/>
    <w:basedOn w:val="a1"/>
    <w:next w:val="a1"/>
    <w:autoRedefine/>
    <w:uiPriority w:val="39"/>
    <w:semiHidden/>
    <w:unhideWhenUsed/>
    <w:rsid w:val="00CA0E75"/>
    <w:pPr>
      <w:spacing w:after="100"/>
      <w:ind w:left="200"/>
    </w:pPr>
  </w:style>
  <w:style w:type="paragraph" w:styleId="3a">
    <w:name w:val="toc 3"/>
    <w:basedOn w:val="a1"/>
    <w:next w:val="a1"/>
    <w:autoRedefine/>
    <w:uiPriority w:val="39"/>
    <w:semiHidden/>
    <w:unhideWhenUsed/>
    <w:rsid w:val="00CA0E75"/>
    <w:pPr>
      <w:spacing w:after="100"/>
      <w:ind w:left="400"/>
    </w:pPr>
  </w:style>
  <w:style w:type="paragraph" w:styleId="46">
    <w:name w:val="toc 4"/>
    <w:basedOn w:val="a1"/>
    <w:next w:val="a1"/>
    <w:autoRedefine/>
    <w:uiPriority w:val="39"/>
    <w:semiHidden/>
    <w:unhideWhenUsed/>
    <w:rsid w:val="00CA0E75"/>
    <w:pPr>
      <w:spacing w:after="100"/>
      <w:ind w:left="600"/>
    </w:pPr>
  </w:style>
  <w:style w:type="paragraph" w:styleId="56">
    <w:name w:val="toc 5"/>
    <w:basedOn w:val="a1"/>
    <w:next w:val="a1"/>
    <w:autoRedefine/>
    <w:uiPriority w:val="39"/>
    <w:semiHidden/>
    <w:unhideWhenUsed/>
    <w:rsid w:val="00CA0E75"/>
    <w:pPr>
      <w:spacing w:after="100"/>
      <w:ind w:left="800"/>
    </w:pPr>
  </w:style>
  <w:style w:type="paragraph" w:styleId="62">
    <w:name w:val="toc 6"/>
    <w:basedOn w:val="a1"/>
    <w:next w:val="a1"/>
    <w:autoRedefine/>
    <w:uiPriority w:val="39"/>
    <w:semiHidden/>
    <w:unhideWhenUsed/>
    <w:rsid w:val="00CA0E75"/>
    <w:pPr>
      <w:spacing w:after="100"/>
      <w:ind w:left="1000"/>
    </w:pPr>
  </w:style>
  <w:style w:type="paragraph" w:styleId="72">
    <w:name w:val="toc 7"/>
    <w:basedOn w:val="a1"/>
    <w:next w:val="a1"/>
    <w:autoRedefine/>
    <w:uiPriority w:val="39"/>
    <w:semiHidden/>
    <w:unhideWhenUsed/>
    <w:rsid w:val="00CA0E75"/>
    <w:pPr>
      <w:spacing w:after="100"/>
      <w:ind w:left="1200"/>
    </w:pPr>
  </w:style>
  <w:style w:type="paragraph" w:styleId="82">
    <w:name w:val="toc 8"/>
    <w:basedOn w:val="a1"/>
    <w:next w:val="a1"/>
    <w:autoRedefine/>
    <w:uiPriority w:val="39"/>
    <w:semiHidden/>
    <w:unhideWhenUsed/>
    <w:rsid w:val="00CA0E75"/>
    <w:pPr>
      <w:spacing w:after="100"/>
      <w:ind w:left="1400"/>
    </w:pPr>
  </w:style>
  <w:style w:type="paragraph" w:styleId="92">
    <w:name w:val="toc 9"/>
    <w:basedOn w:val="a1"/>
    <w:next w:val="a1"/>
    <w:autoRedefine/>
    <w:uiPriority w:val="39"/>
    <w:semiHidden/>
    <w:unhideWhenUsed/>
    <w:rsid w:val="00CA0E75"/>
    <w:pPr>
      <w:spacing w:after="100"/>
      <w:ind w:left="1600"/>
    </w:pPr>
  </w:style>
  <w:style w:type="paragraph" w:styleId="affff8">
    <w:name w:val="TOC Heading"/>
    <w:basedOn w:val="1"/>
    <w:next w:val="a1"/>
    <w:uiPriority w:val="39"/>
    <w:semiHidden/>
    <w:unhideWhenUsed/>
    <w:qFormat/>
    <w:rsid w:val="00310C40"/>
    <w:pPr>
      <w:keepLines/>
      <w:spacing w:before="480" w:after="0"/>
      <w:jc w:val="left"/>
      <w:outlineLvl w:val="9"/>
    </w:pPr>
    <w:rPr>
      <w:rFonts w:asciiTheme="majorHAnsi" w:eastAsiaTheme="majorEastAsia" w:hAnsiTheme="majorHAnsi" w:cstheme="majorBidi"/>
      <w:caps w:val="0"/>
      <w:color w:val="365F91" w:themeColor="accent1" w:themeShade="BF"/>
      <w:kern w:val="0"/>
      <w:szCs w:val="28"/>
    </w:rPr>
  </w:style>
  <w:style w:type="paragraph" w:customStyle="1" w:styleId="JACoWNumberedlist">
    <w:name w:val="JACoW_Numbered list"/>
    <w:basedOn w:val="a2"/>
    <w:link w:val="JACoWNumberedlistChar"/>
    <w:qFormat/>
    <w:rsid w:val="00310C40"/>
    <w:pPr>
      <w:numPr>
        <w:numId w:val="19"/>
      </w:numPr>
      <w:ind w:left="391" w:hanging="204"/>
    </w:pPr>
    <w:rPr>
      <w:kern w:val="16"/>
    </w:rPr>
  </w:style>
  <w:style w:type="character" w:customStyle="1" w:styleId="JACoWReference1-9when10RefsChar">
    <w:name w:val="JACoW_Reference #1-9 when &gt;= 10 Refs Char"/>
    <w:basedOn w:val="a3"/>
    <w:link w:val="JACoWReference1-9when10Refs"/>
    <w:rsid w:val="001517C2"/>
    <w:rPr>
      <w:rFonts w:cs="Consolas"/>
      <w:sz w:val="18"/>
      <w:szCs w:val="18"/>
      <w:lang w:val="en-GB"/>
    </w:rPr>
  </w:style>
  <w:style w:type="paragraph" w:customStyle="1" w:styleId="JACoWAbstractHeading">
    <w:name w:val="JACoW_Abstract_Heading"/>
    <w:basedOn w:val="a1"/>
    <w:next w:val="JACoWBodyTextIndent"/>
    <w:link w:val="JACoWAbstractHeadingChar"/>
    <w:rsid w:val="00162067"/>
    <w:pPr>
      <w:spacing w:after="60"/>
    </w:pPr>
    <w:rPr>
      <w:rFonts w:ascii="Times New Roman" w:hAnsi="Times New Roman"/>
      <w:i/>
      <w:sz w:val="24"/>
    </w:rPr>
  </w:style>
  <w:style w:type="paragraph" w:customStyle="1" w:styleId="JACoWReferenceItalics">
    <w:name w:val="JACoW_Reference Italics"/>
    <w:basedOn w:val="BodyTextNoIndent"/>
    <w:link w:val="JACoWReferenceItalicsChar"/>
    <w:qFormat/>
    <w:rsid w:val="001663F5"/>
    <w:rPr>
      <w:i/>
      <w:sz w:val="18"/>
    </w:rPr>
  </w:style>
  <w:style w:type="character" w:customStyle="1" w:styleId="JACoWReferenceurldoiChar">
    <w:name w:val="JACoW_Reference url_doi Char"/>
    <w:basedOn w:val="JACoWReference1-9when10RefsChar"/>
    <w:link w:val="JACoWReferenceurldoi"/>
    <w:rsid w:val="0041146C"/>
    <w:rPr>
      <w:rFonts w:ascii="Liberation Mono" w:hAnsi="Liberation Mono" w:cs="Courier New"/>
      <w:sz w:val="16"/>
      <w:szCs w:val="15"/>
      <w:lang w:val="en-GB"/>
    </w:rPr>
  </w:style>
  <w:style w:type="character" w:customStyle="1" w:styleId="JACoWReferenceItalicsChar">
    <w:name w:val="JACoW_Reference Italics Char"/>
    <w:basedOn w:val="JACoWReference1-9when10RefsChar"/>
    <w:link w:val="JACoWReferenceItalics"/>
    <w:rsid w:val="001663F5"/>
    <w:rPr>
      <w:rFonts w:cs="Consolas"/>
      <w:i/>
      <w:sz w:val="18"/>
      <w:szCs w:val="18"/>
      <w:lang w:val="en-GB"/>
    </w:rPr>
  </w:style>
  <w:style w:type="character" w:customStyle="1" w:styleId="JACoWReference10onwardsChar">
    <w:name w:val="JACoW_Reference #10 onwards Char"/>
    <w:basedOn w:val="JACoWReferencewhen9RefsChar"/>
    <w:link w:val="JACoWReference10onwards"/>
    <w:rsid w:val="00276CD2"/>
    <w:rPr>
      <w:kern w:val="16"/>
      <w:sz w:val="18"/>
      <w:szCs w:val="18"/>
      <w:lang w:val="en-GB"/>
      <w14:cntxtAlts/>
    </w:rPr>
  </w:style>
  <w:style w:type="character" w:customStyle="1" w:styleId="JACoWNumberedlistChar">
    <w:name w:val="JACoW_Numbered list Char"/>
    <w:basedOn w:val="a9"/>
    <w:link w:val="JACoWNumberedlist"/>
    <w:rsid w:val="00310C40"/>
    <w:rPr>
      <w:kern w:val="16"/>
      <w:lang w:val="en-GB"/>
    </w:rPr>
  </w:style>
  <w:style w:type="character" w:customStyle="1" w:styleId="JACoWAbstractHeadingChar">
    <w:name w:val="JACoW_Abstract_Heading Char"/>
    <w:basedOn w:val="a3"/>
    <w:link w:val="JACoWAbstractHeading"/>
    <w:rsid w:val="00162067"/>
    <w:rPr>
      <w:i/>
      <w:sz w:val="24"/>
      <w:szCs w:val="24"/>
      <w:lang w:val="en-GB"/>
    </w:rPr>
  </w:style>
  <w:style w:type="character" w:styleId="affff9">
    <w:name w:val="line number"/>
    <w:basedOn w:val="a3"/>
    <w:uiPriority w:val="99"/>
    <w:semiHidden/>
    <w:unhideWhenUsed/>
    <w:rsid w:val="000F1BAC"/>
  </w:style>
  <w:style w:type="paragraph" w:customStyle="1" w:styleId="JACoWTableCaption">
    <w:name w:val="JACoW_Table_Caption"/>
    <w:basedOn w:val="ab"/>
    <w:qFormat/>
    <w:rsid w:val="0041146C"/>
  </w:style>
  <w:style w:type="paragraph" w:customStyle="1" w:styleId="JACoWFigCaption">
    <w:name w:val="JACoW_Fig_Caption"/>
    <w:basedOn w:val="ab"/>
    <w:qFormat/>
    <w:rsid w:val="0041146C"/>
    <w:pPr>
      <w:spacing w:after="120"/>
    </w:pPr>
  </w:style>
  <w:style w:type="paragraph" w:customStyle="1" w:styleId="JACoWFigCaptionMultiLine">
    <w:name w:val="JACoW_Fig_Caption Multi Line"/>
    <w:basedOn w:val="a1"/>
    <w:qFormat/>
    <w:rsid w:val="0041146C"/>
    <w:pPr>
      <w:spacing w:before="60" w:after="120"/>
      <w:jc w:val="both"/>
    </w:pPr>
    <w:rPr>
      <w:rFonts w:ascii="Times New Roman" w:hAnsi="Times New Roman"/>
    </w:rPr>
  </w:style>
  <w:style w:type="paragraph" w:customStyle="1" w:styleId="JACoWFootnoteText">
    <w:name w:val="JACoW_Footnote Text"/>
    <w:basedOn w:val="a6"/>
    <w:qFormat/>
    <w:rsid w:val="00246CC5"/>
    <w:pPr>
      <w:jc w:val="both"/>
    </w:pPr>
  </w:style>
  <w:style w:type="paragraph" w:customStyle="1" w:styleId="JACoWTableContextText">
    <w:name w:val="JACoW_Table_Context_Text"/>
    <w:basedOn w:val="JACoWBodyTextIndent"/>
    <w:qFormat/>
    <w:rsid w:val="00733470"/>
    <w:pPr>
      <w:spacing w:before="60" w:after="60"/>
      <w:ind w:firstLine="0"/>
    </w:pPr>
  </w:style>
  <w:style w:type="paragraph" w:customStyle="1" w:styleId="JACoWTableColumnHeading">
    <w:name w:val="JACoW_Table_Column_Heading"/>
    <w:basedOn w:val="JACoWTableContextText"/>
    <w:qFormat/>
    <w:rsid w:val="00733470"/>
    <w:pPr>
      <w:jc w:val="center"/>
    </w:pPr>
    <w:rPr>
      <w:b/>
    </w:rPr>
  </w:style>
  <w:style w:type="paragraph" w:customStyle="1" w:styleId="JACoWTableCaptionMultiLine">
    <w:name w:val="JACoW_Table_Caption Multi Line"/>
    <w:basedOn w:val="JACoWTableCaption"/>
    <w:qFormat/>
    <w:rsid w:val="00DA491C"/>
    <w:pPr>
      <w:jc w:val="both"/>
    </w:pPr>
  </w:style>
  <w:style w:type="paragraph" w:customStyle="1" w:styleId="PaperTitle">
    <w:name w:val="Paper Title"/>
    <w:rsid w:val="00453ACC"/>
    <w:pPr>
      <w:keepNext/>
      <w:pBdr>
        <w:top w:val="nil"/>
        <w:left w:val="nil"/>
        <w:bottom w:val="nil"/>
        <w:right w:val="nil"/>
        <w:between w:val="nil"/>
        <w:bar w:val="nil"/>
      </w:pBdr>
      <w:spacing w:after="60"/>
      <w:jc w:val="center"/>
      <w:outlineLvl w:val="0"/>
    </w:pPr>
    <w:rPr>
      <w:rFonts w:eastAsia="Arial Unicode MS" w:cs="Arial Unicode MS"/>
      <w:b/>
      <w:bCs/>
      <w:caps/>
      <w:color w:val="000000"/>
      <w:kern w:val="32"/>
      <w:sz w:val="28"/>
      <w:szCs w:val="28"/>
      <w:u w:color="000000"/>
      <w:bdr w:val="nil"/>
      <w:lang w:eastAsia="ru-RU"/>
    </w:rPr>
  </w:style>
  <w:style w:type="character" w:customStyle="1" w:styleId="shorttext">
    <w:name w:val="short_text"/>
    <w:rsid w:val="00453ACC"/>
    <w:rPr>
      <w:lang w:val="en-US"/>
    </w:rPr>
  </w:style>
  <w:style w:type="numbering" w:customStyle="1" w:styleId="ImportedStyle2">
    <w:name w:val="Imported Style 2"/>
    <w:rsid w:val="00453ACC"/>
    <w:pPr>
      <w:numPr>
        <w:numId w:val="30"/>
      </w:numPr>
    </w:pPr>
  </w:style>
  <w:style w:type="character" w:customStyle="1" w:styleId="viiyi">
    <w:name w:val="viiyi"/>
    <w:basedOn w:val="a3"/>
    <w:rsid w:val="00453ACC"/>
  </w:style>
  <w:style w:type="character" w:customStyle="1" w:styleId="q4iawc">
    <w:name w:val="q4iawc"/>
    <w:basedOn w:val="a3"/>
    <w:rsid w:val="00453ACC"/>
  </w:style>
  <w:style w:type="character" w:customStyle="1" w:styleId="markedcontent">
    <w:name w:val="markedcontent"/>
    <w:basedOn w:val="a3"/>
    <w:rsid w:val="00415046"/>
  </w:style>
  <w:style w:type="character" w:customStyle="1" w:styleId="highlight">
    <w:name w:val="highlight"/>
    <w:basedOn w:val="a3"/>
    <w:rsid w:val="00415046"/>
  </w:style>
  <w:style w:type="character" w:customStyle="1" w:styleId="identifier">
    <w:name w:val="identifier"/>
    <w:basedOn w:val="a3"/>
    <w:rsid w:val="00A84164"/>
  </w:style>
  <w:style w:type="character" w:customStyle="1" w:styleId="id-label">
    <w:name w:val="id-label"/>
    <w:basedOn w:val="a3"/>
    <w:rsid w:val="00A84164"/>
  </w:style>
  <w:style w:type="character" w:customStyle="1" w:styleId="32">
    <w:name w:val="Заголовок 3 Знак"/>
    <w:basedOn w:val="a3"/>
    <w:link w:val="31"/>
    <w:uiPriority w:val="9"/>
    <w:rsid w:val="000B62E8"/>
    <w:rPr>
      <w:rFonts w:cs="Arial"/>
      <w:bCs/>
      <w:i/>
      <w:sz w:val="24"/>
      <w:szCs w:val="26"/>
      <w:lang w:val="en-GB"/>
    </w:rPr>
  </w:style>
  <w:style w:type="character" w:customStyle="1" w:styleId="rynqvb">
    <w:name w:val="rynqvb"/>
    <w:basedOn w:val="a3"/>
    <w:rsid w:val="00745EF1"/>
  </w:style>
  <w:style w:type="character" w:customStyle="1" w:styleId="hwtze">
    <w:name w:val="hwtze"/>
    <w:basedOn w:val="a3"/>
    <w:rsid w:val="00745EF1"/>
  </w:style>
  <w:style w:type="paragraph" w:customStyle="1" w:styleId="BodyIndent">
    <w:name w:val="BodyIndent"/>
    <w:basedOn w:val="a1"/>
    <w:link w:val="BodyIndentChar"/>
    <w:autoRedefine/>
    <w:rsid w:val="00497F29"/>
    <w:pPr>
      <w:tabs>
        <w:tab w:val="left" w:pos="567"/>
      </w:tabs>
      <w:jc w:val="both"/>
    </w:pPr>
    <w:rPr>
      <w:rFonts w:ascii="Times New Roman" w:hAnsi="Times New Roman"/>
      <w:noProof/>
      <w:color w:val="000000"/>
      <w:sz w:val="22"/>
      <w:szCs w:val="22"/>
      <w:lang w:val="en-US"/>
    </w:rPr>
  </w:style>
  <w:style w:type="character" w:customStyle="1" w:styleId="BodyIndentChar">
    <w:name w:val="BodyIndent Char"/>
    <w:link w:val="BodyIndent"/>
    <w:rsid w:val="00497F29"/>
    <w:rPr>
      <w:noProof/>
      <w:color w:val="000000"/>
      <w:sz w:val="22"/>
      <w:szCs w:val="22"/>
    </w:rPr>
  </w:style>
  <w:style w:type="paragraph" w:customStyle="1" w:styleId="BodyChar">
    <w:name w:val="Body Char"/>
    <w:link w:val="BodyCharChar"/>
    <w:rsid w:val="00353808"/>
    <w:pPr>
      <w:tabs>
        <w:tab w:val="left" w:pos="567"/>
      </w:tabs>
      <w:jc w:val="both"/>
    </w:pPr>
    <w:rPr>
      <w:rFonts w:ascii="Times" w:hAnsi="Times"/>
      <w:color w:val="000000"/>
      <w:sz w:val="22"/>
      <w:szCs w:val="22"/>
      <w:lang w:val="en-GB"/>
    </w:rPr>
  </w:style>
  <w:style w:type="character" w:customStyle="1" w:styleId="BodyCharChar">
    <w:name w:val="Body Char Char"/>
    <w:link w:val="BodyChar"/>
    <w:rsid w:val="00353808"/>
    <w:rPr>
      <w:rFonts w:ascii="Times" w:hAnsi="Times"/>
      <w:color w:val="000000"/>
      <w:sz w:val="22"/>
      <w:szCs w:val="22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5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5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0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0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368633">
                  <w:marLeft w:val="-300"/>
                  <w:marRight w:val="-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186201">
                      <w:marLeft w:val="0"/>
                      <w:marRight w:val="0"/>
                      <w:marTop w:val="180"/>
                      <w:marBottom w:val="600"/>
                      <w:divBdr>
                        <w:top w:val="single" w:sz="6" w:space="0" w:color="EAEAEA"/>
                        <w:left w:val="none" w:sz="0" w:space="0" w:color="auto"/>
                        <w:bottom w:val="single" w:sz="12" w:space="0" w:color="2C4C99"/>
                        <w:right w:val="none" w:sz="0" w:space="0" w:color="auto"/>
                      </w:divBdr>
                      <w:divsChild>
                        <w:div w:id="1158762214">
                          <w:marLeft w:val="-300"/>
                          <w:marRight w:val="-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584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0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accelconf.web.cern.ch/AccelConf/IPAC2015/papers/mopwa044.pdf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doi.org/10.48550/arXiv.2204.13448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inspirehep.net/literature/2074205" TargetMode="Externa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doi.org/10.1140/epjc/s10052-020-7664-9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ownloads\JACoW_W16_A4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JCh15</b:Tag>
    <b:SourceType>ConferenceProceedings</b:SourceType>
    <b:Guid>{45316F22-FB22-4E2F-94CC-E64FF2C6AB1F}</b:Guid>
    <b:Title>Investiation of The</b:Title>
    <b:Year>2015</b:Year>
    <b:City>Melbourne, Australia</b:City>
    <b:Publisher>jacow.org</b:Publisher>
    <b:Author>
      <b:Author>
        <b:Corporate>J. Chirn</b:Corporate>
      </b:Author>
    </b:Author>
    <b:Pages>1--5</b:Pages>
    <b:ConferenceName>2015</b:ConferenceName>
    <b:LCID>en-US</b:LCID>
    <b:RefOrder>1</b:RefOrder>
  </b:Source>
</b:Sources>
</file>

<file path=customXml/itemProps1.xml><?xml version="1.0" encoding="utf-8"?>
<ds:datastoreItem xmlns:ds="http://schemas.openxmlformats.org/officeDocument/2006/customXml" ds:itemID="{1011D8E2-EC8F-4784-BBB0-C6918250AF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JACoW_W16_A4</Template>
  <TotalTime>13</TotalTime>
  <Pages>4</Pages>
  <Words>2262</Words>
  <Characters>12899</Characters>
  <Application>Microsoft Office Word</Application>
  <DocSecurity>0</DocSecurity>
  <Lines>107</Lines>
  <Paragraphs>30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15131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Microsoft Office User</dc:creator>
  <cp:lastModifiedBy>Lenovo</cp:lastModifiedBy>
  <cp:revision>5</cp:revision>
  <cp:lastPrinted>2022-06-11T04:18:00Z</cp:lastPrinted>
  <dcterms:created xsi:type="dcterms:W3CDTF">2023-09-19T11:16:00Z</dcterms:created>
  <dcterms:modified xsi:type="dcterms:W3CDTF">2023-09-19T13:42:00Z</dcterms:modified>
</cp:coreProperties>
</file>